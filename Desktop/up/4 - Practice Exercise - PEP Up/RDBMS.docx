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3D75" w14:textId="77777777" w:rsidR="00DA1720" w:rsidRDefault="00DA1720" w:rsidP="003B1083">
      <w:pPr>
        <w:pStyle w:val="MphasiS-HeadingTextCalibri16PtBold"/>
      </w:pPr>
    </w:p>
    <w:p w14:paraId="2C177A61" w14:textId="77777777" w:rsidR="00DA1720" w:rsidRDefault="00DA1720" w:rsidP="003B1083">
      <w:pPr>
        <w:pStyle w:val="MphasiS-HeadingTextCalibri16PtBold"/>
      </w:pPr>
    </w:p>
    <w:p w14:paraId="7A8F5BF7" w14:textId="77777777" w:rsidR="00DA1720" w:rsidRDefault="00DA1720" w:rsidP="003B1083">
      <w:pPr>
        <w:pStyle w:val="MphasiS-HeadingTextCalibri16PtBold"/>
      </w:pPr>
    </w:p>
    <w:p w14:paraId="5DF89317" w14:textId="77777777" w:rsidR="00DA1720" w:rsidRDefault="00DA1720" w:rsidP="003B1083">
      <w:pPr>
        <w:pStyle w:val="MphasiS-HeadingTextCalibri16PtBold"/>
      </w:pPr>
    </w:p>
    <w:p w14:paraId="169EE3CE" w14:textId="242FC51B" w:rsidR="000B0C8C" w:rsidRDefault="000B0C8C" w:rsidP="003B1083">
      <w:pPr>
        <w:pStyle w:val="MphasiS-HeadingTextCalibri16PtBold"/>
      </w:pPr>
      <w:bookmarkStart w:id="0" w:name="_Toc75879880"/>
      <w:r>
        <w:t>Practice Exercise</w:t>
      </w:r>
      <w:bookmarkEnd w:id="0"/>
    </w:p>
    <w:p w14:paraId="68961287" w14:textId="77777777" w:rsidR="00652B17" w:rsidRDefault="00652B17" w:rsidP="00652B17">
      <w:pPr>
        <w:pStyle w:val="MphasiS-TitleOfDocument"/>
      </w:pPr>
    </w:p>
    <w:p w14:paraId="6051A3D3" w14:textId="77777777" w:rsidR="00652B17" w:rsidRDefault="00652B17" w:rsidP="00652B17">
      <w:pPr>
        <w:pStyle w:val="MphasiS-TitleOfDocument"/>
      </w:pPr>
    </w:p>
    <w:p w14:paraId="3706CD3D" w14:textId="77777777" w:rsidR="000B0C8C" w:rsidRDefault="000B0C8C" w:rsidP="00DA0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This document provides </w:t>
      </w:r>
      <w:r w:rsidR="00340F9D">
        <w:t xml:space="preserve">a list of exercises to be practiced by </w:t>
      </w:r>
      <w:r w:rsidR="0015188C">
        <w:t>learners</w:t>
      </w:r>
      <w:r w:rsidR="00340F9D">
        <w:t xml:space="preserve">. </w:t>
      </w:r>
      <w:r w:rsidR="0015188C">
        <w:t>Please raise a feedback in Talent Next, should you have any queries.</w:t>
      </w:r>
    </w:p>
    <w:p w14:paraId="1AFC731B" w14:textId="77777777" w:rsidR="00340F9D" w:rsidRDefault="00340F9D"/>
    <w:p w14:paraId="61D89365" w14:textId="77777777" w:rsidR="00340F9D" w:rsidRDefault="00340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159"/>
      </w:tblGrid>
      <w:tr w:rsidR="000E12DF" w:rsidRPr="00160300" w14:paraId="43A6B683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4C9B798F" w14:textId="77777777" w:rsidR="000E12DF" w:rsidRPr="00160300" w:rsidRDefault="000E12DF" w:rsidP="000B72EC">
            <w:r w:rsidRPr="00160300">
              <w:t>Skill</w:t>
            </w:r>
          </w:p>
        </w:tc>
        <w:tc>
          <w:tcPr>
            <w:tcW w:w="7159" w:type="dxa"/>
          </w:tcPr>
          <w:p w14:paraId="0393440F" w14:textId="7509A56F" w:rsidR="000E12DF" w:rsidRPr="00160300" w:rsidRDefault="00B51AE0" w:rsidP="000B72EC">
            <w:r w:rsidRPr="00160300">
              <w:t>RDBMS</w:t>
            </w:r>
          </w:p>
        </w:tc>
      </w:tr>
      <w:tr w:rsidR="000E12DF" w:rsidRPr="00160300" w14:paraId="480355B8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575DCDCF" w14:textId="77777777" w:rsidR="000E12DF" w:rsidRPr="00160300" w:rsidRDefault="000E12DF" w:rsidP="000B72EC">
            <w:r w:rsidRPr="00160300">
              <w:t>Document Type</w:t>
            </w:r>
          </w:p>
        </w:tc>
        <w:tc>
          <w:tcPr>
            <w:tcW w:w="7159" w:type="dxa"/>
          </w:tcPr>
          <w:p w14:paraId="44AD50D8" w14:textId="77777777" w:rsidR="000E12DF" w:rsidRPr="00160300" w:rsidRDefault="000E12DF" w:rsidP="000B72EC">
            <w:r w:rsidRPr="00160300">
              <w:t>Lab Practice Exercises</w:t>
            </w:r>
          </w:p>
        </w:tc>
      </w:tr>
      <w:tr w:rsidR="000E12DF" w:rsidRPr="00160300" w14:paraId="6A347170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42FC5939" w14:textId="77777777" w:rsidR="000E12DF" w:rsidRPr="00160300" w:rsidRDefault="000E12DF" w:rsidP="000B72EC">
            <w:r w:rsidRPr="00160300">
              <w:t>Author</w:t>
            </w:r>
          </w:p>
        </w:tc>
        <w:tc>
          <w:tcPr>
            <w:tcW w:w="7159" w:type="dxa"/>
          </w:tcPr>
          <w:p w14:paraId="65F7B054" w14:textId="77777777" w:rsidR="000E12DF" w:rsidRPr="00160300" w:rsidRDefault="000E12DF" w:rsidP="000B72EC">
            <w:r w:rsidRPr="00160300">
              <w:t>L</w:t>
            </w:r>
            <w:r w:rsidR="00DC3E62" w:rsidRPr="00160300">
              <w:t xml:space="preserve"> &amp; </w:t>
            </w:r>
            <w:r w:rsidRPr="00160300">
              <w:t>D</w:t>
            </w:r>
          </w:p>
        </w:tc>
      </w:tr>
      <w:tr w:rsidR="000E12DF" w:rsidRPr="00160300" w14:paraId="7372A3AE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78F0B73E" w14:textId="77777777" w:rsidR="000E12DF" w:rsidRPr="00160300" w:rsidRDefault="000E12DF" w:rsidP="000B72EC">
            <w:r w:rsidRPr="00160300">
              <w:t>Current Version</w:t>
            </w:r>
          </w:p>
        </w:tc>
        <w:tc>
          <w:tcPr>
            <w:tcW w:w="7159" w:type="dxa"/>
          </w:tcPr>
          <w:p w14:paraId="45B2B265" w14:textId="7B921065" w:rsidR="000E12DF" w:rsidRPr="00160300" w:rsidRDefault="0090136D" w:rsidP="000B72EC">
            <w:r w:rsidRPr="00160300">
              <w:t>1</w:t>
            </w:r>
            <w:r w:rsidR="000E12DF" w:rsidRPr="00160300">
              <w:t>.</w:t>
            </w:r>
            <w:r w:rsidR="00DC3E62" w:rsidRPr="00160300">
              <w:t>0</w:t>
            </w:r>
          </w:p>
        </w:tc>
      </w:tr>
      <w:tr w:rsidR="000E12DF" w:rsidRPr="00160300" w14:paraId="4E48D48D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0FFE45FF" w14:textId="77777777" w:rsidR="000E12DF" w:rsidRPr="00160300" w:rsidRDefault="000E12DF" w:rsidP="000B72EC">
            <w:r w:rsidRPr="00160300">
              <w:t>Current Version Date</w:t>
            </w:r>
          </w:p>
        </w:tc>
        <w:tc>
          <w:tcPr>
            <w:tcW w:w="7159" w:type="dxa"/>
          </w:tcPr>
          <w:p w14:paraId="28CFFDD0" w14:textId="79B60035" w:rsidR="000E12DF" w:rsidRPr="00160300" w:rsidRDefault="0090136D" w:rsidP="000B72EC">
            <w:r w:rsidRPr="00160300">
              <w:t>17</w:t>
            </w:r>
            <w:r w:rsidR="00DC3E62" w:rsidRPr="00160300">
              <w:t>-</w:t>
            </w:r>
            <w:r w:rsidRPr="00160300">
              <w:t>June</w:t>
            </w:r>
            <w:r w:rsidR="00DC3E62" w:rsidRPr="00160300">
              <w:t>-20</w:t>
            </w:r>
            <w:r w:rsidR="00EE24F6" w:rsidRPr="00160300">
              <w:t>21</w:t>
            </w:r>
          </w:p>
        </w:tc>
      </w:tr>
      <w:tr w:rsidR="00E756A6" w:rsidRPr="00160300" w14:paraId="38E745A8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5B0F03B5" w14:textId="77777777" w:rsidR="00E756A6" w:rsidRPr="00160300" w:rsidRDefault="00E756A6" w:rsidP="000B72EC">
            <w:r w:rsidRPr="00160300">
              <w:t>Status</w:t>
            </w:r>
          </w:p>
        </w:tc>
        <w:tc>
          <w:tcPr>
            <w:tcW w:w="7159" w:type="dxa"/>
          </w:tcPr>
          <w:p w14:paraId="6A0E1277" w14:textId="77777777" w:rsidR="00E756A6" w:rsidRPr="00160300" w:rsidRDefault="00E756A6" w:rsidP="000B72EC">
            <w:r w:rsidRPr="00160300">
              <w:t>Active</w:t>
            </w:r>
          </w:p>
        </w:tc>
      </w:tr>
    </w:tbl>
    <w:p w14:paraId="1B68237D" w14:textId="77777777" w:rsidR="000E12DF" w:rsidRPr="00160300" w:rsidRDefault="000E12DF"/>
    <w:p w14:paraId="052623A4" w14:textId="77777777" w:rsidR="000E12DF" w:rsidRDefault="000E12DF"/>
    <w:p w14:paraId="23320B05" w14:textId="77777777" w:rsidR="000E12DF" w:rsidRDefault="000E12DF"/>
    <w:p w14:paraId="51DD7A62" w14:textId="77777777" w:rsidR="000E12DF" w:rsidRDefault="000E12DF"/>
    <w:p w14:paraId="38ACEAF4" w14:textId="77777777" w:rsidR="000E12DF" w:rsidRDefault="000E12DF"/>
    <w:p w14:paraId="5CBE54F3" w14:textId="77777777" w:rsidR="000E12DF" w:rsidRDefault="000E12DF"/>
    <w:p w14:paraId="0CCDE4F8" w14:textId="77777777" w:rsidR="000E12DF" w:rsidRDefault="000E12DF"/>
    <w:p w14:paraId="51D5A6C7" w14:textId="77777777" w:rsidR="000E12DF" w:rsidRDefault="000E12DF"/>
    <w:p w14:paraId="0C6C1256" w14:textId="77777777" w:rsidR="000E12DF" w:rsidRDefault="000E12DF"/>
    <w:p w14:paraId="29083241" w14:textId="77777777" w:rsidR="000E12DF" w:rsidRDefault="000E12DF"/>
    <w:p w14:paraId="3A7CA641" w14:textId="77777777" w:rsidR="000E12DF" w:rsidRDefault="000E12DF"/>
    <w:p w14:paraId="5B02DFC2" w14:textId="77777777" w:rsidR="000E12DF" w:rsidRDefault="000E12DF"/>
    <w:p w14:paraId="184EEEA5" w14:textId="77777777" w:rsidR="000E12DF" w:rsidRDefault="000E12DF"/>
    <w:p w14:paraId="2725E943" w14:textId="77777777" w:rsidR="000E12DF" w:rsidRDefault="000E12DF"/>
    <w:p w14:paraId="74728774" w14:textId="77777777" w:rsidR="000E12DF" w:rsidRDefault="000E12DF"/>
    <w:p w14:paraId="68C35E5B" w14:textId="77777777" w:rsidR="000E12DF" w:rsidRDefault="000E12DF"/>
    <w:p w14:paraId="2A07B495" w14:textId="77777777" w:rsidR="00390E2A" w:rsidRDefault="00390E2A"/>
    <w:p w14:paraId="04A784B6" w14:textId="77777777" w:rsidR="00390E2A" w:rsidRDefault="00390E2A"/>
    <w:p w14:paraId="299ADFA8" w14:textId="77777777" w:rsidR="00390E2A" w:rsidRDefault="00390E2A"/>
    <w:p w14:paraId="358309F2" w14:textId="77777777" w:rsidR="00390E2A" w:rsidRDefault="00390E2A"/>
    <w:p w14:paraId="7F21618D" w14:textId="77777777" w:rsidR="00390E2A" w:rsidRDefault="00390E2A"/>
    <w:p w14:paraId="3EA859DB" w14:textId="77777777" w:rsidR="00390E2A" w:rsidRDefault="00390E2A"/>
    <w:p w14:paraId="5B8BF54F" w14:textId="77777777" w:rsidR="00390E2A" w:rsidRDefault="00390E2A"/>
    <w:p w14:paraId="234EADDE" w14:textId="77777777" w:rsidR="00390E2A" w:rsidRDefault="00390E2A"/>
    <w:p w14:paraId="1C70F325" w14:textId="77777777" w:rsidR="00390E2A" w:rsidRDefault="00390E2A"/>
    <w:p w14:paraId="342C8F95" w14:textId="77777777" w:rsidR="00390E2A" w:rsidRDefault="00390E2A"/>
    <w:p w14:paraId="2C8D295D" w14:textId="77777777" w:rsidR="00390E2A" w:rsidRDefault="00390E2A"/>
    <w:p w14:paraId="3E788D48" w14:textId="77777777" w:rsidR="00390E2A" w:rsidRDefault="00390E2A"/>
    <w:p w14:paraId="31D0DB59" w14:textId="77777777" w:rsidR="00390E2A" w:rsidRDefault="00390E2A"/>
    <w:p w14:paraId="347BB728" w14:textId="77777777" w:rsidR="00390E2A" w:rsidRDefault="00390E2A"/>
    <w:p w14:paraId="092E3A7F" w14:textId="77777777" w:rsidR="00652B17" w:rsidRDefault="00652B17"/>
    <w:p w14:paraId="4D86E01F" w14:textId="77777777" w:rsidR="00390E2A" w:rsidRDefault="00390E2A"/>
    <w:p w14:paraId="74A312BA" w14:textId="77777777" w:rsidR="003B1083" w:rsidRPr="003B1083" w:rsidRDefault="003B1083" w:rsidP="003B1083"/>
    <w:p w14:paraId="667B4E05" w14:textId="77777777" w:rsidR="00DA1720" w:rsidRDefault="00DA1720" w:rsidP="00EA27FF">
      <w:pPr>
        <w:pStyle w:val="MphasiS-HeadingTextCalibri16PtBold"/>
      </w:pPr>
    </w:p>
    <w:p w14:paraId="2F12564B" w14:textId="36DA0EEC" w:rsidR="00340F9D" w:rsidRDefault="00340F9D" w:rsidP="00EA27FF">
      <w:pPr>
        <w:pStyle w:val="MphasiS-HeadingTextCalibri16PtBold"/>
      </w:pPr>
      <w:bookmarkStart w:id="1" w:name="_Toc75879881"/>
      <w:r>
        <w:t>Document Control</w:t>
      </w:r>
      <w:bookmarkEnd w:id="1"/>
    </w:p>
    <w:p w14:paraId="6D85444C" w14:textId="77777777" w:rsidR="00340F9D" w:rsidRDefault="00340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3690"/>
        <w:gridCol w:w="2250"/>
      </w:tblGrid>
      <w:tr w:rsidR="00FE5696" w:rsidRPr="00340F9D" w14:paraId="4459F7BC" w14:textId="77777777" w:rsidTr="008D7ABB">
        <w:tc>
          <w:tcPr>
            <w:tcW w:w="985" w:type="dxa"/>
            <w:shd w:val="clear" w:color="auto" w:fill="DBE5F1" w:themeFill="accent1" w:themeFillTint="33"/>
          </w:tcPr>
          <w:p w14:paraId="2C9A1BA2" w14:textId="77777777" w:rsidR="00FE5696" w:rsidRPr="00160300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Version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2F22F1CA" w14:textId="77777777" w:rsidR="00FE5696" w:rsidRPr="00160300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Change Date</w:t>
            </w:r>
          </w:p>
        </w:tc>
        <w:tc>
          <w:tcPr>
            <w:tcW w:w="3690" w:type="dxa"/>
            <w:shd w:val="clear" w:color="auto" w:fill="DBE5F1" w:themeFill="accent1" w:themeFillTint="33"/>
          </w:tcPr>
          <w:p w14:paraId="6AA2A759" w14:textId="77777777" w:rsidR="00FE5696" w:rsidRPr="00160300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Change Description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14:paraId="7CFB00C8" w14:textId="77777777" w:rsidR="00FE5696" w:rsidRPr="00160300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Changed By</w:t>
            </w:r>
          </w:p>
        </w:tc>
      </w:tr>
      <w:tr w:rsidR="00FE5696" w:rsidRPr="00340F9D" w14:paraId="7AF5DCF3" w14:textId="77777777" w:rsidTr="008D7ABB">
        <w:tc>
          <w:tcPr>
            <w:tcW w:w="985" w:type="dxa"/>
          </w:tcPr>
          <w:p w14:paraId="4A81C389" w14:textId="2DB8A96A" w:rsidR="00FE5696" w:rsidRPr="00160300" w:rsidRDefault="00A41187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1</w:t>
            </w:r>
            <w:r w:rsidR="00FE5696" w:rsidRPr="00160300">
              <w:rPr>
                <w:rFonts w:ascii="Calibri" w:eastAsia="Times New Roman" w:hAnsi="Calibri" w:cs="Segoe UI"/>
                <w:lang w:eastAsia="en-US"/>
              </w:rPr>
              <w:t>.0</w:t>
            </w:r>
          </w:p>
        </w:tc>
        <w:tc>
          <w:tcPr>
            <w:tcW w:w="1710" w:type="dxa"/>
          </w:tcPr>
          <w:p w14:paraId="6F37293F" w14:textId="131A77C8" w:rsidR="00FE5696" w:rsidRPr="00160300" w:rsidRDefault="001307BE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17</w:t>
            </w:r>
            <w:r w:rsidR="00FE5696" w:rsidRPr="00160300">
              <w:rPr>
                <w:rFonts w:ascii="Calibri" w:eastAsia="Times New Roman" w:hAnsi="Calibri" w:cs="Segoe UI"/>
                <w:lang w:eastAsia="en-US"/>
              </w:rPr>
              <w:t>-</w:t>
            </w:r>
            <w:r w:rsidRPr="00160300">
              <w:rPr>
                <w:rFonts w:ascii="Calibri" w:eastAsia="Times New Roman" w:hAnsi="Calibri" w:cs="Segoe UI"/>
                <w:lang w:eastAsia="en-US"/>
              </w:rPr>
              <w:t>June</w:t>
            </w:r>
            <w:r w:rsidR="00FE5696" w:rsidRPr="00160300">
              <w:rPr>
                <w:rFonts w:ascii="Calibri" w:eastAsia="Times New Roman" w:hAnsi="Calibri" w:cs="Segoe UI"/>
                <w:lang w:eastAsia="en-US"/>
              </w:rPr>
              <w:t>-20</w:t>
            </w:r>
            <w:r w:rsidRPr="00160300">
              <w:rPr>
                <w:rFonts w:ascii="Calibri" w:eastAsia="Times New Roman" w:hAnsi="Calibri" w:cs="Segoe UI"/>
                <w:lang w:eastAsia="en-US"/>
              </w:rPr>
              <w:t>21</w:t>
            </w:r>
          </w:p>
        </w:tc>
        <w:tc>
          <w:tcPr>
            <w:tcW w:w="3690" w:type="dxa"/>
          </w:tcPr>
          <w:p w14:paraId="323644DB" w14:textId="26A0A8ED" w:rsidR="00FE5696" w:rsidRPr="00160300" w:rsidRDefault="0014559F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Added Problems on Normalization: Finding Attributes and Data Values and Identifying Repeating and Non-Repeating Groups and Converting the Table into Different Normal Forms</w:t>
            </w:r>
            <w:r w:rsidR="00225AED" w:rsidRPr="00160300">
              <w:rPr>
                <w:rFonts w:ascii="Calibri" w:eastAsia="Times New Roman" w:hAnsi="Calibri" w:cs="Segoe UI"/>
                <w:lang w:eastAsia="en-US"/>
              </w:rPr>
              <w:t>.</w:t>
            </w:r>
          </w:p>
        </w:tc>
        <w:tc>
          <w:tcPr>
            <w:tcW w:w="2250" w:type="dxa"/>
          </w:tcPr>
          <w:p w14:paraId="620DA26F" w14:textId="5585196D" w:rsidR="00FE5696" w:rsidRPr="00160300" w:rsidRDefault="00130AB9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160300">
              <w:rPr>
                <w:rFonts w:ascii="Calibri" w:eastAsia="Times New Roman" w:hAnsi="Calibri" w:cs="Segoe UI"/>
                <w:lang w:eastAsia="en-US"/>
              </w:rPr>
              <w:t>Manpreet Singh Bindra</w:t>
            </w:r>
          </w:p>
          <w:p w14:paraId="66FC5FD8" w14:textId="780B3C1A" w:rsidR="00130AB9" w:rsidRPr="00160300" w:rsidRDefault="00130AB9" w:rsidP="00130AB9">
            <w:pPr>
              <w:ind w:firstLine="720"/>
              <w:rPr>
                <w:rFonts w:ascii="Calibri" w:eastAsia="Times New Roman" w:hAnsi="Calibri" w:cs="Segoe UI"/>
                <w:lang w:eastAsia="en-US"/>
              </w:rPr>
            </w:pPr>
          </w:p>
        </w:tc>
      </w:tr>
    </w:tbl>
    <w:p w14:paraId="01CC9BCC" w14:textId="77777777" w:rsidR="006E4D92" w:rsidRDefault="006E4D92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181878D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139E6A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55312AD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F00478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8C59CE3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0209C9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E240473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6CBA77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DE3509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497E06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1890C77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1AFEF6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580D2E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A28E65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E19E82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2EB273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24CFC3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E73C40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A336343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073C65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48D295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6779C63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5B75B2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62FE0A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5CAFE9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79624C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60E918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7F2E0B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BA35DB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54F06C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3C3DD3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C09F6B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54AE117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4A9E694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2A95C7E" w14:textId="62EC3555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AC6E475" w14:textId="5B372987" w:rsidR="00BF3131" w:rsidRDefault="00BF3131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E4115C1" w14:textId="51EC74AA" w:rsidR="00BF3131" w:rsidRDefault="00BF3131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74478CB" w14:textId="18DAF830" w:rsidR="00BF3131" w:rsidRDefault="00BF3131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3700768" w14:textId="1BD8DC94" w:rsidR="00BF3131" w:rsidRDefault="00BF3131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0C08C87" w14:textId="77777777" w:rsidR="00DA1720" w:rsidRDefault="00DA1720" w:rsidP="00557864">
      <w:pPr>
        <w:tabs>
          <w:tab w:val="left" w:pos="9225"/>
        </w:tabs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2A3E333" w14:textId="09CA4B89" w:rsidR="00557864" w:rsidRPr="00557864" w:rsidRDefault="00557864" w:rsidP="00557864">
      <w:pPr>
        <w:tabs>
          <w:tab w:val="left" w:pos="9225"/>
        </w:tabs>
        <w:rPr>
          <w:rFonts w:ascii="Calibri" w:eastAsia="Times New Roman" w:hAnsi="Calibri" w:cs="Segoe UI"/>
          <w:sz w:val="22"/>
          <w:szCs w:val="22"/>
          <w:lang w:eastAsia="en-US"/>
        </w:rPr>
      </w:pPr>
      <w:r>
        <w:rPr>
          <w:rFonts w:ascii="Calibri" w:eastAsia="Times New Roman" w:hAnsi="Calibri" w:cs="Segoe UI"/>
          <w:sz w:val="22"/>
          <w:szCs w:val="22"/>
          <w:lang w:eastAsia="en-US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861631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E1269" w14:textId="3521E6A1" w:rsidR="00D454E8" w:rsidRDefault="00D454E8">
          <w:pPr>
            <w:pStyle w:val="TOCHeading"/>
          </w:pPr>
          <w:r>
            <w:t>Contents</w:t>
          </w:r>
        </w:p>
        <w:p w14:paraId="58B29288" w14:textId="0435AA16" w:rsidR="008F0945" w:rsidRDefault="00D454E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"1-6" \h \z \u </w:instrText>
          </w:r>
          <w:r>
            <w:rPr>
              <w:b/>
              <w:bCs/>
              <w:noProof/>
            </w:rPr>
            <w:fldChar w:fldCharType="separate"/>
          </w:r>
          <w:hyperlink w:anchor="_Toc75879880" w:history="1">
            <w:r w:rsidR="008F0945" w:rsidRPr="003E01E6">
              <w:rPr>
                <w:rStyle w:val="Hyperlink"/>
                <w:noProof/>
              </w:rPr>
              <w:t>Practice Exercise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_Toc75879880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1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55AC49AA" w14:textId="5A8EA558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1" w:history="1">
            <w:r w:rsidR="008F0945" w:rsidRPr="003E01E6">
              <w:rPr>
                <w:rStyle w:val="Hyperlink"/>
                <w:noProof/>
              </w:rPr>
              <w:t>Document Control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_Toc75879881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2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4D92EBEE" w14:textId="56DD7F17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2" w:history="1">
            <w:r w:rsidR="008F0945" w:rsidRPr="003E01E6">
              <w:rPr>
                <w:rStyle w:val="Hyperlink"/>
                <w:noProof/>
              </w:rPr>
              <w:t>Problem Statement 1: Normalization: Finding Attributes and Data Values and Identifying Repeating and Non-Repeating Groups.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_Toc75879882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4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1871D5E4" w14:textId="734AC25B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3" w:history="1">
            <w:r w:rsidR="008F0945" w:rsidRPr="003E01E6">
              <w:rPr>
                <w:rStyle w:val="Hyperlink"/>
                <w:noProof/>
              </w:rPr>
              <w:t>Problem Statement 2: Create the tables in First Normal Form 1NF by removing the repeating groups.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_Toc75879883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5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622749CB" w14:textId="2E390980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4" w:history="1">
            <w:r w:rsidR="008F0945" w:rsidRPr="003E01E6">
              <w:rPr>
                <w:rStyle w:val="Hyperlink"/>
                <w:noProof/>
              </w:rPr>
              <w:t>Problem Statement 3: Create the tables in Second Normal Form 2NF and remove the partial dependency.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_Toc75879884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6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1846D2E8" w14:textId="14771204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5" w:history="1">
            <w:r w:rsidR="008F0945" w:rsidRPr="003E01E6">
              <w:rPr>
                <w:rStyle w:val="Hyperlink"/>
                <w:noProof/>
              </w:rPr>
              <w:t>Problem Statement 4: Create the tables in Third Normal Form 3NF and remove the transitive dependency.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_Toc75879885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7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7015BFCE" w14:textId="256C6957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6" w:history="1">
            <w:r w:rsidR="008F0945" w:rsidRPr="003E01E6">
              <w:rPr>
                <w:rStyle w:val="Hyperlink"/>
                <w:noProof/>
              </w:rPr>
              <w:t xml:space="preserve">Problem Statement 5: </w:t>
            </w:r>
            <w:r w:rsidR="008F0945" w:rsidRPr="003E01E6">
              <w:rPr>
                <w:rStyle w:val="Hyperlink"/>
                <w:bCs/>
                <w:noProof/>
              </w:rPr>
              <w:t>Draw the ER model for the above relation.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_Toc75879886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8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0D6C4484" w14:textId="0DCAFFD7" w:rsidR="008F0945" w:rsidRDefault="006B6728">
          <w:pPr>
            <w:pStyle w:val="TOC1"/>
            <w:tabs>
              <w:tab w:val="right" w:leader="dot" w:pos="10034"/>
            </w:tabs>
            <w:rPr>
              <w:noProof/>
              <w:sz w:val="22"/>
              <w:szCs w:val="22"/>
              <w:lang w:eastAsia="en-US"/>
            </w:rPr>
          </w:pPr>
          <w:hyperlink w:anchor="_Toc75879887" w:history="1">
            <w:r w:rsidR="008F0945" w:rsidRPr="003E01E6">
              <w:rPr>
                <w:rStyle w:val="Hyperlink"/>
                <w:noProof/>
              </w:rPr>
              <w:t xml:space="preserve">Problem Statement 6: </w:t>
            </w:r>
            <w:r w:rsidR="008F0945" w:rsidRPr="003E01E6">
              <w:rPr>
                <w:rStyle w:val="Hyperlink"/>
                <w:bCs/>
                <w:noProof/>
              </w:rPr>
              <w:t>Identify the Degree of Relationships and Cardinality of all identified relationships.</w:t>
            </w:r>
            <w:r w:rsidR="008F0945">
              <w:rPr>
                <w:noProof/>
                <w:webHidden/>
              </w:rPr>
              <w:tab/>
            </w:r>
            <w:r w:rsidR="008F0945">
              <w:rPr>
                <w:noProof/>
                <w:webHidden/>
              </w:rPr>
              <w:fldChar w:fldCharType="begin"/>
            </w:r>
            <w:r w:rsidR="008F0945">
              <w:rPr>
                <w:noProof/>
                <w:webHidden/>
              </w:rPr>
              <w:instrText xml:space="preserve"> PAGEREF _Toc75879887 \h </w:instrText>
            </w:r>
            <w:r w:rsidR="008F0945">
              <w:rPr>
                <w:noProof/>
                <w:webHidden/>
              </w:rPr>
            </w:r>
            <w:r w:rsidR="008F0945">
              <w:rPr>
                <w:noProof/>
                <w:webHidden/>
              </w:rPr>
              <w:fldChar w:fldCharType="separate"/>
            </w:r>
            <w:r w:rsidR="008F0945">
              <w:rPr>
                <w:noProof/>
                <w:webHidden/>
              </w:rPr>
              <w:t>9</w:t>
            </w:r>
            <w:r w:rsidR="008F0945">
              <w:rPr>
                <w:noProof/>
                <w:webHidden/>
              </w:rPr>
              <w:fldChar w:fldCharType="end"/>
            </w:r>
          </w:hyperlink>
        </w:p>
        <w:p w14:paraId="0EF4F9AF" w14:textId="0D8D270A" w:rsidR="00D454E8" w:rsidRDefault="00D454E8">
          <w:r>
            <w:rPr>
              <w:b/>
              <w:bCs/>
              <w:noProof/>
            </w:rPr>
            <w:fldChar w:fldCharType="end"/>
          </w:r>
        </w:p>
      </w:sdtContent>
    </w:sdt>
    <w:p w14:paraId="671B71E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2EEC2F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CBAD2E7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639B8D7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F74F08A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43CAF34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71A4C43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6EC6F2D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771B3BE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00941D0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E2E8E79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B1C7D7D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F0713D5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D9089C1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D016D81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AD2D723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5943B6D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2B872AD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01C6749" w14:textId="77777777" w:rsidR="008337A7" w:rsidRPr="000B3A2D" w:rsidRDefault="008337A7" w:rsidP="008337A7">
      <w:pPr>
        <w:pStyle w:val="MphasiS-SubheadingCalibriBold14pt"/>
      </w:pPr>
      <w:bookmarkStart w:id="2" w:name="_Toc23799146"/>
      <w:bookmarkStart w:id="3" w:name="_Toc3191220"/>
      <w:r w:rsidRPr="000B3A2D">
        <w:lastRenderedPageBreak/>
        <w:t>Note: Every Problem Statement start in a new page</w:t>
      </w:r>
      <w:bookmarkEnd w:id="2"/>
    </w:p>
    <w:p w14:paraId="22EBACF9" w14:textId="392704C3" w:rsidR="00F03D53" w:rsidRPr="001B08D3" w:rsidRDefault="00AE4A23" w:rsidP="002B0B2E">
      <w:pPr>
        <w:pStyle w:val="MphasiS-HeadingTextCalibri16PtBold"/>
        <w:spacing w:before="120" w:after="120"/>
      </w:pPr>
      <w:bookmarkStart w:id="4" w:name="_Toc75879882"/>
      <w:r>
        <w:t>Problem Statement</w:t>
      </w:r>
      <w:r w:rsidR="00F03D53">
        <w:t xml:space="preserve"> 1</w:t>
      </w:r>
      <w:bookmarkEnd w:id="3"/>
      <w:r w:rsidR="00596EF6">
        <w:t xml:space="preserve">: </w:t>
      </w:r>
      <w:r w:rsidR="005A1A2D">
        <w:t>Normalization: Finding Attributes and Data Values</w:t>
      </w:r>
      <w:r w:rsidR="00B203FF">
        <w:t xml:space="preserve"> and Identifying Repeating and </w:t>
      </w:r>
      <w:r w:rsidR="004E267F">
        <w:t>Non-Repeating</w:t>
      </w:r>
      <w:r w:rsidR="00B203FF">
        <w:t xml:space="preserve"> Groups</w:t>
      </w:r>
      <w:r w:rsidR="00CF6BA3">
        <w:t>.</w:t>
      </w:r>
      <w:bookmarkEnd w:id="4"/>
    </w:p>
    <w:p w14:paraId="4278A9F3" w14:textId="0FE85F85" w:rsidR="00033794" w:rsidRPr="003A3803" w:rsidRDefault="00A31C68" w:rsidP="00A31C68">
      <w:pPr>
        <w:adjustRightInd w:val="0"/>
        <w:spacing w:before="120" w:after="120"/>
        <w:rPr>
          <w:rFonts w:asciiTheme="majorHAnsi" w:hAnsiTheme="majorHAnsi" w:cstheme="majorHAnsi"/>
          <w:color w:val="000000"/>
        </w:rPr>
      </w:pPr>
      <w:r w:rsidRPr="003A3803">
        <w:rPr>
          <w:rFonts w:asciiTheme="majorHAnsi" w:hAnsiTheme="majorHAnsi" w:cstheme="majorHAnsi"/>
          <w:color w:val="000000"/>
        </w:rPr>
        <w:t>Consider the un-normalized data presented in the below table having the following entity:</w:t>
      </w:r>
    </w:p>
    <w:p w14:paraId="60A53640" w14:textId="0C5A4F0A" w:rsidR="00FC6DED" w:rsidRPr="003A3803" w:rsidRDefault="00FC6DED" w:rsidP="00C05ADE">
      <w:pPr>
        <w:pStyle w:val="ListParagraph"/>
        <w:numPr>
          <w:ilvl w:val="0"/>
          <w:numId w:val="6"/>
        </w:numPr>
        <w:adjustRightInd w:val="0"/>
        <w:spacing w:before="120" w:after="120"/>
        <w:contextualSpacing w:val="0"/>
        <w:rPr>
          <w:rFonts w:asciiTheme="majorHAnsi" w:hAnsiTheme="majorHAnsi" w:cstheme="majorHAnsi"/>
          <w:b/>
          <w:bCs/>
        </w:rPr>
      </w:pPr>
      <w:r w:rsidRPr="003A3803">
        <w:rPr>
          <w:rFonts w:asciiTheme="majorHAnsi" w:hAnsiTheme="majorHAnsi" w:cstheme="majorHAnsi"/>
          <w:b/>
          <w:bCs/>
        </w:rPr>
        <w:t>Employee</w:t>
      </w:r>
    </w:p>
    <w:p w14:paraId="7E041F08" w14:textId="2BD25BC0" w:rsidR="00B975C6" w:rsidRPr="003A3803" w:rsidRDefault="00061A15" w:rsidP="00B975C6">
      <w:pPr>
        <w:adjustRightInd w:val="0"/>
        <w:spacing w:before="120" w:after="120"/>
        <w:jc w:val="center"/>
        <w:rPr>
          <w:rFonts w:asciiTheme="majorHAnsi" w:hAnsiTheme="majorHAnsi" w:cstheme="majorHAnsi"/>
        </w:rPr>
      </w:pPr>
      <w:r w:rsidRPr="003A3803">
        <w:rPr>
          <w:rFonts w:asciiTheme="majorHAnsi" w:hAnsiTheme="majorHAnsi" w:cstheme="majorHAnsi"/>
          <w:noProof/>
        </w:rPr>
        <w:drawing>
          <wp:inline distT="0" distB="0" distL="0" distR="0" wp14:anchorId="1131FAD0" wp14:editId="0C4EBBF3">
            <wp:extent cx="5136515" cy="22580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8FF3" w14:textId="4864E34C" w:rsidR="004830BC" w:rsidRPr="003A3803" w:rsidRDefault="001C365B" w:rsidP="00C05ADE">
      <w:pPr>
        <w:pStyle w:val="ListParagraph"/>
        <w:numPr>
          <w:ilvl w:val="0"/>
          <w:numId w:val="7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3A3803">
        <w:rPr>
          <w:rFonts w:asciiTheme="majorHAnsi" w:hAnsiTheme="majorHAnsi" w:cstheme="majorHAnsi"/>
        </w:rPr>
        <w:t xml:space="preserve">Enlist all the </w:t>
      </w:r>
      <w:r w:rsidR="002E655B">
        <w:rPr>
          <w:rFonts w:asciiTheme="majorHAnsi" w:hAnsiTheme="majorHAnsi" w:cstheme="majorHAnsi"/>
        </w:rPr>
        <w:t>e</w:t>
      </w:r>
      <w:r w:rsidRPr="003A3803">
        <w:rPr>
          <w:rFonts w:asciiTheme="majorHAnsi" w:hAnsiTheme="majorHAnsi" w:cstheme="majorHAnsi"/>
        </w:rPr>
        <w:t>ntities</w:t>
      </w:r>
      <w:r w:rsidR="00B975C6" w:rsidRPr="003A3803">
        <w:rPr>
          <w:rFonts w:asciiTheme="majorHAnsi" w:hAnsiTheme="majorHAnsi" w:cstheme="majorHAnsi"/>
        </w:rPr>
        <w:t xml:space="preserve">, </w:t>
      </w:r>
      <w:r w:rsidR="006E0589">
        <w:rPr>
          <w:rFonts w:asciiTheme="majorHAnsi" w:hAnsiTheme="majorHAnsi" w:cstheme="majorHAnsi"/>
        </w:rPr>
        <w:t>a</w:t>
      </w:r>
      <w:r w:rsidR="006E0589" w:rsidRPr="003A3803">
        <w:rPr>
          <w:rFonts w:asciiTheme="majorHAnsi" w:hAnsiTheme="majorHAnsi" w:cstheme="majorHAnsi"/>
        </w:rPr>
        <w:t>ttributes,</w:t>
      </w:r>
      <w:r w:rsidR="00B975C6" w:rsidRPr="003A3803">
        <w:rPr>
          <w:rFonts w:asciiTheme="majorHAnsi" w:hAnsiTheme="majorHAnsi" w:cstheme="majorHAnsi"/>
        </w:rPr>
        <w:t xml:space="preserve"> and </w:t>
      </w:r>
      <w:r w:rsidR="002E655B">
        <w:rPr>
          <w:rFonts w:asciiTheme="majorHAnsi" w:hAnsiTheme="majorHAnsi" w:cstheme="majorHAnsi"/>
        </w:rPr>
        <w:t>d</w:t>
      </w:r>
      <w:r w:rsidR="00B975C6" w:rsidRPr="003A3803">
        <w:rPr>
          <w:rFonts w:asciiTheme="majorHAnsi" w:hAnsiTheme="majorHAnsi" w:cstheme="majorHAnsi"/>
        </w:rPr>
        <w:t xml:space="preserve">ata </w:t>
      </w:r>
      <w:r w:rsidR="002E655B">
        <w:rPr>
          <w:rFonts w:asciiTheme="majorHAnsi" w:hAnsiTheme="majorHAnsi" w:cstheme="majorHAnsi"/>
        </w:rPr>
        <w:t>t</w:t>
      </w:r>
      <w:r w:rsidR="00B975C6" w:rsidRPr="003A3803">
        <w:rPr>
          <w:rFonts w:asciiTheme="majorHAnsi" w:hAnsiTheme="majorHAnsi" w:cstheme="majorHAnsi"/>
        </w:rPr>
        <w:t>ypes</w:t>
      </w:r>
      <w:r w:rsidRPr="003A3803">
        <w:rPr>
          <w:rFonts w:asciiTheme="majorHAnsi" w:hAnsiTheme="majorHAnsi" w:cstheme="majorHAnsi"/>
        </w:rPr>
        <w:t>.</w:t>
      </w:r>
    </w:p>
    <w:p w14:paraId="7E65ABEF" w14:textId="77777777" w:rsidR="004830BC" w:rsidRPr="003A3803" w:rsidRDefault="00F77304" w:rsidP="00C05ADE">
      <w:pPr>
        <w:pStyle w:val="ListParagraph"/>
        <w:numPr>
          <w:ilvl w:val="0"/>
          <w:numId w:val="7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3A3803">
        <w:rPr>
          <w:rFonts w:asciiTheme="majorHAnsi" w:hAnsiTheme="majorHAnsi" w:cstheme="majorHAnsi"/>
        </w:rPr>
        <w:t xml:space="preserve">Identify the candidate key, primary key and foreign keys for the above </w:t>
      </w:r>
      <w:r w:rsidR="009204A5" w:rsidRPr="003A3803">
        <w:rPr>
          <w:rFonts w:asciiTheme="majorHAnsi" w:hAnsiTheme="majorHAnsi" w:cstheme="majorHAnsi"/>
        </w:rPr>
        <w:t>table</w:t>
      </w:r>
      <w:r w:rsidRPr="003A3803">
        <w:rPr>
          <w:rFonts w:asciiTheme="majorHAnsi" w:hAnsiTheme="majorHAnsi" w:cstheme="majorHAnsi"/>
        </w:rPr>
        <w:t>.</w:t>
      </w:r>
    </w:p>
    <w:p w14:paraId="68274C45" w14:textId="77777777" w:rsidR="004830BC" w:rsidRPr="003A3803" w:rsidRDefault="000B7A0B" w:rsidP="00C05ADE">
      <w:pPr>
        <w:pStyle w:val="ListParagraph"/>
        <w:numPr>
          <w:ilvl w:val="0"/>
          <w:numId w:val="7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3A3803">
        <w:rPr>
          <w:rFonts w:asciiTheme="majorHAnsi" w:hAnsiTheme="majorHAnsi" w:cstheme="majorHAnsi"/>
        </w:rPr>
        <w:t>Solve the below sub-problems with respect to the given table:</w:t>
      </w:r>
    </w:p>
    <w:p w14:paraId="191B0B89" w14:textId="77777777" w:rsidR="004830BC" w:rsidRPr="003A3803" w:rsidRDefault="00573298" w:rsidP="00C05ADE">
      <w:pPr>
        <w:pStyle w:val="ListParagraph"/>
        <w:numPr>
          <w:ilvl w:val="1"/>
          <w:numId w:val="7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3A3803">
        <w:rPr>
          <w:rFonts w:asciiTheme="majorHAnsi" w:eastAsiaTheme="minorEastAsia" w:hAnsiTheme="majorHAnsi" w:cstheme="majorHAnsi"/>
        </w:rPr>
        <w:t>Inspect the above un-normalized Employee table, what do we notice about the attributes and</w:t>
      </w:r>
      <w:r w:rsidRPr="003A3803">
        <w:rPr>
          <w:rFonts w:asciiTheme="majorHAnsi" w:hAnsiTheme="majorHAnsi" w:cstheme="majorHAnsi"/>
        </w:rPr>
        <w:t xml:space="preserve"> the data values?</w:t>
      </w:r>
    </w:p>
    <w:p w14:paraId="21ADF689" w14:textId="3E9F00B7" w:rsidR="004830BC" w:rsidRPr="003A3803" w:rsidRDefault="000B7A0B" w:rsidP="00C05ADE">
      <w:pPr>
        <w:pStyle w:val="ListParagraph"/>
        <w:numPr>
          <w:ilvl w:val="1"/>
          <w:numId w:val="7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3A3803">
        <w:rPr>
          <w:rFonts w:asciiTheme="majorHAnsi" w:hAnsiTheme="majorHAnsi" w:cstheme="majorHAnsi"/>
          <w:color w:val="000000"/>
        </w:rPr>
        <w:t xml:space="preserve">Identify the </w:t>
      </w:r>
      <w:r w:rsidR="006E0589">
        <w:rPr>
          <w:rFonts w:asciiTheme="majorHAnsi" w:hAnsiTheme="majorHAnsi" w:cstheme="majorHAnsi"/>
          <w:color w:val="000000"/>
        </w:rPr>
        <w:t>n</w:t>
      </w:r>
      <w:r w:rsidRPr="003A3803">
        <w:rPr>
          <w:rFonts w:asciiTheme="majorHAnsi" w:hAnsiTheme="majorHAnsi" w:cstheme="majorHAnsi"/>
          <w:color w:val="000000"/>
        </w:rPr>
        <w:t>on-</w:t>
      </w:r>
      <w:r w:rsidR="006E0589">
        <w:rPr>
          <w:rFonts w:asciiTheme="majorHAnsi" w:hAnsiTheme="majorHAnsi" w:cstheme="majorHAnsi"/>
          <w:color w:val="000000"/>
        </w:rPr>
        <w:t>r</w:t>
      </w:r>
      <w:r w:rsidRPr="003A3803">
        <w:rPr>
          <w:rFonts w:asciiTheme="majorHAnsi" w:hAnsiTheme="majorHAnsi" w:cstheme="majorHAnsi"/>
          <w:color w:val="000000"/>
        </w:rPr>
        <w:t>epeating group (Group in which there is only one row in the given scenario).</w:t>
      </w:r>
    </w:p>
    <w:p w14:paraId="4FD8803C" w14:textId="030391CC" w:rsidR="000B7A0B" w:rsidRPr="003A3803" w:rsidRDefault="000B7A0B" w:rsidP="00C05ADE">
      <w:pPr>
        <w:pStyle w:val="ListParagraph"/>
        <w:numPr>
          <w:ilvl w:val="1"/>
          <w:numId w:val="7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3A3803">
        <w:rPr>
          <w:rFonts w:asciiTheme="majorHAnsi" w:hAnsiTheme="majorHAnsi" w:cstheme="majorHAnsi"/>
        </w:rPr>
        <w:t xml:space="preserve">Identify the </w:t>
      </w:r>
      <w:r w:rsidR="006E0589">
        <w:rPr>
          <w:rFonts w:asciiTheme="majorHAnsi" w:hAnsiTheme="majorHAnsi" w:cstheme="majorHAnsi"/>
        </w:rPr>
        <w:t>r</w:t>
      </w:r>
      <w:r w:rsidRPr="003A3803">
        <w:rPr>
          <w:rFonts w:asciiTheme="majorHAnsi" w:hAnsiTheme="majorHAnsi" w:cstheme="majorHAnsi"/>
        </w:rPr>
        <w:t>epeating group (Group in which there are more than one row in the given scenario)</w:t>
      </w:r>
    </w:p>
    <w:p w14:paraId="5A76DE6E" w14:textId="1D3FFD87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3AEDD62C" w14:textId="513E1D51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56F78344" w14:textId="7073B58C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2208A0A4" w14:textId="400772E5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78CF8152" w14:textId="4BA12797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0078AEFD" w14:textId="30DDDF4D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4ACC5A13" w14:textId="1CA86CB9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045FC0E3" w14:textId="68778979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4CE1CBF6" w14:textId="0D5A7084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19B2AC1" w14:textId="18C40DCD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3452233A" w14:textId="4E1E32EC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129CF533" w14:textId="5C69077A" w:rsidR="001A12C3" w:rsidRPr="001B08D3" w:rsidRDefault="001A12C3" w:rsidP="00883DAE">
      <w:pPr>
        <w:pStyle w:val="MphasiS-HeadingTextCalibri16PtBold"/>
        <w:spacing w:before="120" w:after="120"/>
      </w:pPr>
      <w:bookmarkStart w:id="5" w:name="_Toc75879883"/>
      <w:r w:rsidRPr="001A12C3">
        <w:lastRenderedPageBreak/>
        <w:t>Problem Statement 2: Create the tables in First Normal Form 1NF by removing the repeating groups.</w:t>
      </w:r>
      <w:bookmarkEnd w:id="5"/>
    </w:p>
    <w:p w14:paraId="4CFE814A" w14:textId="654C13B2" w:rsidR="00883DAE" w:rsidRPr="00C01C6F" w:rsidRDefault="00883DAE" w:rsidP="00883DAE">
      <w:pPr>
        <w:adjustRightInd w:val="0"/>
        <w:spacing w:before="120" w:after="120"/>
        <w:rPr>
          <w:rFonts w:asciiTheme="majorHAnsi" w:hAnsiTheme="majorHAnsi" w:cstheme="majorHAnsi"/>
        </w:rPr>
      </w:pPr>
      <w:r w:rsidRPr="00C01C6F">
        <w:rPr>
          <w:rFonts w:asciiTheme="majorHAnsi" w:hAnsiTheme="majorHAnsi" w:cstheme="majorHAnsi"/>
          <w:color w:val="000000"/>
        </w:rPr>
        <w:t xml:space="preserve">This is a continuation of the previous problem statement, </w:t>
      </w:r>
      <w:r w:rsidR="006B6728">
        <w:rPr>
          <w:rFonts w:asciiTheme="majorHAnsi" w:hAnsiTheme="majorHAnsi" w:cstheme="majorHAnsi"/>
          <w:color w:val="000000"/>
        </w:rPr>
        <w:t>s</w:t>
      </w:r>
      <w:r w:rsidRPr="00C01C6F">
        <w:rPr>
          <w:rFonts w:asciiTheme="majorHAnsi" w:hAnsiTheme="majorHAnsi" w:cstheme="majorHAnsi"/>
        </w:rPr>
        <w:t>olve the below sub-problems with respect to problem statement 1:</w:t>
      </w:r>
    </w:p>
    <w:p w14:paraId="5C8FC0E3" w14:textId="7E4CFD7D" w:rsidR="00892ABB" w:rsidRPr="00C01C6F" w:rsidRDefault="009C440B" w:rsidP="00C05ADE">
      <w:pPr>
        <w:pStyle w:val="ListParagraph"/>
        <w:numPr>
          <w:ilvl w:val="0"/>
          <w:numId w:val="8"/>
        </w:numPr>
        <w:adjustRightInd w:val="0"/>
        <w:spacing w:before="120" w:after="120"/>
        <w:contextualSpacing w:val="0"/>
        <w:rPr>
          <w:rFonts w:asciiTheme="majorHAnsi" w:hAnsiTheme="majorHAnsi" w:cstheme="majorHAnsi"/>
          <w:bCs/>
        </w:rPr>
      </w:pPr>
      <w:r w:rsidRPr="00C01C6F">
        <w:rPr>
          <w:rFonts w:asciiTheme="majorHAnsi" w:hAnsiTheme="majorHAnsi" w:cstheme="majorHAnsi"/>
          <w:bCs/>
        </w:rPr>
        <w:t>Identify an</w:t>
      </w:r>
      <w:r w:rsidR="006341EF" w:rsidRPr="00C01C6F">
        <w:rPr>
          <w:rFonts w:asciiTheme="majorHAnsi" w:hAnsiTheme="majorHAnsi" w:cstheme="majorHAnsi"/>
          <w:bCs/>
        </w:rPr>
        <w:t>d c</w:t>
      </w:r>
      <w:r w:rsidR="00883DAE" w:rsidRPr="00C01C6F">
        <w:rPr>
          <w:rFonts w:asciiTheme="majorHAnsi" w:hAnsiTheme="majorHAnsi" w:cstheme="majorHAnsi"/>
          <w:bCs/>
        </w:rPr>
        <w:t xml:space="preserve">reate the tables in First Normal Form 1NF by removing the repeating groups. </w:t>
      </w:r>
    </w:p>
    <w:p w14:paraId="085F7478" w14:textId="76E58892" w:rsidR="00457A1B" w:rsidRPr="00C01C6F" w:rsidRDefault="00457A1B" w:rsidP="00C05ADE">
      <w:pPr>
        <w:pStyle w:val="ListParagraph"/>
        <w:numPr>
          <w:ilvl w:val="0"/>
          <w:numId w:val="8"/>
        </w:numPr>
        <w:adjustRightInd w:val="0"/>
        <w:spacing w:before="120" w:after="120"/>
        <w:contextualSpacing w:val="0"/>
        <w:rPr>
          <w:rFonts w:asciiTheme="majorHAnsi" w:hAnsiTheme="majorHAnsi" w:cstheme="majorHAnsi"/>
          <w:bCs/>
        </w:rPr>
      </w:pPr>
      <w:r w:rsidRPr="00C01C6F">
        <w:rPr>
          <w:rFonts w:asciiTheme="majorHAnsi" w:hAnsiTheme="majorHAnsi" w:cstheme="majorHAnsi"/>
          <w:bCs/>
        </w:rPr>
        <w:t xml:space="preserve">Identify the </w:t>
      </w:r>
      <w:r w:rsidR="006E0589">
        <w:rPr>
          <w:rFonts w:asciiTheme="majorHAnsi" w:hAnsiTheme="majorHAnsi" w:cstheme="majorHAnsi"/>
          <w:bCs/>
        </w:rPr>
        <w:t>a</w:t>
      </w:r>
      <w:r w:rsidRPr="00C01C6F">
        <w:rPr>
          <w:rFonts w:asciiTheme="majorHAnsi" w:hAnsiTheme="majorHAnsi" w:cstheme="majorHAnsi"/>
          <w:bCs/>
        </w:rPr>
        <w:t xml:space="preserve">ttributes </w:t>
      </w:r>
      <w:r w:rsidR="00CE648B" w:rsidRPr="00C01C6F">
        <w:rPr>
          <w:rFonts w:asciiTheme="majorHAnsi" w:hAnsiTheme="majorHAnsi" w:cstheme="majorHAnsi"/>
          <w:bCs/>
        </w:rPr>
        <w:t xml:space="preserve">in the </w:t>
      </w:r>
      <w:r w:rsidR="006E0589">
        <w:rPr>
          <w:rFonts w:asciiTheme="majorHAnsi" w:hAnsiTheme="majorHAnsi" w:cstheme="majorHAnsi"/>
          <w:bCs/>
        </w:rPr>
        <w:t>t</w:t>
      </w:r>
      <w:r w:rsidR="00CE648B" w:rsidRPr="00C01C6F">
        <w:rPr>
          <w:rFonts w:asciiTheme="majorHAnsi" w:hAnsiTheme="majorHAnsi" w:cstheme="majorHAnsi"/>
          <w:bCs/>
        </w:rPr>
        <w:t>ables</w:t>
      </w:r>
      <w:r w:rsidR="006E0589">
        <w:rPr>
          <w:rFonts w:asciiTheme="majorHAnsi" w:hAnsiTheme="majorHAnsi" w:cstheme="majorHAnsi"/>
          <w:bCs/>
        </w:rPr>
        <w:t>.</w:t>
      </w:r>
    </w:p>
    <w:p w14:paraId="1CF07784" w14:textId="408561CE" w:rsidR="002E3470" w:rsidRPr="00C01C6F" w:rsidRDefault="008A4308" w:rsidP="00C05ADE">
      <w:pPr>
        <w:pStyle w:val="ListParagraph"/>
        <w:numPr>
          <w:ilvl w:val="0"/>
          <w:numId w:val="8"/>
        </w:numPr>
        <w:adjustRightInd w:val="0"/>
        <w:spacing w:before="120" w:after="120"/>
        <w:contextualSpacing w:val="0"/>
        <w:rPr>
          <w:rFonts w:asciiTheme="majorHAnsi" w:hAnsiTheme="majorHAnsi" w:cstheme="majorHAnsi"/>
          <w:bCs/>
        </w:rPr>
      </w:pPr>
      <w:r w:rsidRPr="00C01C6F">
        <w:rPr>
          <w:rFonts w:asciiTheme="majorHAnsi" w:hAnsiTheme="majorHAnsi" w:cstheme="majorHAnsi"/>
          <w:bCs/>
        </w:rPr>
        <w:t xml:space="preserve">Identify the </w:t>
      </w:r>
      <w:r w:rsidR="006E0589">
        <w:rPr>
          <w:rFonts w:asciiTheme="majorHAnsi" w:hAnsiTheme="majorHAnsi" w:cstheme="majorHAnsi"/>
          <w:bCs/>
        </w:rPr>
        <w:t>c</w:t>
      </w:r>
      <w:r w:rsidRPr="00C01C6F">
        <w:rPr>
          <w:rFonts w:asciiTheme="majorHAnsi" w:hAnsiTheme="majorHAnsi" w:cstheme="majorHAnsi"/>
          <w:bCs/>
        </w:rPr>
        <w:t xml:space="preserve">andidate </w:t>
      </w:r>
      <w:r w:rsidR="006E0589">
        <w:rPr>
          <w:rFonts w:asciiTheme="majorHAnsi" w:hAnsiTheme="majorHAnsi" w:cstheme="majorHAnsi"/>
          <w:bCs/>
        </w:rPr>
        <w:t>k</w:t>
      </w:r>
      <w:r w:rsidRPr="00C01C6F">
        <w:rPr>
          <w:rFonts w:asciiTheme="majorHAnsi" w:hAnsiTheme="majorHAnsi" w:cstheme="majorHAnsi"/>
          <w:bCs/>
        </w:rPr>
        <w:t xml:space="preserve">ey, </w:t>
      </w:r>
      <w:r w:rsidR="006E0589">
        <w:rPr>
          <w:rFonts w:asciiTheme="majorHAnsi" w:hAnsiTheme="majorHAnsi" w:cstheme="majorHAnsi"/>
          <w:bCs/>
        </w:rPr>
        <w:t>p</w:t>
      </w:r>
      <w:r w:rsidRPr="00C01C6F">
        <w:rPr>
          <w:rFonts w:asciiTheme="majorHAnsi" w:hAnsiTheme="majorHAnsi" w:cstheme="majorHAnsi"/>
          <w:bCs/>
        </w:rPr>
        <w:t xml:space="preserve">rimary </w:t>
      </w:r>
      <w:r w:rsidR="006E0589">
        <w:rPr>
          <w:rFonts w:asciiTheme="majorHAnsi" w:hAnsiTheme="majorHAnsi" w:cstheme="majorHAnsi"/>
          <w:bCs/>
        </w:rPr>
        <w:t>k</w:t>
      </w:r>
      <w:r w:rsidRPr="00C01C6F">
        <w:rPr>
          <w:rFonts w:asciiTheme="majorHAnsi" w:hAnsiTheme="majorHAnsi" w:cstheme="majorHAnsi"/>
          <w:bCs/>
        </w:rPr>
        <w:t xml:space="preserve">ey and </w:t>
      </w:r>
      <w:r w:rsidR="006E0589">
        <w:rPr>
          <w:rFonts w:asciiTheme="majorHAnsi" w:hAnsiTheme="majorHAnsi" w:cstheme="majorHAnsi"/>
          <w:bCs/>
        </w:rPr>
        <w:t>f</w:t>
      </w:r>
      <w:r w:rsidRPr="00C01C6F">
        <w:rPr>
          <w:rFonts w:asciiTheme="majorHAnsi" w:hAnsiTheme="majorHAnsi" w:cstheme="majorHAnsi"/>
          <w:bCs/>
        </w:rPr>
        <w:t xml:space="preserve">oreign </w:t>
      </w:r>
      <w:r w:rsidR="006E0589">
        <w:rPr>
          <w:rFonts w:asciiTheme="majorHAnsi" w:hAnsiTheme="majorHAnsi" w:cstheme="majorHAnsi"/>
          <w:bCs/>
        </w:rPr>
        <w:t>k</w:t>
      </w:r>
      <w:r w:rsidRPr="00C01C6F">
        <w:rPr>
          <w:rFonts w:asciiTheme="majorHAnsi" w:hAnsiTheme="majorHAnsi" w:cstheme="majorHAnsi"/>
          <w:bCs/>
        </w:rPr>
        <w:t>eys for the above table</w:t>
      </w:r>
      <w:r w:rsidR="006E0589">
        <w:rPr>
          <w:rFonts w:asciiTheme="majorHAnsi" w:hAnsiTheme="majorHAnsi" w:cstheme="majorHAnsi"/>
          <w:bCs/>
        </w:rPr>
        <w:t>s</w:t>
      </w:r>
      <w:r w:rsidRPr="00C01C6F">
        <w:rPr>
          <w:rFonts w:asciiTheme="majorHAnsi" w:hAnsiTheme="majorHAnsi" w:cstheme="majorHAnsi"/>
          <w:bCs/>
        </w:rPr>
        <w:t>.</w:t>
      </w:r>
    </w:p>
    <w:p w14:paraId="548C0C56" w14:textId="1BC218C9" w:rsidR="002E3470" w:rsidRDefault="002E3470" w:rsidP="001A12C3">
      <w:pPr>
        <w:adjustRightInd w:val="0"/>
        <w:spacing w:before="120" w:after="120"/>
      </w:pPr>
    </w:p>
    <w:p w14:paraId="003D8CD3" w14:textId="545017CC" w:rsidR="002E3470" w:rsidRDefault="002E3470" w:rsidP="001A12C3">
      <w:pPr>
        <w:adjustRightInd w:val="0"/>
        <w:spacing w:before="120" w:after="120"/>
      </w:pPr>
    </w:p>
    <w:p w14:paraId="1FADE034" w14:textId="6C7EECC0" w:rsidR="002E3470" w:rsidRDefault="002E3470" w:rsidP="001A12C3">
      <w:pPr>
        <w:adjustRightInd w:val="0"/>
        <w:spacing w:before="120" w:after="120"/>
      </w:pPr>
    </w:p>
    <w:p w14:paraId="5C4D74FD" w14:textId="228DF5D6" w:rsidR="002E3470" w:rsidRDefault="002E3470" w:rsidP="001A12C3">
      <w:pPr>
        <w:adjustRightInd w:val="0"/>
        <w:spacing w:before="120" w:after="120"/>
      </w:pPr>
    </w:p>
    <w:p w14:paraId="3B1CEA1C" w14:textId="5F4E0611" w:rsidR="002E3470" w:rsidRDefault="002E3470" w:rsidP="001A12C3">
      <w:pPr>
        <w:adjustRightInd w:val="0"/>
        <w:spacing w:before="120" w:after="120"/>
      </w:pPr>
    </w:p>
    <w:p w14:paraId="4F4BA878" w14:textId="248AEBD2" w:rsidR="002E3470" w:rsidRDefault="002E3470" w:rsidP="001A12C3">
      <w:pPr>
        <w:adjustRightInd w:val="0"/>
        <w:spacing w:before="120" w:after="120"/>
      </w:pPr>
    </w:p>
    <w:p w14:paraId="0085A42B" w14:textId="21F7C709" w:rsidR="002E3470" w:rsidRDefault="002E3470" w:rsidP="001A12C3">
      <w:pPr>
        <w:adjustRightInd w:val="0"/>
        <w:spacing w:before="120" w:after="120"/>
      </w:pPr>
    </w:p>
    <w:p w14:paraId="399B6DB3" w14:textId="1ACC51AC" w:rsidR="002E3470" w:rsidRDefault="002E3470" w:rsidP="001A12C3">
      <w:pPr>
        <w:adjustRightInd w:val="0"/>
        <w:spacing w:before="120" w:after="120"/>
      </w:pPr>
    </w:p>
    <w:p w14:paraId="2B65E2FE" w14:textId="7EC1E3E4" w:rsidR="002E3470" w:rsidRDefault="002E3470" w:rsidP="001A12C3">
      <w:pPr>
        <w:adjustRightInd w:val="0"/>
        <w:spacing w:before="120" w:after="120"/>
      </w:pPr>
    </w:p>
    <w:p w14:paraId="6F5095D1" w14:textId="019053AA" w:rsidR="002E3470" w:rsidRDefault="002E3470" w:rsidP="001A12C3">
      <w:pPr>
        <w:adjustRightInd w:val="0"/>
        <w:spacing w:before="120" w:after="120"/>
      </w:pPr>
    </w:p>
    <w:p w14:paraId="18E6410E" w14:textId="545A7494" w:rsidR="002E3470" w:rsidRDefault="002E3470" w:rsidP="001A12C3">
      <w:pPr>
        <w:adjustRightInd w:val="0"/>
        <w:spacing w:before="120" w:after="120"/>
      </w:pPr>
    </w:p>
    <w:p w14:paraId="2D37237A" w14:textId="3758C90D" w:rsidR="002E3470" w:rsidRDefault="002E3470" w:rsidP="001A12C3">
      <w:pPr>
        <w:adjustRightInd w:val="0"/>
        <w:spacing w:before="120" w:after="120"/>
      </w:pPr>
    </w:p>
    <w:p w14:paraId="6425C75F" w14:textId="185E6493" w:rsidR="002E3470" w:rsidRDefault="002E3470" w:rsidP="001A12C3">
      <w:pPr>
        <w:adjustRightInd w:val="0"/>
        <w:spacing w:before="120" w:after="120"/>
      </w:pPr>
    </w:p>
    <w:p w14:paraId="784525CE" w14:textId="0FC837D7" w:rsidR="002E3470" w:rsidRDefault="002E3470" w:rsidP="001A12C3">
      <w:pPr>
        <w:adjustRightInd w:val="0"/>
        <w:spacing w:before="120" w:after="120"/>
      </w:pPr>
    </w:p>
    <w:p w14:paraId="0F12EB15" w14:textId="63D12C0A" w:rsidR="002E3470" w:rsidRDefault="002E3470" w:rsidP="001A12C3">
      <w:pPr>
        <w:adjustRightInd w:val="0"/>
        <w:spacing w:before="120" w:after="120"/>
      </w:pPr>
    </w:p>
    <w:p w14:paraId="6A936A4D" w14:textId="3461F0AD" w:rsidR="002E3470" w:rsidRDefault="002E3470" w:rsidP="001A12C3">
      <w:pPr>
        <w:adjustRightInd w:val="0"/>
        <w:spacing w:before="120" w:after="120"/>
      </w:pPr>
    </w:p>
    <w:p w14:paraId="2C5AFB7C" w14:textId="396E8755" w:rsidR="002E3470" w:rsidRDefault="002E3470" w:rsidP="001A12C3">
      <w:pPr>
        <w:adjustRightInd w:val="0"/>
        <w:spacing w:before="120" w:after="120"/>
      </w:pPr>
    </w:p>
    <w:p w14:paraId="604AA610" w14:textId="2AD19A04" w:rsidR="002E3470" w:rsidRDefault="002E3470" w:rsidP="001A12C3">
      <w:pPr>
        <w:adjustRightInd w:val="0"/>
        <w:spacing w:before="120" w:after="120"/>
      </w:pPr>
    </w:p>
    <w:p w14:paraId="460E5C00" w14:textId="2FEC4FF5" w:rsidR="002E3470" w:rsidRDefault="002E3470" w:rsidP="001A12C3">
      <w:pPr>
        <w:adjustRightInd w:val="0"/>
        <w:spacing w:before="120" w:after="120"/>
      </w:pPr>
    </w:p>
    <w:p w14:paraId="17C42952" w14:textId="5B71F4EC" w:rsidR="002E3470" w:rsidRDefault="002E3470" w:rsidP="001A12C3">
      <w:pPr>
        <w:adjustRightInd w:val="0"/>
        <w:spacing w:before="120" w:after="120"/>
      </w:pPr>
    </w:p>
    <w:p w14:paraId="3DCDDC2C" w14:textId="1D84670B" w:rsidR="002E3470" w:rsidRDefault="002E3470" w:rsidP="001A12C3">
      <w:pPr>
        <w:adjustRightInd w:val="0"/>
        <w:spacing w:before="120" w:after="120"/>
      </w:pPr>
    </w:p>
    <w:p w14:paraId="7B71C96A" w14:textId="5748DF18" w:rsidR="002E3470" w:rsidRDefault="002E3470" w:rsidP="001A12C3">
      <w:pPr>
        <w:adjustRightInd w:val="0"/>
        <w:spacing w:before="120" w:after="120"/>
      </w:pPr>
    </w:p>
    <w:p w14:paraId="21A371AA" w14:textId="164C4759" w:rsidR="002E3470" w:rsidRDefault="002E3470" w:rsidP="001A12C3">
      <w:pPr>
        <w:adjustRightInd w:val="0"/>
        <w:spacing w:before="120" w:after="120"/>
      </w:pPr>
    </w:p>
    <w:p w14:paraId="0759EAD7" w14:textId="1F92F4DA" w:rsidR="002E3470" w:rsidRDefault="002E3470" w:rsidP="001A12C3">
      <w:pPr>
        <w:adjustRightInd w:val="0"/>
        <w:spacing w:before="120" w:after="120"/>
      </w:pPr>
    </w:p>
    <w:p w14:paraId="63C81241" w14:textId="0D713743" w:rsidR="002E3470" w:rsidRDefault="002E3470" w:rsidP="001A12C3">
      <w:pPr>
        <w:adjustRightInd w:val="0"/>
        <w:spacing w:before="120" w:after="120"/>
      </w:pPr>
    </w:p>
    <w:p w14:paraId="4B61AB2E" w14:textId="7CF0D322" w:rsidR="002E3470" w:rsidRDefault="002E3470" w:rsidP="001A12C3">
      <w:pPr>
        <w:adjustRightInd w:val="0"/>
        <w:spacing w:before="120" w:after="120"/>
      </w:pPr>
    </w:p>
    <w:p w14:paraId="3DE0ADDF" w14:textId="6F7B1ADA" w:rsidR="002E3470" w:rsidRDefault="002E3470" w:rsidP="001A12C3">
      <w:pPr>
        <w:adjustRightInd w:val="0"/>
        <w:spacing w:before="120" w:after="120"/>
      </w:pPr>
    </w:p>
    <w:p w14:paraId="034745CC" w14:textId="2323C80B" w:rsidR="00DB5F52" w:rsidRPr="001B08D3" w:rsidRDefault="002E3470" w:rsidP="002E3470">
      <w:pPr>
        <w:pStyle w:val="MphasiS-HeadingTextCalibri16PtBold"/>
        <w:spacing w:before="120" w:after="120"/>
      </w:pPr>
      <w:bookmarkStart w:id="6" w:name="_Toc75879884"/>
      <w:r w:rsidRPr="001A12C3">
        <w:lastRenderedPageBreak/>
        <w:t xml:space="preserve">Problem Statement </w:t>
      </w:r>
      <w:r w:rsidR="001C0B2D">
        <w:t>3</w:t>
      </w:r>
      <w:r w:rsidRPr="001A12C3">
        <w:t xml:space="preserve">: </w:t>
      </w:r>
      <w:r w:rsidR="00DB5F52" w:rsidRPr="00437E36">
        <w:t>Create the tables in Second Normal Form 2NF and remove the partial dependency</w:t>
      </w:r>
      <w:r w:rsidR="00DB5F52">
        <w:t>.</w:t>
      </w:r>
      <w:bookmarkEnd w:id="6"/>
    </w:p>
    <w:p w14:paraId="01AE587E" w14:textId="3A660E64" w:rsidR="002E3470" w:rsidRPr="00F65B83" w:rsidRDefault="002E3470" w:rsidP="002E3470">
      <w:pPr>
        <w:adjustRightInd w:val="0"/>
        <w:spacing w:before="120" w:after="120"/>
        <w:rPr>
          <w:rFonts w:asciiTheme="majorHAnsi" w:hAnsiTheme="majorHAnsi" w:cstheme="majorHAnsi"/>
        </w:rPr>
      </w:pPr>
      <w:r w:rsidRPr="00F65B83">
        <w:rPr>
          <w:rFonts w:asciiTheme="majorHAnsi" w:hAnsiTheme="majorHAnsi" w:cstheme="majorHAnsi"/>
          <w:color w:val="000000"/>
        </w:rPr>
        <w:t xml:space="preserve">This is a continuation of the previous problem statement, </w:t>
      </w:r>
      <w:r w:rsidR="006B6728">
        <w:rPr>
          <w:rFonts w:asciiTheme="majorHAnsi" w:hAnsiTheme="majorHAnsi" w:cstheme="majorHAnsi"/>
          <w:color w:val="000000"/>
        </w:rPr>
        <w:t>s</w:t>
      </w:r>
      <w:r w:rsidRPr="00F65B83">
        <w:rPr>
          <w:rFonts w:asciiTheme="majorHAnsi" w:hAnsiTheme="majorHAnsi" w:cstheme="majorHAnsi"/>
        </w:rPr>
        <w:t xml:space="preserve">olve the below sub-problems with respect to problem statement </w:t>
      </w:r>
      <w:r w:rsidR="00DB5F52" w:rsidRPr="00F65B83">
        <w:rPr>
          <w:rFonts w:asciiTheme="majorHAnsi" w:hAnsiTheme="majorHAnsi" w:cstheme="majorHAnsi"/>
        </w:rPr>
        <w:t>2</w:t>
      </w:r>
      <w:r w:rsidRPr="00F65B83">
        <w:rPr>
          <w:rFonts w:asciiTheme="majorHAnsi" w:hAnsiTheme="majorHAnsi" w:cstheme="majorHAnsi"/>
        </w:rPr>
        <w:t>:</w:t>
      </w:r>
    </w:p>
    <w:p w14:paraId="533577F0" w14:textId="71A11B5F" w:rsidR="00225AF5" w:rsidRPr="00F65B83" w:rsidRDefault="00225AF5" w:rsidP="00C05ADE">
      <w:pPr>
        <w:pStyle w:val="ListParagraph"/>
        <w:numPr>
          <w:ilvl w:val="0"/>
          <w:numId w:val="9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F65B83">
        <w:rPr>
          <w:rFonts w:asciiTheme="majorHAnsi" w:hAnsiTheme="majorHAnsi" w:cstheme="majorHAnsi"/>
          <w:bCs/>
        </w:rPr>
        <w:t xml:space="preserve">Identify and </w:t>
      </w:r>
      <w:r w:rsidRPr="00F65B83">
        <w:rPr>
          <w:rFonts w:asciiTheme="majorHAnsi" w:hAnsiTheme="majorHAnsi" w:cstheme="majorHAnsi"/>
        </w:rPr>
        <w:t xml:space="preserve">create the tables </w:t>
      </w:r>
      <w:r w:rsidR="00E07163" w:rsidRPr="00F65B83">
        <w:rPr>
          <w:rFonts w:asciiTheme="majorHAnsi" w:hAnsiTheme="majorHAnsi" w:cstheme="majorHAnsi"/>
          <w:bCs/>
        </w:rPr>
        <w:t xml:space="preserve">in Second Normal Form 2NF </w:t>
      </w:r>
      <w:r w:rsidRPr="00F65B83">
        <w:rPr>
          <w:rFonts w:asciiTheme="majorHAnsi" w:hAnsiTheme="majorHAnsi" w:cstheme="majorHAnsi"/>
        </w:rPr>
        <w:t xml:space="preserve">by removing </w:t>
      </w:r>
      <w:r w:rsidR="003813C1" w:rsidRPr="00F65B83">
        <w:rPr>
          <w:rFonts w:asciiTheme="majorHAnsi" w:hAnsiTheme="majorHAnsi" w:cstheme="majorHAnsi"/>
          <w:bCs/>
        </w:rPr>
        <w:t>the partial dependency</w:t>
      </w:r>
      <w:r w:rsidRPr="00F65B83">
        <w:rPr>
          <w:rFonts w:asciiTheme="majorHAnsi" w:hAnsiTheme="majorHAnsi" w:cstheme="majorHAnsi"/>
        </w:rPr>
        <w:t xml:space="preserve">. </w:t>
      </w:r>
    </w:p>
    <w:p w14:paraId="4547123F" w14:textId="6664E170" w:rsidR="00225AF5" w:rsidRPr="00F65B83" w:rsidRDefault="00225AF5" w:rsidP="00C05AD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Theme="majorHAnsi" w:hAnsiTheme="majorHAnsi" w:cstheme="majorHAnsi"/>
          <w:bCs/>
        </w:rPr>
      </w:pPr>
      <w:r w:rsidRPr="00F65B83">
        <w:rPr>
          <w:rFonts w:asciiTheme="majorHAnsi" w:hAnsiTheme="majorHAnsi" w:cstheme="majorHAnsi"/>
          <w:bCs/>
        </w:rPr>
        <w:t xml:space="preserve">Identify the </w:t>
      </w:r>
      <w:r w:rsidR="00CD21EF">
        <w:rPr>
          <w:rFonts w:asciiTheme="majorHAnsi" w:hAnsiTheme="majorHAnsi" w:cstheme="majorHAnsi"/>
          <w:bCs/>
        </w:rPr>
        <w:t>a</w:t>
      </w:r>
      <w:r w:rsidRPr="00F65B83">
        <w:rPr>
          <w:rFonts w:asciiTheme="majorHAnsi" w:hAnsiTheme="majorHAnsi" w:cstheme="majorHAnsi"/>
          <w:bCs/>
        </w:rPr>
        <w:t xml:space="preserve">ttributes in the </w:t>
      </w:r>
      <w:r w:rsidR="00CD21EF">
        <w:rPr>
          <w:rFonts w:asciiTheme="majorHAnsi" w:hAnsiTheme="majorHAnsi" w:cstheme="majorHAnsi"/>
          <w:bCs/>
        </w:rPr>
        <w:t>t</w:t>
      </w:r>
      <w:r w:rsidRPr="00F65B83">
        <w:rPr>
          <w:rFonts w:asciiTheme="majorHAnsi" w:hAnsiTheme="majorHAnsi" w:cstheme="majorHAnsi"/>
          <w:bCs/>
        </w:rPr>
        <w:t>ables</w:t>
      </w:r>
      <w:r w:rsidR="00CD21EF">
        <w:rPr>
          <w:rFonts w:asciiTheme="majorHAnsi" w:hAnsiTheme="majorHAnsi" w:cstheme="majorHAnsi"/>
          <w:bCs/>
        </w:rPr>
        <w:t>.</w:t>
      </w:r>
    </w:p>
    <w:p w14:paraId="05AEE35E" w14:textId="1B64FDBF" w:rsidR="003813C1" w:rsidRPr="00F65B83" w:rsidRDefault="00225AF5" w:rsidP="00C05ADE">
      <w:pPr>
        <w:pStyle w:val="ListParagraph"/>
        <w:numPr>
          <w:ilvl w:val="0"/>
          <w:numId w:val="9"/>
        </w:numPr>
        <w:spacing w:before="120" w:after="120"/>
        <w:rPr>
          <w:rFonts w:asciiTheme="majorHAnsi" w:hAnsiTheme="majorHAnsi" w:cstheme="majorHAnsi"/>
        </w:rPr>
      </w:pPr>
      <w:r w:rsidRPr="00F65B83">
        <w:rPr>
          <w:rFonts w:asciiTheme="majorHAnsi" w:hAnsiTheme="majorHAnsi" w:cstheme="majorHAnsi"/>
        </w:rPr>
        <w:t xml:space="preserve">Identify the </w:t>
      </w:r>
      <w:r w:rsidR="00CD21EF">
        <w:rPr>
          <w:rFonts w:asciiTheme="majorHAnsi" w:hAnsiTheme="majorHAnsi" w:cstheme="majorHAnsi"/>
        </w:rPr>
        <w:t>c</w:t>
      </w:r>
      <w:r w:rsidRPr="00F65B83">
        <w:rPr>
          <w:rFonts w:asciiTheme="majorHAnsi" w:hAnsiTheme="majorHAnsi" w:cstheme="majorHAnsi"/>
        </w:rPr>
        <w:t xml:space="preserve">andidate </w:t>
      </w:r>
      <w:r w:rsidR="00CD21EF">
        <w:rPr>
          <w:rFonts w:asciiTheme="majorHAnsi" w:hAnsiTheme="majorHAnsi" w:cstheme="majorHAnsi"/>
        </w:rPr>
        <w:t>k</w:t>
      </w:r>
      <w:r w:rsidRPr="00F65B83">
        <w:rPr>
          <w:rFonts w:asciiTheme="majorHAnsi" w:hAnsiTheme="majorHAnsi" w:cstheme="majorHAnsi"/>
        </w:rPr>
        <w:t xml:space="preserve">ey, </w:t>
      </w:r>
      <w:r w:rsidR="00CD21EF">
        <w:rPr>
          <w:rFonts w:asciiTheme="majorHAnsi" w:hAnsiTheme="majorHAnsi" w:cstheme="majorHAnsi"/>
        </w:rPr>
        <w:t>p</w:t>
      </w:r>
      <w:r w:rsidRPr="00F65B83">
        <w:rPr>
          <w:rFonts w:asciiTheme="majorHAnsi" w:hAnsiTheme="majorHAnsi" w:cstheme="majorHAnsi"/>
        </w:rPr>
        <w:t xml:space="preserve">rimary </w:t>
      </w:r>
      <w:r w:rsidR="00CD21EF">
        <w:rPr>
          <w:rFonts w:asciiTheme="majorHAnsi" w:hAnsiTheme="majorHAnsi" w:cstheme="majorHAnsi"/>
        </w:rPr>
        <w:t>k</w:t>
      </w:r>
      <w:r w:rsidRPr="00F65B83">
        <w:rPr>
          <w:rFonts w:asciiTheme="majorHAnsi" w:hAnsiTheme="majorHAnsi" w:cstheme="majorHAnsi"/>
        </w:rPr>
        <w:t xml:space="preserve">ey and </w:t>
      </w:r>
      <w:r w:rsidR="00CD21EF">
        <w:rPr>
          <w:rFonts w:asciiTheme="majorHAnsi" w:hAnsiTheme="majorHAnsi" w:cstheme="majorHAnsi"/>
        </w:rPr>
        <w:t>f</w:t>
      </w:r>
      <w:r w:rsidRPr="00F65B83">
        <w:rPr>
          <w:rFonts w:asciiTheme="majorHAnsi" w:hAnsiTheme="majorHAnsi" w:cstheme="majorHAnsi"/>
        </w:rPr>
        <w:t xml:space="preserve">oreign </w:t>
      </w:r>
      <w:r w:rsidR="00CD21EF">
        <w:rPr>
          <w:rFonts w:asciiTheme="majorHAnsi" w:hAnsiTheme="majorHAnsi" w:cstheme="majorHAnsi"/>
        </w:rPr>
        <w:t>k</w:t>
      </w:r>
      <w:r w:rsidRPr="00F65B83">
        <w:rPr>
          <w:rFonts w:asciiTheme="majorHAnsi" w:hAnsiTheme="majorHAnsi" w:cstheme="majorHAnsi"/>
        </w:rPr>
        <w:t>eys for the above table.</w:t>
      </w:r>
    </w:p>
    <w:p w14:paraId="14A3BEB4" w14:textId="25E630A9" w:rsidR="00CC0B31" w:rsidRDefault="00CC0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4FEE1C8" w14:textId="66DA705A" w:rsidR="00CC0B31" w:rsidRPr="001B08D3" w:rsidRDefault="00CC0B31" w:rsidP="00CC0B31">
      <w:pPr>
        <w:pStyle w:val="MphasiS-HeadingTextCalibri16PtBold"/>
        <w:spacing w:before="120" w:after="120"/>
      </w:pPr>
      <w:bookmarkStart w:id="7" w:name="_Toc75879885"/>
      <w:r w:rsidRPr="001A12C3">
        <w:lastRenderedPageBreak/>
        <w:t xml:space="preserve">Problem Statement </w:t>
      </w:r>
      <w:r>
        <w:t>4</w:t>
      </w:r>
      <w:r w:rsidRPr="001A12C3">
        <w:t xml:space="preserve">: </w:t>
      </w:r>
      <w:r w:rsidRPr="00437E36">
        <w:t xml:space="preserve">Create the tables in </w:t>
      </w:r>
      <w:r w:rsidR="007035A9">
        <w:t>Third</w:t>
      </w:r>
      <w:r w:rsidRPr="00437E36">
        <w:t xml:space="preserve"> Normal Form </w:t>
      </w:r>
      <w:r w:rsidR="007035A9">
        <w:t>3</w:t>
      </w:r>
      <w:r w:rsidRPr="00437E36">
        <w:t xml:space="preserve">NF and remove the </w:t>
      </w:r>
      <w:r w:rsidR="007035A9">
        <w:t xml:space="preserve">transitive </w:t>
      </w:r>
      <w:r w:rsidRPr="00437E36">
        <w:t>dependency</w:t>
      </w:r>
      <w:r>
        <w:t>.</w:t>
      </w:r>
      <w:bookmarkEnd w:id="7"/>
    </w:p>
    <w:p w14:paraId="612884DB" w14:textId="3B62342C" w:rsidR="00CC0B31" w:rsidRPr="00F65B83" w:rsidRDefault="00CC0B31" w:rsidP="00CC0B31">
      <w:pPr>
        <w:adjustRightInd w:val="0"/>
        <w:spacing w:before="120" w:after="120"/>
        <w:rPr>
          <w:rFonts w:asciiTheme="majorHAnsi" w:hAnsiTheme="majorHAnsi" w:cstheme="majorHAnsi"/>
        </w:rPr>
      </w:pPr>
      <w:r w:rsidRPr="00F65B83">
        <w:rPr>
          <w:rFonts w:asciiTheme="majorHAnsi" w:hAnsiTheme="majorHAnsi" w:cstheme="majorHAnsi"/>
          <w:color w:val="000000"/>
        </w:rPr>
        <w:t xml:space="preserve">This is a continuation of the previous problem statement, </w:t>
      </w:r>
      <w:r w:rsidR="006B6728">
        <w:rPr>
          <w:rFonts w:asciiTheme="majorHAnsi" w:hAnsiTheme="majorHAnsi" w:cstheme="majorHAnsi"/>
        </w:rPr>
        <w:t>s</w:t>
      </w:r>
      <w:r w:rsidRPr="00F65B83">
        <w:rPr>
          <w:rFonts w:asciiTheme="majorHAnsi" w:hAnsiTheme="majorHAnsi" w:cstheme="majorHAnsi"/>
        </w:rPr>
        <w:t>olve the below sub-problems with respect to problem statement 3:</w:t>
      </w:r>
    </w:p>
    <w:p w14:paraId="6A7D9F2C" w14:textId="4D26937B" w:rsidR="00CC0B31" w:rsidRPr="00F65B83" w:rsidRDefault="00CC0B31" w:rsidP="00C05ADE">
      <w:pPr>
        <w:pStyle w:val="ListParagraph"/>
        <w:numPr>
          <w:ilvl w:val="0"/>
          <w:numId w:val="10"/>
        </w:numPr>
        <w:adjustRightInd w:val="0"/>
        <w:spacing w:before="120" w:after="120"/>
        <w:contextualSpacing w:val="0"/>
        <w:rPr>
          <w:rFonts w:asciiTheme="majorHAnsi" w:hAnsiTheme="majorHAnsi" w:cstheme="majorHAnsi"/>
        </w:rPr>
      </w:pPr>
      <w:r w:rsidRPr="00F65B83">
        <w:rPr>
          <w:rFonts w:asciiTheme="majorHAnsi" w:hAnsiTheme="majorHAnsi" w:cstheme="majorHAnsi"/>
          <w:bCs/>
        </w:rPr>
        <w:t xml:space="preserve">Identify and </w:t>
      </w:r>
      <w:r w:rsidRPr="00F65B83">
        <w:rPr>
          <w:rFonts w:asciiTheme="majorHAnsi" w:hAnsiTheme="majorHAnsi" w:cstheme="majorHAnsi"/>
        </w:rPr>
        <w:t xml:space="preserve">create the tables </w:t>
      </w:r>
      <w:r w:rsidRPr="00F65B83">
        <w:rPr>
          <w:rFonts w:asciiTheme="majorHAnsi" w:hAnsiTheme="majorHAnsi" w:cstheme="majorHAnsi"/>
          <w:bCs/>
        </w:rPr>
        <w:t xml:space="preserve">in </w:t>
      </w:r>
      <w:r w:rsidRPr="00F65B83">
        <w:rPr>
          <w:rFonts w:asciiTheme="majorHAnsi" w:hAnsiTheme="majorHAnsi" w:cstheme="majorHAnsi"/>
        </w:rPr>
        <w:t xml:space="preserve">Third Normal Form 3NF by removing the transitive dependency. </w:t>
      </w:r>
    </w:p>
    <w:p w14:paraId="70503E1D" w14:textId="55331C98" w:rsidR="00CC0B31" w:rsidRPr="00F65B83" w:rsidRDefault="00CC0B31" w:rsidP="00C05ADE">
      <w:pPr>
        <w:pStyle w:val="ListParagraph"/>
        <w:numPr>
          <w:ilvl w:val="0"/>
          <w:numId w:val="10"/>
        </w:numPr>
        <w:spacing w:before="120" w:after="120"/>
        <w:contextualSpacing w:val="0"/>
        <w:rPr>
          <w:rFonts w:asciiTheme="majorHAnsi" w:hAnsiTheme="majorHAnsi" w:cstheme="majorHAnsi"/>
          <w:bCs/>
        </w:rPr>
      </w:pPr>
      <w:r w:rsidRPr="00F65B83">
        <w:rPr>
          <w:rFonts w:asciiTheme="majorHAnsi" w:hAnsiTheme="majorHAnsi" w:cstheme="majorHAnsi"/>
          <w:bCs/>
        </w:rPr>
        <w:t xml:space="preserve">Identify the </w:t>
      </w:r>
      <w:r w:rsidR="00250D90">
        <w:rPr>
          <w:rFonts w:asciiTheme="majorHAnsi" w:hAnsiTheme="majorHAnsi" w:cstheme="majorHAnsi"/>
          <w:bCs/>
        </w:rPr>
        <w:t>a</w:t>
      </w:r>
      <w:r w:rsidRPr="00F65B83">
        <w:rPr>
          <w:rFonts w:asciiTheme="majorHAnsi" w:hAnsiTheme="majorHAnsi" w:cstheme="majorHAnsi"/>
          <w:bCs/>
        </w:rPr>
        <w:t xml:space="preserve">ttributes in the </w:t>
      </w:r>
      <w:r w:rsidR="00250D90">
        <w:rPr>
          <w:rFonts w:asciiTheme="majorHAnsi" w:hAnsiTheme="majorHAnsi" w:cstheme="majorHAnsi"/>
          <w:bCs/>
        </w:rPr>
        <w:t>t</w:t>
      </w:r>
      <w:r w:rsidRPr="00F65B83">
        <w:rPr>
          <w:rFonts w:asciiTheme="majorHAnsi" w:hAnsiTheme="majorHAnsi" w:cstheme="majorHAnsi"/>
          <w:bCs/>
        </w:rPr>
        <w:t>ables</w:t>
      </w:r>
      <w:r w:rsidR="00250D90">
        <w:rPr>
          <w:rFonts w:asciiTheme="majorHAnsi" w:hAnsiTheme="majorHAnsi" w:cstheme="majorHAnsi"/>
          <w:bCs/>
        </w:rPr>
        <w:t>.</w:t>
      </w:r>
    </w:p>
    <w:p w14:paraId="5B7BB724" w14:textId="7815B056" w:rsidR="005F1104" w:rsidRPr="00F65B83" w:rsidRDefault="00CC0B31" w:rsidP="00C05ADE">
      <w:pPr>
        <w:pStyle w:val="ListParagraph"/>
        <w:numPr>
          <w:ilvl w:val="0"/>
          <w:numId w:val="10"/>
        </w:numPr>
        <w:spacing w:before="120" w:after="120"/>
        <w:contextualSpacing w:val="0"/>
        <w:rPr>
          <w:rFonts w:asciiTheme="majorHAnsi" w:hAnsiTheme="majorHAnsi" w:cstheme="majorHAnsi"/>
          <w:bCs/>
        </w:rPr>
      </w:pPr>
      <w:r w:rsidRPr="00F65B83">
        <w:rPr>
          <w:rFonts w:asciiTheme="majorHAnsi" w:hAnsiTheme="majorHAnsi" w:cstheme="majorHAnsi"/>
          <w:bCs/>
        </w:rPr>
        <w:t xml:space="preserve">Identify the </w:t>
      </w:r>
      <w:r w:rsidR="00250D90">
        <w:rPr>
          <w:rFonts w:asciiTheme="majorHAnsi" w:hAnsiTheme="majorHAnsi" w:cstheme="majorHAnsi"/>
          <w:bCs/>
        </w:rPr>
        <w:t>c</w:t>
      </w:r>
      <w:r w:rsidRPr="00F65B83">
        <w:rPr>
          <w:rFonts w:asciiTheme="majorHAnsi" w:hAnsiTheme="majorHAnsi" w:cstheme="majorHAnsi"/>
          <w:bCs/>
        </w:rPr>
        <w:t xml:space="preserve">andidate </w:t>
      </w:r>
      <w:r w:rsidR="00250D90">
        <w:rPr>
          <w:rFonts w:asciiTheme="majorHAnsi" w:hAnsiTheme="majorHAnsi" w:cstheme="majorHAnsi"/>
          <w:bCs/>
        </w:rPr>
        <w:t>k</w:t>
      </w:r>
      <w:r w:rsidRPr="00F65B83">
        <w:rPr>
          <w:rFonts w:asciiTheme="majorHAnsi" w:hAnsiTheme="majorHAnsi" w:cstheme="majorHAnsi"/>
          <w:bCs/>
        </w:rPr>
        <w:t xml:space="preserve">ey, </w:t>
      </w:r>
      <w:r w:rsidR="00250D90">
        <w:rPr>
          <w:rFonts w:asciiTheme="majorHAnsi" w:hAnsiTheme="majorHAnsi" w:cstheme="majorHAnsi"/>
          <w:bCs/>
        </w:rPr>
        <w:t>p</w:t>
      </w:r>
      <w:r w:rsidRPr="00F65B83">
        <w:rPr>
          <w:rFonts w:asciiTheme="majorHAnsi" w:hAnsiTheme="majorHAnsi" w:cstheme="majorHAnsi"/>
          <w:bCs/>
        </w:rPr>
        <w:t xml:space="preserve">rimary </w:t>
      </w:r>
      <w:r w:rsidR="00250D90">
        <w:rPr>
          <w:rFonts w:asciiTheme="majorHAnsi" w:hAnsiTheme="majorHAnsi" w:cstheme="majorHAnsi"/>
          <w:bCs/>
        </w:rPr>
        <w:t>k</w:t>
      </w:r>
      <w:r w:rsidRPr="00F65B83">
        <w:rPr>
          <w:rFonts w:asciiTheme="majorHAnsi" w:hAnsiTheme="majorHAnsi" w:cstheme="majorHAnsi"/>
          <w:bCs/>
        </w:rPr>
        <w:t xml:space="preserve">ey and </w:t>
      </w:r>
      <w:r w:rsidR="00250D90">
        <w:rPr>
          <w:rFonts w:asciiTheme="majorHAnsi" w:hAnsiTheme="majorHAnsi" w:cstheme="majorHAnsi"/>
          <w:bCs/>
        </w:rPr>
        <w:t>f</w:t>
      </w:r>
      <w:r w:rsidRPr="00F65B83">
        <w:rPr>
          <w:rFonts w:asciiTheme="majorHAnsi" w:hAnsiTheme="majorHAnsi" w:cstheme="majorHAnsi"/>
          <w:bCs/>
        </w:rPr>
        <w:t xml:space="preserve">oreign </w:t>
      </w:r>
      <w:r w:rsidR="00250D90">
        <w:rPr>
          <w:rFonts w:asciiTheme="majorHAnsi" w:hAnsiTheme="majorHAnsi" w:cstheme="majorHAnsi"/>
          <w:bCs/>
        </w:rPr>
        <w:t>k</w:t>
      </w:r>
      <w:r w:rsidRPr="00F65B83">
        <w:rPr>
          <w:rFonts w:asciiTheme="majorHAnsi" w:hAnsiTheme="majorHAnsi" w:cstheme="majorHAnsi"/>
          <w:bCs/>
        </w:rPr>
        <w:t>eys for the above table.</w:t>
      </w:r>
    </w:p>
    <w:p w14:paraId="65F7921E" w14:textId="77777777" w:rsidR="00883DAE" w:rsidRDefault="00883DA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7317185E" w14:textId="576F572B" w:rsidR="00CF078E" w:rsidRDefault="00CF078E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56FF91E" w14:textId="13B4CE57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4C56E5A3" w14:textId="77777777" w:rsidR="00D914F5" w:rsidRDefault="00D914F5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7CDF2F4F" w14:textId="71D9097B" w:rsidR="00D914F5" w:rsidRDefault="00D914F5" w:rsidP="00D914F5">
      <w:pPr>
        <w:pStyle w:val="MphasiS-HeadingTextCalibri16PtBold"/>
        <w:spacing w:before="240" w:after="240"/>
      </w:pPr>
      <w:bookmarkStart w:id="8" w:name="_Toc75879886"/>
      <w:r>
        <w:lastRenderedPageBreak/>
        <w:t xml:space="preserve">Problem Statement 5: </w:t>
      </w:r>
      <w:r>
        <w:rPr>
          <w:bCs/>
        </w:rPr>
        <w:t>Draw the ER model for the above relation.</w:t>
      </w:r>
      <w:bookmarkEnd w:id="8"/>
    </w:p>
    <w:p w14:paraId="225F7BC9" w14:textId="12FA11BC" w:rsidR="006B6904" w:rsidRPr="006B6904" w:rsidRDefault="006B6904" w:rsidP="006B6904">
      <w:pPr>
        <w:adjustRightInd w:val="0"/>
        <w:spacing w:before="120" w:after="120"/>
        <w:rPr>
          <w:rFonts w:asciiTheme="majorHAnsi" w:hAnsiTheme="majorHAnsi" w:cstheme="majorHAnsi"/>
        </w:rPr>
      </w:pPr>
      <w:r w:rsidRPr="006B6904">
        <w:rPr>
          <w:rFonts w:asciiTheme="majorHAnsi" w:hAnsiTheme="majorHAnsi" w:cstheme="majorHAnsi"/>
          <w:color w:val="000000"/>
        </w:rPr>
        <w:t xml:space="preserve">This is a continuation of the previous problem statement, </w:t>
      </w:r>
      <w:r w:rsidR="00705AB8">
        <w:rPr>
          <w:rFonts w:asciiTheme="majorHAnsi" w:hAnsiTheme="majorHAnsi" w:cstheme="majorHAnsi"/>
        </w:rPr>
        <w:t>s</w:t>
      </w:r>
      <w:r w:rsidRPr="006B6904">
        <w:rPr>
          <w:rFonts w:asciiTheme="majorHAnsi" w:hAnsiTheme="majorHAnsi" w:cstheme="majorHAnsi"/>
        </w:rPr>
        <w:t>olve the below sub-problems with respect to problem statement 4:</w:t>
      </w:r>
    </w:p>
    <w:p w14:paraId="04135E3D" w14:textId="77777777" w:rsidR="00D914F5" w:rsidRPr="00D914F5" w:rsidRDefault="00D914F5" w:rsidP="00C05ADE">
      <w:pPr>
        <w:pStyle w:val="ListParagraph"/>
        <w:numPr>
          <w:ilvl w:val="0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>Identify the Entities</w:t>
      </w:r>
    </w:p>
    <w:p w14:paraId="76130234" w14:textId="77777777" w:rsidR="00D914F5" w:rsidRPr="00D914F5" w:rsidRDefault="00D914F5" w:rsidP="00C05ADE">
      <w:pPr>
        <w:pStyle w:val="ListParagraph"/>
        <w:numPr>
          <w:ilvl w:val="0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 xml:space="preserve">Identify the Relationships between Entities </w:t>
      </w:r>
    </w:p>
    <w:p w14:paraId="52487FFF" w14:textId="77777777" w:rsidR="00D914F5" w:rsidRPr="00D914F5" w:rsidRDefault="00D914F5" w:rsidP="00C05ADE">
      <w:pPr>
        <w:pStyle w:val="ListParagraph"/>
        <w:numPr>
          <w:ilvl w:val="1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>One to One</w:t>
      </w:r>
    </w:p>
    <w:p w14:paraId="42634443" w14:textId="77777777" w:rsidR="00D914F5" w:rsidRPr="00D914F5" w:rsidRDefault="00D914F5" w:rsidP="00C05ADE">
      <w:pPr>
        <w:pStyle w:val="ListParagraph"/>
        <w:numPr>
          <w:ilvl w:val="1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>One to Many</w:t>
      </w:r>
    </w:p>
    <w:p w14:paraId="753E8405" w14:textId="77777777" w:rsidR="00D914F5" w:rsidRPr="00D914F5" w:rsidRDefault="00D914F5" w:rsidP="00C05ADE">
      <w:pPr>
        <w:pStyle w:val="ListParagraph"/>
        <w:numPr>
          <w:ilvl w:val="1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>Many to Many</w:t>
      </w:r>
    </w:p>
    <w:p w14:paraId="7A5BB12B" w14:textId="77777777" w:rsidR="00D914F5" w:rsidRPr="00D914F5" w:rsidRDefault="00D914F5" w:rsidP="00C05ADE">
      <w:pPr>
        <w:pStyle w:val="ListParagraph"/>
        <w:numPr>
          <w:ilvl w:val="0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>Identify the key attributes</w:t>
      </w:r>
    </w:p>
    <w:p w14:paraId="2AA8BA7B" w14:textId="77777777" w:rsidR="00D914F5" w:rsidRPr="00D914F5" w:rsidRDefault="00D914F5" w:rsidP="00C05ADE">
      <w:pPr>
        <w:pStyle w:val="ListParagraph"/>
        <w:numPr>
          <w:ilvl w:val="0"/>
          <w:numId w:val="11"/>
        </w:numPr>
        <w:spacing w:before="120"/>
        <w:rPr>
          <w:rFonts w:asciiTheme="majorHAnsi" w:hAnsiTheme="majorHAnsi" w:cstheme="majorHAnsi"/>
        </w:rPr>
      </w:pPr>
      <w:r w:rsidRPr="00D914F5">
        <w:rPr>
          <w:rFonts w:asciiTheme="majorHAnsi" w:hAnsiTheme="majorHAnsi" w:cstheme="majorHAnsi"/>
        </w:rPr>
        <w:t>Draw The ER-Diagram</w:t>
      </w:r>
    </w:p>
    <w:p w14:paraId="1A5C9C4D" w14:textId="6DE4EE64" w:rsidR="00594A5F" w:rsidRPr="00D914F5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029A69EB" w14:textId="78DE0BF3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797D503A" w14:textId="577BC804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386A10D" w14:textId="77777777" w:rsidR="00CA3645" w:rsidRDefault="00CA3645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bookmarkStart w:id="9" w:name="_Toc74832487"/>
      <w:r>
        <w:br w:type="page"/>
      </w:r>
    </w:p>
    <w:p w14:paraId="619F3484" w14:textId="4F441278" w:rsidR="00CA3645" w:rsidRDefault="00CA3645" w:rsidP="00CA3645">
      <w:pPr>
        <w:pStyle w:val="MphasiS-HeadingTextCalibri16PtBold"/>
        <w:spacing w:before="240" w:after="240"/>
      </w:pPr>
      <w:bookmarkStart w:id="10" w:name="_Toc75879887"/>
      <w:r>
        <w:lastRenderedPageBreak/>
        <w:t>Problem Statement</w:t>
      </w:r>
      <w:r w:rsidRPr="00C3376F">
        <w:t xml:space="preserve"> </w:t>
      </w:r>
      <w:r>
        <w:t xml:space="preserve">6: </w:t>
      </w:r>
      <w:r w:rsidRPr="001263F0">
        <w:rPr>
          <w:bCs/>
        </w:rPr>
        <w:t>Identify the Degree of Relationships and Cardinality of all identified relationships.</w:t>
      </w:r>
      <w:bookmarkEnd w:id="9"/>
      <w:bookmarkEnd w:id="10"/>
    </w:p>
    <w:p w14:paraId="33AE9980" w14:textId="5F76438C" w:rsidR="00CA3645" w:rsidRPr="00CA3645" w:rsidRDefault="00CA3645" w:rsidP="00CA3645">
      <w:pPr>
        <w:pStyle w:val="ParagraphText"/>
        <w:spacing w:before="120"/>
        <w:rPr>
          <w:rFonts w:asciiTheme="majorHAnsi" w:hAnsiTheme="majorHAnsi" w:cstheme="majorHAnsi"/>
          <w:sz w:val="24"/>
          <w:szCs w:val="24"/>
        </w:rPr>
      </w:pPr>
      <w:r w:rsidRPr="00CA3645">
        <w:rPr>
          <w:rFonts w:asciiTheme="majorHAnsi" w:hAnsiTheme="majorHAnsi" w:cstheme="majorHAnsi"/>
          <w:sz w:val="24"/>
          <w:szCs w:val="24"/>
        </w:rPr>
        <w:t>Consider the ER-Diagram prepared in</w:t>
      </w:r>
      <w:r w:rsidR="006E6F09">
        <w:rPr>
          <w:rFonts w:asciiTheme="majorHAnsi" w:hAnsiTheme="majorHAnsi" w:cstheme="majorHAnsi"/>
          <w:sz w:val="24"/>
          <w:szCs w:val="24"/>
        </w:rPr>
        <w:t xml:space="preserve"> p</w:t>
      </w:r>
      <w:r w:rsidRPr="00CA3645">
        <w:rPr>
          <w:rFonts w:asciiTheme="majorHAnsi" w:hAnsiTheme="majorHAnsi" w:cstheme="majorHAnsi"/>
          <w:sz w:val="24"/>
          <w:szCs w:val="24"/>
        </w:rPr>
        <w:t xml:space="preserve">roblem </w:t>
      </w:r>
      <w:r w:rsidR="006E6F09">
        <w:rPr>
          <w:rFonts w:asciiTheme="majorHAnsi" w:hAnsiTheme="majorHAnsi" w:cstheme="majorHAnsi"/>
          <w:sz w:val="24"/>
          <w:szCs w:val="24"/>
        </w:rPr>
        <w:t>s</w:t>
      </w:r>
      <w:r w:rsidRPr="00CA3645">
        <w:rPr>
          <w:rFonts w:asciiTheme="majorHAnsi" w:hAnsiTheme="majorHAnsi" w:cstheme="majorHAnsi"/>
          <w:sz w:val="24"/>
          <w:szCs w:val="24"/>
        </w:rPr>
        <w:t xml:space="preserve">tatement </w:t>
      </w:r>
      <w:r w:rsidR="001341E1">
        <w:rPr>
          <w:rFonts w:asciiTheme="majorHAnsi" w:hAnsiTheme="majorHAnsi" w:cstheme="majorHAnsi"/>
          <w:sz w:val="24"/>
          <w:szCs w:val="24"/>
        </w:rPr>
        <w:t>5</w:t>
      </w:r>
      <w:r w:rsidRPr="00CA3645">
        <w:rPr>
          <w:rFonts w:asciiTheme="majorHAnsi" w:hAnsiTheme="majorHAnsi" w:cstheme="majorHAnsi"/>
          <w:sz w:val="24"/>
          <w:szCs w:val="24"/>
        </w:rPr>
        <w:t xml:space="preserve"> pertaining to Retail application scenario and answer the questions below:</w:t>
      </w:r>
    </w:p>
    <w:p w14:paraId="4C438C68" w14:textId="494A56F5" w:rsidR="00CA3645" w:rsidRPr="00CA3645" w:rsidRDefault="00CA3645" w:rsidP="00C05ADE">
      <w:pPr>
        <w:pStyle w:val="ParagraphText"/>
        <w:numPr>
          <w:ilvl w:val="0"/>
          <w:numId w:val="12"/>
        </w:numPr>
        <w:spacing w:before="120" w:after="0"/>
        <w:rPr>
          <w:rFonts w:asciiTheme="majorHAnsi" w:hAnsiTheme="majorHAnsi" w:cstheme="majorHAnsi"/>
          <w:sz w:val="24"/>
          <w:szCs w:val="24"/>
        </w:rPr>
      </w:pPr>
      <w:r w:rsidRPr="00CA3645">
        <w:rPr>
          <w:rFonts w:asciiTheme="majorHAnsi" w:hAnsiTheme="majorHAnsi" w:cstheme="majorHAnsi"/>
          <w:sz w:val="24"/>
          <w:szCs w:val="24"/>
        </w:rPr>
        <w:t>How many entities are present? Name those entities.</w:t>
      </w:r>
    </w:p>
    <w:p w14:paraId="566E4181" w14:textId="77777777" w:rsidR="00CA3645" w:rsidRPr="00CA3645" w:rsidRDefault="00CA3645" w:rsidP="00C05ADE">
      <w:pPr>
        <w:pStyle w:val="ParagraphText"/>
        <w:numPr>
          <w:ilvl w:val="0"/>
          <w:numId w:val="12"/>
        </w:numPr>
        <w:spacing w:before="120" w:after="0"/>
        <w:rPr>
          <w:rFonts w:asciiTheme="majorHAnsi" w:hAnsiTheme="majorHAnsi" w:cstheme="majorHAnsi"/>
          <w:sz w:val="24"/>
          <w:szCs w:val="24"/>
        </w:rPr>
      </w:pPr>
      <w:r w:rsidRPr="00CA3645">
        <w:rPr>
          <w:rFonts w:asciiTheme="majorHAnsi" w:hAnsiTheme="majorHAnsi" w:cstheme="majorHAnsi"/>
          <w:sz w:val="24"/>
          <w:szCs w:val="24"/>
        </w:rPr>
        <w:t>How many relationships are present? Name those relationships.</w:t>
      </w:r>
    </w:p>
    <w:p w14:paraId="5ED3D5E4" w14:textId="77777777" w:rsidR="00CA3645" w:rsidRPr="00CA3645" w:rsidRDefault="00CA3645" w:rsidP="00C05ADE">
      <w:pPr>
        <w:pStyle w:val="ParagraphText"/>
        <w:numPr>
          <w:ilvl w:val="0"/>
          <w:numId w:val="12"/>
        </w:numPr>
        <w:spacing w:before="120" w:after="0"/>
        <w:rPr>
          <w:rFonts w:asciiTheme="majorHAnsi" w:hAnsiTheme="majorHAnsi" w:cstheme="majorHAnsi"/>
          <w:sz w:val="24"/>
          <w:szCs w:val="24"/>
        </w:rPr>
      </w:pPr>
      <w:r w:rsidRPr="00CA3645">
        <w:rPr>
          <w:rFonts w:asciiTheme="majorHAnsi" w:hAnsiTheme="majorHAnsi" w:cstheme="majorHAnsi"/>
          <w:sz w:val="24"/>
          <w:szCs w:val="24"/>
        </w:rPr>
        <w:t>Mention the degree of all identified relationships.</w:t>
      </w:r>
    </w:p>
    <w:p w14:paraId="7FC17878" w14:textId="77777777" w:rsidR="00CA3645" w:rsidRPr="00CA3645" w:rsidRDefault="00CA3645" w:rsidP="00C05ADE">
      <w:pPr>
        <w:pStyle w:val="ParagraphText"/>
        <w:numPr>
          <w:ilvl w:val="0"/>
          <w:numId w:val="12"/>
        </w:numPr>
        <w:spacing w:before="120" w:after="0"/>
        <w:rPr>
          <w:rFonts w:asciiTheme="majorHAnsi" w:hAnsiTheme="majorHAnsi" w:cstheme="majorHAnsi"/>
          <w:sz w:val="24"/>
          <w:szCs w:val="24"/>
        </w:rPr>
      </w:pPr>
      <w:r w:rsidRPr="00CA3645">
        <w:rPr>
          <w:rFonts w:asciiTheme="majorHAnsi" w:hAnsiTheme="majorHAnsi" w:cstheme="majorHAnsi"/>
          <w:sz w:val="24"/>
          <w:szCs w:val="24"/>
        </w:rPr>
        <w:t>Cardinality of all identified relationships.</w:t>
      </w:r>
    </w:p>
    <w:p w14:paraId="3C37A255" w14:textId="77777777" w:rsidR="00CA3645" w:rsidRDefault="00CA3645" w:rsidP="00CA3645">
      <w:pPr>
        <w:pStyle w:val="ParagraphText"/>
        <w:spacing w:before="120" w:after="0"/>
        <w:ind w:left="720"/>
        <w:rPr>
          <w:rFonts w:asciiTheme="majorHAnsi" w:hAnsiTheme="majorHAnsi" w:cstheme="majorHAnsi"/>
          <w:sz w:val="22"/>
        </w:rPr>
      </w:pPr>
    </w:p>
    <w:p w14:paraId="42B5208A" w14:textId="39AE14DE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6634E1B" w14:textId="0AB84A43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5B05A7C2" w14:textId="030198E5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F532D61" w14:textId="6500D82D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C722384" w14:textId="71C971BE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581D6A5A" w14:textId="7B85E0EC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5A12C2F5" w14:textId="1CCE0959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274954BB" w14:textId="434442A8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2CBDEDC4" w14:textId="0D573DAA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66E564D8" w14:textId="095A9441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72F636A9" w14:textId="6A9BE24F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7945E6B5" w14:textId="09B0B12F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5A89FC43" w14:textId="7A9F8C46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55D555E2" w14:textId="744CB410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p w14:paraId="3DA4B868" w14:textId="73434B84" w:rsidR="00594A5F" w:rsidRDefault="00594A5F" w:rsidP="00573298">
      <w:pPr>
        <w:adjustRightInd w:val="0"/>
        <w:spacing w:before="120" w:after="120"/>
        <w:rPr>
          <w:rFonts w:asciiTheme="majorHAnsi" w:hAnsiTheme="majorHAnsi" w:cstheme="majorHAnsi"/>
          <w:sz w:val="22"/>
          <w:szCs w:val="20"/>
        </w:rPr>
      </w:pPr>
    </w:p>
    <w:sectPr w:rsidR="00594A5F" w:rsidSect="00652B17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822" w:right="425" w:bottom="284" w:left="1440" w:header="851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B482" w14:textId="77777777" w:rsidR="00B844B9" w:rsidRDefault="00B844B9" w:rsidP="003323D3">
      <w:r>
        <w:separator/>
      </w:r>
    </w:p>
  </w:endnote>
  <w:endnote w:type="continuationSeparator" w:id="0">
    <w:p w14:paraId="4F0253AE" w14:textId="77777777" w:rsidR="00B844B9" w:rsidRDefault="00B844B9" w:rsidP="0033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2268" w14:textId="0C561A14" w:rsidR="00306EFC" w:rsidRPr="00AD7D75" w:rsidRDefault="00423E2D" w:rsidP="00AD7D75">
    <w:pPr>
      <w:pStyle w:val="Footer"/>
    </w:pPr>
    <w:r w:rsidRPr="00C67BDC">
      <w:rPr>
        <w:rFonts w:ascii="Calibri" w:hAnsi="Calibri"/>
        <w:sz w:val="20"/>
      </w:rPr>
      <w:t> </w:t>
    </w:r>
    <w:r w:rsidRPr="00C67BDC">
      <w:rPr>
        <w:rFonts w:ascii="Calibri" w:hAnsi="Calibri"/>
        <w:sz w:val="20"/>
      </w:rPr>
      <w:fldChar w:fldCharType="begin"/>
    </w:r>
    <w:r w:rsidRPr="00C67BDC">
      <w:rPr>
        <w:rFonts w:ascii="Calibri" w:hAnsi="Calibri"/>
        <w:sz w:val="20"/>
      </w:rPr>
      <w:instrText xml:space="preserve"> DATE  \@ "d MMMM yyyy" </w:instrText>
    </w:r>
    <w:r w:rsidRPr="00C67BDC">
      <w:rPr>
        <w:rFonts w:ascii="Calibri" w:hAnsi="Calibri"/>
        <w:sz w:val="20"/>
      </w:rPr>
      <w:fldChar w:fldCharType="separate"/>
    </w:r>
    <w:r w:rsidR="002E655B">
      <w:rPr>
        <w:rFonts w:ascii="Calibri" w:hAnsi="Calibri"/>
        <w:noProof/>
        <w:sz w:val="20"/>
      </w:rPr>
      <w:t>30 June 2021</w:t>
    </w:r>
    <w:r w:rsidRPr="00C67BDC">
      <w:rPr>
        <w:rFonts w:ascii="Calibri" w:hAnsi="Calibri"/>
        <w:noProof/>
        <w:sz w:val="20"/>
      </w:rPr>
      <w:fldChar w:fldCharType="end"/>
    </w:r>
    <w:r w:rsidRPr="00C67BDC">
      <w:rPr>
        <w:rFonts w:ascii="Calibri" w:hAnsi="Calibri"/>
        <w:sz w:val="20"/>
      </w:rPr>
      <w:t> </w:t>
    </w:r>
    <w:r w:rsidRPr="00C67BDC">
      <w:rPr>
        <w:rFonts w:ascii="Calibri" w:hAnsi="Calibri"/>
        <w:sz w:val="20"/>
      </w:rPr>
      <w:t> </w:t>
    </w:r>
    <w:r w:rsidR="003B1083">
      <w:rPr>
        <w:rFonts w:ascii="Calibri" w:hAnsi="Calibri"/>
        <w:sz w:val="20"/>
      </w:rPr>
      <w:t xml:space="preserve">                                                                              </w:t>
    </w:r>
    <w:r w:rsidRPr="003A28B8">
      <w:rPr>
        <w:rFonts w:ascii="Calibri" w:hAnsi="Calibri"/>
        <w:sz w:val="20"/>
      </w:rPr>
      <w:t>Confident</w:t>
    </w:r>
    <w:r>
      <w:rPr>
        <w:rFonts w:ascii="Calibri" w:hAnsi="Calibri"/>
        <w:sz w:val="20"/>
      </w:rPr>
      <w:t>ial and Proprietary information</w:t>
    </w:r>
    <w:r w:rsidRPr="00C67BDC">
      <w:rPr>
        <w:rFonts w:ascii="Calibri" w:hAnsi="Calibri"/>
        <w:sz w:val="20"/>
      </w:rPr>
      <w:t>. © 20</w:t>
    </w:r>
    <w:r w:rsidR="00557864">
      <w:rPr>
        <w:rFonts w:ascii="Calibri" w:hAnsi="Calibri"/>
        <w:sz w:val="20"/>
      </w:rPr>
      <w:t>21</w:t>
    </w:r>
    <w:r w:rsidR="00F76C7E">
      <w:rPr>
        <w:rFonts w:ascii="Calibri" w:hAnsi="Calibri"/>
        <w:sz w:val="20"/>
      </w:rPr>
      <w:t xml:space="preserve"> </w:t>
    </w:r>
    <w:r w:rsidRPr="00C67BDC">
      <w:rPr>
        <w:rFonts w:ascii="Calibri" w:hAnsi="Calibri"/>
        <w:sz w:val="20"/>
      </w:rPr>
      <w:t>Mphasi</w:t>
    </w:r>
    <w:r>
      <w:rPr>
        <w:rFonts w:ascii="Calibri" w:hAnsi="Calibri"/>
        <w:sz w:val="20"/>
      </w:rPr>
      <w:t>s</w:t>
    </w:r>
    <w:r w:rsidR="00AD7D75">
      <w:rPr>
        <w:noProof/>
        <w:lang w:val="en-GB" w:eastAsia="en-GB"/>
      </w:rPr>
      <w:drawing>
        <wp:anchor distT="0" distB="0" distL="114300" distR="114300" simplePos="0" relativeHeight="251682816" behindDoc="1" locked="0" layoutInCell="0" allowOverlap="1" wp14:anchorId="57AAE666" wp14:editId="5255AEB8">
          <wp:simplePos x="0" y="0"/>
          <wp:positionH relativeFrom="column">
            <wp:posOffset>-981710</wp:posOffset>
          </wp:positionH>
          <wp:positionV relativeFrom="paragraph">
            <wp:posOffset>173849</wp:posOffset>
          </wp:positionV>
          <wp:extent cx="7653655" cy="138430"/>
          <wp:effectExtent l="0" t="0" r="444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8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83A2" w14:textId="4B9803A2" w:rsidR="00423E2D" w:rsidRDefault="006B6728" w:rsidP="00423E2D">
    <w:pPr>
      <w:pStyle w:val="Footer"/>
    </w:pPr>
    <w:sdt>
      <w:sdtPr>
        <w:rPr>
          <w:rFonts w:ascii="Calibri" w:hAnsi="Calibri"/>
          <w:sz w:val="20"/>
        </w:rPr>
        <w:alias w:val="Title"/>
        <w:tag w:val=""/>
        <w:id w:val="-2134239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188C">
          <w:rPr>
            <w:rFonts w:ascii="Calibri" w:hAnsi="Calibri"/>
            <w:sz w:val="20"/>
          </w:rPr>
          <w:t>&lt;Skill Name&gt; - &lt;Proficiency&gt; -</w:t>
        </w:r>
        <w:r w:rsidR="000C3EAC">
          <w:rPr>
            <w:rFonts w:ascii="Calibri" w:hAnsi="Calibri"/>
            <w:sz w:val="20"/>
          </w:rPr>
          <w:t xml:space="preserve"> Practice Exercise</w:t>
        </w:r>
      </w:sdtContent>
    </w:sdt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  <w:szCs w:val="20"/>
      </w:rPr>
      <w:t>|</w:t>
    </w:r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</w:rPr>
      <w:fldChar w:fldCharType="begin"/>
    </w:r>
    <w:r w:rsidR="00423E2D" w:rsidRPr="00C67BDC">
      <w:rPr>
        <w:rFonts w:ascii="Calibri" w:hAnsi="Calibri"/>
        <w:sz w:val="20"/>
      </w:rPr>
      <w:instrText xml:space="preserve"> DATE  \@ "d MMMM yyyy" </w:instrText>
    </w:r>
    <w:r w:rsidR="00423E2D" w:rsidRPr="00C67BDC">
      <w:rPr>
        <w:rFonts w:ascii="Calibri" w:hAnsi="Calibri"/>
        <w:sz w:val="20"/>
      </w:rPr>
      <w:fldChar w:fldCharType="separate"/>
    </w:r>
    <w:r w:rsidR="002E655B">
      <w:rPr>
        <w:rFonts w:ascii="Calibri" w:hAnsi="Calibri"/>
        <w:noProof/>
        <w:sz w:val="20"/>
      </w:rPr>
      <w:t>30 June 2021</w:t>
    </w:r>
    <w:r w:rsidR="00423E2D" w:rsidRPr="00C67BDC">
      <w:rPr>
        <w:rFonts w:ascii="Calibri" w:hAnsi="Calibri"/>
        <w:noProof/>
        <w:sz w:val="20"/>
      </w:rPr>
      <w:fldChar w:fldCharType="end"/>
    </w:r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  <w:szCs w:val="20"/>
      </w:rPr>
      <w:t>|</w:t>
    </w:r>
    <w:r w:rsidR="00423E2D" w:rsidRPr="00C67BDC">
      <w:rPr>
        <w:rFonts w:ascii="Calibri" w:hAnsi="Calibri"/>
        <w:sz w:val="20"/>
      </w:rPr>
      <w:t> </w:t>
    </w:r>
    <w:r w:rsidR="00423E2D" w:rsidRPr="003A28B8">
      <w:rPr>
        <w:rFonts w:ascii="Calibri" w:hAnsi="Calibri"/>
        <w:sz w:val="20"/>
      </w:rPr>
      <w:t>Confident</w:t>
    </w:r>
    <w:r w:rsidR="00423E2D">
      <w:rPr>
        <w:rFonts w:ascii="Calibri" w:hAnsi="Calibri"/>
        <w:sz w:val="20"/>
      </w:rPr>
      <w:t>ial and Proprietary information</w:t>
    </w:r>
    <w:r w:rsidR="00423E2D" w:rsidRPr="00C67BDC">
      <w:rPr>
        <w:rFonts w:ascii="Calibri" w:hAnsi="Calibri"/>
        <w:sz w:val="20"/>
      </w:rPr>
      <w:t>. © 201</w:t>
    </w:r>
    <w:r w:rsidR="001C4A70">
      <w:rPr>
        <w:rFonts w:ascii="Calibri" w:hAnsi="Calibri"/>
        <w:sz w:val="20"/>
      </w:rPr>
      <w:t>9</w:t>
    </w:r>
    <w:r w:rsidR="00423E2D">
      <w:rPr>
        <w:rFonts w:ascii="Calibri" w:hAnsi="Calibri"/>
        <w:sz w:val="20"/>
      </w:rPr>
      <w:t xml:space="preserve"> </w:t>
    </w:r>
    <w:r w:rsidR="00423E2D" w:rsidRPr="00C67BDC">
      <w:rPr>
        <w:rFonts w:ascii="Calibri" w:hAnsi="Calibri"/>
        <w:sz w:val="20"/>
      </w:rPr>
      <w:t>Mphasi</w:t>
    </w:r>
    <w:r w:rsidR="00423E2D">
      <w:rPr>
        <w:rFonts w:ascii="Calibri" w:hAnsi="Calibri"/>
        <w:sz w:val="20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9D4A" w14:textId="77777777" w:rsidR="00B844B9" w:rsidRDefault="00B844B9" w:rsidP="003323D3">
      <w:r>
        <w:separator/>
      </w:r>
    </w:p>
  </w:footnote>
  <w:footnote w:type="continuationSeparator" w:id="0">
    <w:p w14:paraId="6C20F588" w14:textId="77777777" w:rsidR="00B844B9" w:rsidRDefault="00B844B9" w:rsidP="0033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22D3" w14:textId="5DE27B7C" w:rsidR="00306EFC" w:rsidRDefault="003A28B8" w:rsidP="003B1083">
    <w:pPr>
      <w:pStyle w:val="MphasiS-TitleOfDocumen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1" layoutInCell="1" allowOverlap="1" wp14:anchorId="3B737888" wp14:editId="57E3C289">
              <wp:simplePos x="0" y="0"/>
              <wp:positionH relativeFrom="column">
                <wp:posOffset>4730750</wp:posOffset>
              </wp:positionH>
              <wp:positionV relativeFrom="page">
                <wp:posOffset>188595</wp:posOffset>
              </wp:positionV>
              <wp:extent cx="1744980" cy="531495"/>
              <wp:effectExtent l="0" t="0" r="7620" b="1905"/>
              <wp:wrapNone/>
              <wp:docPr id="9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68232" w14:textId="77777777" w:rsidR="00C67BDC" w:rsidRDefault="00990713" w:rsidP="00C67BDC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B47344E" wp14:editId="75AE82B4">
                                <wp:extent cx="1744980" cy="858616"/>
                                <wp:effectExtent l="0" t="0" r="0" b="0"/>
                                <wp:docPr id="17" name="Picture 17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73788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2.5pt;margin-top:14.85pt;width:137.4pt;height:41.8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" filled="f" stroked="f">
              <o:lock v:ext="edit" aspectratio="t"/>
              <v:textbox style="mso-fit-shape-to-text:t" inset="0,0,0,0">
                <w:txbxContent>
                  <w:p w14:paraId="0D268232" w14:textId="77777777" w:rsidR="00C67BDC" w:rsidRDefault="00990713" w:rsidP="00C67BDC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B47344E" wp14:editId="75AE82B4">
                          <wp:extent cx="1744980" cy="858616"/>
                          <wp:effectExtent l="0" t="0" r="0" b="0"/>
                          <wp:docPr id="17" name="Picture 17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B51AE0">
      <w:t>RDBMS</w:t>
    </w:r>
    <w:r w:rsidR="00652B17">
      <w:t xml:space="preserve"> - Practice Exercise</w:t>
    </w:r>
  </w:p>
  <w:p w14:paraId="4A50AA54" w14:textId="77777777" w:rsidR="00652B17" w:rsidRDefault="00652B17" w:rsidP="00652B17">
    <w:pPr>
      <w:pStyle w:val="MphasiS-HeadingTextCalibri16PtBold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BC8" w14:textId="77777777" w:rsidR="00235C21" w:rsidRPr="00264CE6" w:rsidRDefault="004206C1" w:rsidP="00264CE6">
    <w:pPr>
      <w:pStyle w:val="MphasiS-TitleOfDocument"/>
    </w:pPr>
    <w:r>
      <w:t>&lt;Skill name&gt; - &lt;Proficiency&gt;</w:t>
    </w:r>
    <w:r w:rsidR="00D925F3">
      <w:t xml:space="preserve"> </w:t>
    </w:r>
    <w:r>
      <w:t>-</w:t>
    </w:r>
    <w:r w:rsidR="00D925F3">
      <w:t xml:space="preserve"> </w:t>
    </w:r>
    <w:r w:rsidR="003A28B8" w:rsidRPr="00264CE6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3C1CB69D" wp14:editId="349682D9">
              <wp:simplePos x="0" y="0"/>
              <wp:positionH relativeFrom="column">
                <wp:posOffset>4730750</wp:posOffset>
              </wp:positionH>
              <wp:positionV relativeFrom="page">
                <wp:posOffset>164465</wp:posOffset>
              </wp:positionV>
              <wp:extent cx="1744980" cy="531495"/>
              <wp:effectExtent l="0" t="0" r="7620" b="17780"/>
              <wp:wrapNone/>
              <wp:docPr id="4" name="Text Box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950B9" w14:textId="77777777" w:rsidR="00235C21" w:rsidRDefault="00990713" w:rsidP="00235C21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2D922A9" wp14:editId="1F137D32">
                                <wp:extent cx="1744980" cy="858520"/>
                                <wp:effectExtent l="0" t="0" r="0" b="0"/>
                                <wp:docPr id="18" name="Picture 18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1CB69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72.5pt;margin-top:12.95pt;width:137.4pt;height:41.8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" filled="f" stroked="f">
              <o:lock v:ext="edit" aspectratio="t"/>
              <v:textbox style="mso-fit-shape-to-text:t" inset="0,0,0,0">
                <w:txbxContent>
                  <w:p w14:paraId="31A950B9" w14:textId="77777777" w:rsidR="00235C21" w:rsidRDefault="00990713" w:rsidP="00235C21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42D922A9" wp14:editId="1F137D32">
                          <wp:extent cx="1744980" cy="858520"/>
                          <wp:effectExtent l="0" t="0" r="0" b="0"/>
                          <wp:docPr id="18" name="Picture 18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ED4BDE">
      <w:t>Practice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9C3"/>
    <w:multiLevelType w:val="hybridMultilevel"/>
    <w:tmpl w:val="5E3C9DB0"/>
    <w:lvl w:ilvl="0" w:tplc="DF882690">
      <w:start w:val="1"/>
      <w:numFmt w:val="bullet"/>
      <w:pStyle w:val="MphasiS-Level3DashBulleted"/>
      <w:lvlText w:val="–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ECA1980"/>
    <w:multiLevelType w:val="hybridMultilevel"/>
    <w:tmpl w:val="01E64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171B5"/>
    <w:multiLevelType w:val="hybridMultilevel"/>
    <w:tmpl w:val="01E64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163CB"/>
    <w:multiLevelType w:val="multilevel"/>
    <w:tmpl w:val="1DFCC23E"/>
    <w:lvl w:ilvl="0">
      <w:start w:val="1"/>
      <w:numFmt w:val="bullet"/>
      <w:pStyle w:val="Sub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60807"/>
    <w:multiLevelType w:val="hybridMultilevel"/>
    <w:tmpl w:val="01E64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C71E8B"/>
    <w:multiLevelType w:val="multilevel"/>
    <w:tmpl w:val="7BEA21DC"/>
    <w:lvl w:ilvl="0">
      <w:start w:val="1"/>
      <w:numFmt w:val="bullet"/>
      <w:pStyle w:val="MphasiSLevel2Squarebulleted"/>
      <w:lvlText w:val=""/>
      <w:lvlJc w:val="left"/>
      <w:pPr>
        <w:tabs>
          <w:tab w:val="num" w:pos="550"/>
        </w:tabs>
        <w:ind w:left="550" w:hanging="36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6" w15:restartNumberingAfterBreak="0">
    <w:nsid w:val="43F6718B"/>
    <w:multiLevelType w:val="hybridMultilevel"/>
    <w:tmpl w:val="466E5F96"/>
    <w:lvl w:ilvl="0" w:tplc="0409000F">
      <w:start w:val="1"/>
      <w:numFmt w:val="decimal"/>
      <w:lvlText w:val="%1."/>
      <w:lvlJc w:val="left"/>
      <w:pPr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49D66DA7"/>
    <w:multiLevelType w:val="hybridMultilevel"/>
    <w:tmpl w:val="0A70B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767C10"/>
    <w:multiLevelType w:val="hybridMultilevel"/>
    <w:tmpl w:val="8E42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C484F"/>
    <w:multiLevelType w:val="hybridMultilevel"/>
    <w:tmpl w:val="01E64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F43D58"/>
    <w:multiLevelType w:val="multilevel"/>
    <w:tmpl w:val="16808570"/>
    <w:lvl w:ilvl="0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3C150F"/>
    <w:multiLevelType w:val="multilevel"/>
    <w:tmpl w:val="42B2138C"/>
    <w:lvl w:ilvl="0">
      <w:start w:val="1"/>
      <w:numFmt w:val="bullet"/>
      <w:pStyle w:val="MphasiSLevel1Roundbulletedtex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33"/>
    <w:rsid w:val="00000622"/>
    <w:rsid w:val="00000996"/>
    <w:rsid w:val="0000133B"/>
    <w:rsid w:val="0000276B"/>
    <w:rsid w:val="000032BA"/>
    <w:rsid w:val="000040DD"/>
    <w:rsid w:val="00004D53"/>
    <w:rsid w:val="00011405"/>
    <w:rsid w:val="000119FA"/>
    <w:rsid w:val="00011FC1"/>
    <w:rsid w:val="000121D1"/>
    <w:rsid w:val="000129F9"/>
    <w:rsid w:val="00013525"/>
    <w:rsid w:val="00015914"/>
    <w:rsid w:val="00016070"/>
    <w:rsid w:val="00016C1C"/>
    <w:rsid w:val="00017548"/>
    <w:rsid w:val="00021F9C"/>
    <w:rsid w:val="0002512E"/>
    <w:rsid w:val="00030DB6"/>
    <w:rsid w:val="00033794"/>
    <w:rsid w:val="00035D78"/>
    <w:rsid w:val="0004256D"/>
    <w:rsid w:val="0004433A"/>
    <w:rsid w:val="00046B3F"/>
    <w:rsid w:val="00046C8E"/>
    <w:rsid w:val="00046DA2"/>
    <w:rsid w:val="00050D18"/>
    <w:rsid w:val="000524A2"/>
    <w:rsid w:val="00053D56"/>
    <w:rsid w:val="0005722A"/>
    <w:rsid w:val="00061A15"/>
    <w:rsid w:val="000637DD"/>
    <w:rsid w:val="00063DD8"/>
    <w:rsid w:val="00064888"/>
    <w:rsid w:val="00070941"/>
    <w:rsid w:val="000710B5"/>
    <w:rsid w:val="00071657"/>
    <w:rsid w:val="00071B19"/>
    <w:rsid w:val="00071DBC"/>
    <w:rsid w:val="000722F0"/>
    <w:rsid w:val="00080357"/>
    <w:rsid w:val="000839DE"/>
    <w:rsid w:val="000839FC"/>
    <w:rsid w:val="00086425"/>
    <w:rsid w:val="00086818"/>
    <w:rsid w:val="00086F13"/>
    <w:rsid w:val="00090B3B"/>
    <w:rsid w:val="00090CAE"/>
    <w:rsid w:val="00091F9D"/>
    <w:rsid w:val="000926F4"/>
    <w:rsid w:val="00093F40"/>
    <w:rsid w:val="00094DAF"/>
    <w:rsid w:val="00097A9D"/>
    <w:rsid w:val="000A173E"/>
    <w:rsid w:val="000A29B4"/>
    <w:rsid w:val="000B074F"/>
    <w:rsid w:val="000B0C8C"/>
    <w:rsid w:val="000B2202"/>
    <w:rsid w:val="000B5EDA"/>
    <w:rsid w:val="000B6B59"/>
    <w:rsid w:val="000B7A0B"/>
    <w:rsid w:val="000C3EAC"/>
    <w:rsid w:val="000C4C64"/>
    <w:rsid w:val="000C53AF"/>
    <w:rsid w:val="000C54E6"/>
    <w:rsid w:val="000C76A1"/>
    <w:rsid w:val="000D06D1"/>
    <w:rsid w:val="000D68E7"/>
    <w:rsid w:val="000D792B"/>
    <w:rsid w:val="000E001C"/>
    <w:rsid w:val="000E0361"/>
    <w:rsid w:val="000E03D3"/>
    <w:rsid w:val="000E12DF"/>
    <w:rsid w:val="000E1E77"/>
    <w:rsid w:val="000E29E0"/>
    <w:rsid w:val="000E29E8"/>
    <w:rsid w:val="000E2A32"/>
    <w:rsid w:val="000E3785"/>
    <w:rsid w:val="000E3A08"/>
    <w:rsid w:val="000E4A33"/>
    <w:rsid w:val="000E5A5C"/>
    <w:rsid w:val="000E5CE6"/>
    <w:rsid w:val="000F0D71"/>
    <w:rsid w:val="000F1E24"/>
    <w:rsid w:val="000F2C2A"/>
    <w:rsid w:val="000F3F6B"/>
    <w:rsid w:val="000F50D9"/>
    <w:rsid w:val="00100B3F"/>
    <w:rsid w:val="00101A0E"/>
    <w:rsid w:val="00101B89"/>
    <w:rsid w:val="00102CBA"/>
    <w:rsid w:val="00104AD6"/>
    <w:rsid w:val="00106DE7"/>
    <w:rsid w:val="00111539"/>
    <w:rsid w:val="0011297D"/>
    <w:rsid w:val="00113282"/>
    <w:rsid w:val="0011337A"/>
    <w:rsid w:val="00113543"/>
    <w:rsid w:val="001151AE"/>
    <w:rsid w:val="001169B9"/>
    <w:rsid w:val="00120278"/>
    <w:rsid w:val="00122085"/>
    <w:rsid w:val="001225E6"/>
    <w:rsid w:val="00123DC8"/>
    <w:rsid w:val="00126E21"/>
    <w:rsid w:val="001271F1"/>
    <w:rsid w:val="00127751"/>
    <w:rsid w:val="001307BE"/>
    <w:rsid w:val="00130AB9"/>
    <w:rsid w:val="0013316A"/>
    <w:rsid w:val="001341E1"/>
    <w:rsid w:val="0013455A"/>
    <w:rsid w:val="00137617"/>
    <w:rsid w:val="00137D20"/>
    <w:rsid w:val="00137FDC"/>
    <w:rsid w:val="001405DD"/>
    <w:rsid w:val="0014081C"/>
    <w:rsid w:val="0014095E"/>
    <w:rsid w:val="00140D05"/>
    <w:rsid w:val="00142921"/>
    <w:rsid w:val="0014559F"/>
    <w:rsid w:val="001457D2"/>
    <w:rsid w:val="001457FF"/>
    <w:rsid w:val="00147201"/>
    <w:rsid w:val="0015188C"/>
    <w:rsid w:val="00155697"/>
    <w:rsid w:val="00160300"/>
    <w:rsid w:val="00160D9A"/>
    <w:rsid w:val="00163B9A"/>
    <w:rsid w:val="00167440"/>
    <w:rsid w:val="00172D33"/>
    <w:rsid w:val="00176CBA"/>
    <w:rsid w:val="00177014"/>
    <w:rsid w:val="00177352"/>
    <w:rsid w:val="00177463"/>
    <w:rsid w:val="00181961"/>
    <w:rsid w:val="00191064"/>
    <w:rsid w:val="00191C01"/>
    <w:rsid w:val="00196177"/>
    <w:rsid w:val="00197EC3"/>
    <w:rsid w:val="001A08D0"/>
    <w:rsid w:val="001A12C3"/>
    <w:rsid w:val="001B054E"/>
    <w:rsid w:val="001B06E5"/>
    <w:rsid w:val="001B07DE"/>
    <w:rsid w:val="001B08D3"/>
    <w:rsid w:val="001B6E2E"/>
    <w:rsid w:val="001C0682"/>
    <w:rsid w:val="001C0B2D"/>
    <w:rsid w:val="001C327C"/>
    <w:rsid w:val="001C365B"/>
    <w:rsid w:val="001C4296"/>
    <w:rsid w:val="001C4A70"/>
    <w:rsid w:val="001C7195"/>
    <w:rsid w:val="001C75B1"/>
    <w:rsid w:val="001D0B6A"/>
    <w:rsid w:val="001D1AA0"/>
    <w:rsid w:val="001D26CB"/>
    <w:rsid w:val="001E0756"/>
    <w:rsid w:val="001E0B7B"/>
    <w:rsid w:val="001E36C0"/>
    <w:rsid w:val="001E42E2"/>
    <w:rsid w:val="001F03D1"/>
    <w:rsid w:val="001F5478"/>
    <w:rsid w:val="0020235E"/>
    <w:rsid w:val="00204608"/>
    <w:rsid w:val="00204FC7"/>
    <w:rsid w:val="0020571B"/>
    <w:rsid w:val="002061AC"/>
    <w:rsid w:val="0021243F"/>
    <w:rsid w:val="002130D2"/>
    <w:rsid w:val="00213EF4"/>
    <w:rsid w:val="00215B5B"/>
    <w:rsid w:val="00216573"/>
    <w:rsid w:val="00216C03"/>
    <w:rsid w:val="002172E6"/>
    <w:rsid w:val="00217A1D"/>
    <w:rsid w:val="00221CBA"/>
    <w:rsid w:val="00221FBD"/>
    <w:rsid w:val="002228A8"/>
    <w:rsid w:val="00224932"/>
    <w:rsid w:val="00225AED"/>
    <w:rsid w:val="00225AF5"/>
    <w:rsid w:val="0022778E"/>
    <w:rsid w:val="00227BB9"/>
    <w:rsid w:val="00227E64"/>
    <w:rsid w:val="002307F2"/>
    <w:rsid w:val="00232D0D"/>
    <w:rsid w:val="00235C21"/>
    <w:rsid w:val="002376DF"/>
    <w:rsid w:val="00237C23"/>
    <w:rsid w:val="00241C15"/>
    <w:rsid w:val="002455C9"/>
    <w:rsid w:val="00247E8B"/>
    <w:rsid w:val="00250D90"/>
    <w:rsid w:val="00251E14"/>
    <w:rsid w:val="0025604D"/>
    <w:rsid w:val="0025766C"/>
    <w:rsid w:val="0025781B"/>
    <w:rsid w:val="00261188"/>
    <w:rsid w:val="00261507"/>
    <w:rsid w:val="00262025"/>
    <w:rsid w:val="0026231C"/>
    <w:rsid w:val="00262A45"/>
    <w:rsid w:val="00264CE6"/>
    <w:rsid w:val="00265107"/>
    <w:rsid w:val="00266CE1"/>
    <w:rsid w:val="00266E81"/>
    <w:rsid w:val="002717DA"/>
    <w:rsid w:val="00271CCF"/>
    <w:rsid w:val="00272C35"/>
    <w:rsid w:val="00274452"/>
    <w:rsid w:val="00274893"/>
    <w:rsid w:val="00275068"/>
    <w:rsid w:val="0027644B"/>
    <w:rsid w:val="00280D7F"/>
    <w:rsid w:val="00283042"/>
    <w:rsid w:val="00283994"/>
    <w:rsid w:val="00287079"/>
    <w:rsid w:val="00291BF1"/>
    <w:rsid w:val="00294644"/>
    <w:rsid w:val="00296BCB"/>
    <w:rsid w:val="002A3556"/>
    <w:rsid w:val="002A46C6"/>
    <w:rsid w:val="002A5146"/>
    <w:rsid w:val="002A64EE"/>
    <w:rsid w:val="002B061E"/>
    <w:rsid w:val="002B0B2E"/>
    <w:rsid w:val="002B3277"/>
    <w:rsid w:val="002B3E21"/>
    <w:rsid w:val="002B515A"/>
    <w:rsid w:val="002B5249"/>
    <w:rsid w:val="002B5458"/>
    <w:rsid w:val="002B555B"/>
    <w:rsid w:val="002B5C26"/>
    <w:rsid w:val="002B5D4A"/>
    <w:rsid w:val="002C129B"/>
    <w:rsid w:val="002C13FE"/>
    <w:rsid w:val="002C27FD"/>
    <w:rsid w:val="002C5403"/>
    <w:rsid w:val="002C5779"/>
    <w:rsid w:val="002C647C"/>
    <w:rsid w:val="002C6712"/>
    <w:rsid w:val="002D16C6"/>
    <w:rsid w:val="002D5091"/>
    <w:rsid w:val="002D7739"/>
    <w:rsid w:val="002D7F0F"/>
    <w:rsid w:val="002E3470"/>
    <w:rsid w:val="002E544A"/>
    <w:rsid w:val="002E655B"/>
    <w:rsid w:val="002F11AC"/>
    <w:rsid w:val="002F13B7"/>
    <w:rsid w:val="002F3411"/>
    <w:rsid w:val="002F4978"/>
    <w:rsid w:val="002F6191"/>
    <w:rsid w:val="002F7647"/>
    <w:rsid w:val="00304F44"/>
    <w:rsid w:val="00306EFC"/>
    <w:rsid w:val="00316F2A"/>
    <w:rsid w:val="003202CA"/>
    <w:rsid w:val="003207B0"/>
    <w:rsid w:val="003223A0"/>
    <w:rsid w:val="003242A5"/>
    <w:rsid w:val="00324389"/>
    <w:rsid w:val="003257B2"/>
    <w:rsid w:val="003258F4"/>
    <w:rsid w:val="003323D3"/>
    <w:rsid w:val="00333D1F"/>
    <w:rsid w:val="00333D51"/>
    <w:rsid w:val="00336AEE"/>
    <w:rsid w:val="00340EDA"/>
    <w:rsid w:val="00340F62"/>
    <w:rsid w:val="00340F9D"/>
    <w:rsid w:val="003410B4"/>
    <w:rsid w:val="003418DA"/>
    <w:rsid w:val="00342EFD"/>
    <w:rsid w:val="00343CA5"/>
    <w:rsid w:val="00344837"/>
    <w:rsid w:val="0034717D"/>
    <w:rsid w:val="00347F51"/>
    <w:rsid w:val="0035007A"/>
    <w:rsid w:val="0035287F"/>
    <w:rsid w:val="00353984"/>
    <w:rsid w:val="00355BF7"/>
    <w:rsid w:val="00363271"/>
    <w:rsid w:val="003724B3"/>
    <w:rsid w:val="003770BF"/>
    <w:rsid w:val="003813C1"/>
    <w:rsid w:val="003825CF"/>
    <w:rsid w:val="00382E7A"/>
    <w:rsid w:val="00382F0D"/>
    <w:rsid w:val="0038338C"/>
    <w:rsid w:val="003836E5"/>
    <w:rsid w:val="00384579"/>
    <w:rsid w:val="00385E2A"/>
    <w:rsid w:val="00386C94"/>
    <w:rsid w:val="003903C4"/>
    <w:rsid w:val="00390E2A"/>
    <w:rsid w:val="00392CBC"/>
    <w:rsid w:val="00392CF6"/>
    <w:rsid w:val="003930F6"/>
    <w:rsid w:val="00394018"/>
    <w:rsid w:val="003A26CC"/>
    <w:rsid w:val="003A28B8"/>
    <w:rsid w:val="003A3803"/>
    <w:rsid w:val="003A450D"/>
    <w:rsid w:val="003A5296"/>
    <w:rsid w:val="003A56C5"/>
    <w:rsid w:val="003A686A"/>
    <w:rsid w:val="003A7AF3"/>
    <w:rsid w:val="003B0CF4"/>
    <w:rsid w:val="003B1083"/>
    <w:rsid w:val="003B2B65"/>
    <w:rsid w:val="003B3180"/>
    <w:rsid w:val="003B7E09"/>
    <w:rsid w:val="003C049A"/>
    <w:rsid w:val="003C26C2"/>
    <w:rsid w:val="003C6C3A"/>
    <w:rsid w:val="003C71E8"/>
    <w:rsid w:val="003C7D56"/>
    <w:rsid w:val="003D1044"/>
    <w:rsid w:val="003D387E"/>
    <w:rsid w:val="003D4836"/>
    <w:rsid w:val="003D7D67"/>
    <w:rsid w:val="003E021F"/>
    <w:rsid w:val="003E0FA6"/>
    <w:rsid w:val="003E2FB7"/>
    <w:rsid w:val="003E3C9F"/>
    <w:rsid w:val="003E5A58"/>
    <w:rsid w:val="003F06B6"/>
    <w:rsid w:val="003F270C"/>
    <w:rsid w:val="003F2FBA"/>
    <w:rsid w:val="003F30EA"/>
    <w:rsid w:val="003F5991"/>
    <w:rsid w:val="003F6108"/>
    <w:rsid w:val="003F66AB"/>
    <w:rsid w:val="003F6AD5"/>
    <w:rsid w:val="00402523"/>
    <w:rsid w:val="0040339A"/>
    <w:rsid w:val="00405B49"/>
    <w:rsid w:val="00410654"/>
    <w:rsid w:val="00414265"/>
    <w:rsid w:val="004149D4"/>
    <w:rsid w:val="004165CE"/>
    <w:rsid w:val="00417668"/>
    <w:rsid w:val="004206C1"/>
    <w:rsid w:val="00420A14"/>
    <w:rsid w:val="0042134A"/>
    <w:rsid w:val="00421C1C"/>
    <w:rsid w:val="00423E2D"/>
    <w:rsid w:val="004242DD"/>
    <w:rsid w:val="004269FF"/>
    <w:rsid w:val="00427125"/>
    <w:rsid w:val="00427A8B"/>
    <w:rsid w:val="00430065"/>
    <w:rsid w:val="00431BEC"/>
    <w:rsid w:val="004326D0"/>
    <w:rsid w:val="00433060"/>
    <w:rsid w:val="00437E36"/>
    <w:rsid w:val="00437FBC"/>
    <w:rsid w:val="0044009C"/>
    <w:rsid w:val="00444F7E"/>
    <w:rsid w:val="004462FE"/>
    <w:rsid w:val="00446345"/>
    <w:rsid w:val="00447E7E"/>
    <w:rsid w:val="0045004A"/>
    <w:rsid w:val="0045091C"/>
    <w:rsid w:val="004527AB"/>
    <w:rsid w:val="004576EF"/>
    <w:rsid w:val="00457A1B"/>
    <w:rsid w:val="00465314"/>
    <w:rsid w:val="00471EBD"/>
    <w:rsid w:val="00471FD5"/>
    <w:rsid w:val="00472C22"/>
    <w:rsid w:val="00476ABD"/>
    <w:rsid w:val="00476F84"/>
    <w:rsid w:val="0048246F"/>
    <w:rsid w:val="00482EFD"/>
    <w:rsid w:val="0048307A"/>
    <w:rsid w:val="004830BC"/>
    <w:rsid w:val="00483188"/>
    <w:rsid w:val="004834A3"/>
    <w:rsid w:val="0048388A"/>
    <w:rsid w:val="00486179"/>
    <w:rsid w:val="00490470"/>
    <w:rsid w:val="00490E3E"/>
    <w:rsid w:val="004913C7"/>
    <w:rsid w:val="00491A03"/>
    <w:rsid w:val="00492E46"/>
    <w:rsid w:val="00493DCD"/>
    <w:rsid w:val="00494654"/>
    <w:rsid w:val="004A0D30"/>
    <w:rsid w:val="004A0F64"/>
    <w:rsid w:val="004A18C6"/>
    <w:rsid w:val="004A19D8"/>
    <w:rsid w:val="004A1B12"/>
    <w:rsid w:val="004A2702"/>
    <w:rsid w:val="004A369D"/>
    <w:rsid w:val="004A59B5"/>
    <w:rsid w:val="004A6447"/>
    <w:rsid w:val="004B068F"/>
    <w:rsid w:val="004B1E07"/>
    <w:rsid w:val="004B2A01"/>
    <w:rsid w:val="004B4117"/>
    <w:rsid w:val="004B65A2"/>
    <w:rsid w:val="004B6665"/>
    <w:rsid w:val="004C0FEC"/>
    <w:rsid w:val="004C17A8"/>
    <w:rsid w:val="004C2687"/>
    <w:rsid w:val="004C3EB4"/>
    <w:rsid w:val="004D077F"/>
    <w:rsid w:val="004E1562"/>
    <w:rsid w:val="004E267F"/>
    <w:rsid w:val="004E28F7"/>
    <w:rsid w:val="004E4E9B"/>
    <w:rsid w:val="004E6529"/>
    <w:rsid w:val="004F1F94"/>
    <w:rsid w:val="004F3940"/>
    <w:rsid w:val="004F7CEF"/>
    <w:rsid w:val="00500088"/>
    <w:rsid w:val="00502863"/>
    <w:rsid w:val="00503C55"/>
    <w:rsid w:val="00503F4C"/>
    <w:rsid w:val="00504547"/>
    <w:rsid w:val="00504921"/>
    <w:rsid w:val="00504E3B"/>
    <w:rsid w:val="00512984"/>
    <w:rsid w:val="00516196"/>
    <w:rsid w:val="00520230"/>
    <w:rsid w:val="00521719"/>
    <w:rsid w:val="00522258"/>
    <w:rsid w:val="005222BE"/>
    <w:rsid w:val="005238CA"/>
    <w:rsid w:val="00524E53"/>
    <w:rsid w:val="00525259"/>
    <w:rsid w:val="00526AF0"/>
    <w:rsid w:val="00526EB3"/>
    <w:rsid w:val="005302C1"/>
    <w:rsid w:val="00530843"/>
    <w:rsid w:val="00531329"/>
    <w:rsid w:val="005350D9"/>
    <w:rsid w:val="00536EF8"/>
    <w:rsid w:val="00540FB6"/>
    <w:rsid w:val="00545721"/>
    <w:rsid w:val="00552D75"/>
    <w:rsid w:val="00553472"/>
    <w:rsid w:val="00554B5F"/>
    <w:rsid w:val="0055561C"/>
    <w:rsid w:val="00557864"/>
    <w:rsid w:val="00560899"/>
    <w:rsid w:val="00561CDD"/>
    <w:rsid w:val="00562891"/>
    <w:rsid w:val="005647EE"/>
    <w:rsid w:val="0056492B"/>
    <w:rsid w:val="00565A9B"/>
    <w:rsid w:val="00572F55"/>
    <w:rsid w:val="00573298"/>
    <w:rsid w:val="00576FA4"/>
    <w:rsid w:val="00577EC9"/>
    <w:rsid w:val="00594A5F"/>
    <w:rsid w:val="00594F18"/>
    <w:rsid w:val="00596EF6"/>
    <w:rsid w:val="005975A4"/>
    <w:rsid w:val="005A0237"/>
    <w:rsid w:val="005A1A2D"/>
    <w:rsid w:val="005A39C4"/>
    <w:rsid w:val="005A4D14"/>
    <w:rsid w:val="005A53DF"/>
    <w:rsid w:val="005A5AA7"/>
    <w:rsid w:val="005B09B1"/>
    <w:rsid w:val="005B0EF1"/>
    <w:rsid w:val="005B117E"/>
    <w:rsid w:val="005B1DD9"/>
    <w:rsid w:val="005B26B1"/>
    <w:rsid w:val="005B4FA0"/>
    <w:rsid w:val="005B69C0"/>
    <w:rsid w:val="005B7218"/>
    <w:rsid w:val="005C5400"/>
    <w:rsid w:val="005C58C4"/>
    <w:rsid w:val="005C5D91"/>
    <w:rsid w:val="005C7B78"/>
    <w:rsid w:val="005D124B"/>
    <w:rsid w:val="005D13E8"/>
    <w:rsid w:val="005D4480"/>
    <w:rsid w:val="005D5DC6"/>
    <w:rsid w:val="005E40D3"/>
    <w:rsid w:val="005E62A1"/>
    <w:rsid w:val="005E7504"/>
    <w:rsid w:val="005F0A3E"/>
    <w:rsid w:val="005F0E29"/>
    <w:rsid w:val="005F0E8B"/>
    <w:rsid w:val="005F0F37"/>
    <w:rsid w:val="005F1104"/>
    <w:rsid w:val="005F18A0"/>
    <w:rsid w:val="005F4C24"/>
    <w:rsid w:val="005F6870"/>
    <w:rsid w:val="005F6915"/>
    <w:rsid w:val="00602863"/>
    <w:rsid w:val="00602C05"/>
    <w:rsid w:val="00603580"/>
    <w:rsid w:val="00603BAD"/>
    <w:rsid w:val="00604842"/>
    <w:rsid w:val="00604D6D"/>
    <w:rsid w:val="00604DB5"/>
    <w:rsid w:val="00606DDD"/>
    <w:rsid w:val="006076BC"/>
    <w:rsid w:val="006103ED"/>
    <w:rsid w:val="00610B98"/>
    <w:rsid w:val="00613B23"/>
    <w:rsid w:val="00614443"/>
    <w:rsid w:val="0061743A"/>
    <w:rsid w:val="00623477"/>
    <w:rsid w:val="00625F6F"/>
    <w:rsid w:val="00626A1B"/>
    <w:rsid w:val="00631DD1"/>
    <w:rsid w:val="006326D1"/>
    <w:rsid w:val="006341EF"/>
    <w:rsid w:val="006413CA"/>
    <w:rsid w:val="00641651"/>
    <w:rsid w:val="00641AD2"/>
    <w:rsid w:val="00644091"/>
    <w:rsid w:val="00645734"/>
    <w:rsid w:val="00645EB2"/>
    <w:rsid w:val="0064765F"/>
    <w:rsid w:val="006522F2"/>
    <w:rsid w:val="00652B17"/>
    <w:rsid w:val="00652D42"/>
    <w:rsid w:val="00653E1A"/>
    <w:rsid w:val="0065594A"/>
    <w:rsid w:val="00662E8A"/>
    <w:rsid w:val="00663957"/>
    <w:rsid w:val="00663BC2"/>
    <w:rsid w:val="006644DC"/>
    <w:rsid w:val="006651A9"/>
    <w:rsid w:val="00666232"/>
    <w:rsid w:val="0066719C"/>
    <w:rsid w:val="006677B1"/>
    <w:rsid w:val="00670771"/>
    <w:rsid w:val="00672F7A"/>
    <w:rsid w:val="0067421E"/>
    <w:rsid w:val="00675030"/>
    <w:rsid w:val="00680586"/>
    <w:rsid w:val="00682C43"/>
    <w:rsid w:val="00690D3F"/>
    <w:rsid w:val="0069228D"/>
    <w:rsid w:val="00694186"/>
    <w:rsid w:val="00694B7B"/>
    <w:rsid w:val="00694E50"/>
    <w:rsid w:val="006A49B1"/>
    <w:rsid w:val="006A52F9"/>
    <w:rsid w:val="006A7DA3"/>
    <w:rsid w:val="006B0CAF"/>
    <w:rsid w:val="006B6728"/>
    <w:rsid w:val="006B6904"/>
    <w:rsid w:val="006B705A"/>
    <w:rsid w:val="006B744F"/>
    <w:rsid w:val="006C0A38"/>
    <w:rsid w:val="006C108D"/>
    <w:rsid w:val="006C2AB5"/>
    <w:rsid w:val="006C3B6A"/>
    <w:rsid w:val="006C489B"/>
    <w:rsid w:val="006C64DE"/>
    <w:rsid w:val="006C7145"/>
    <w:rsid w:val="006C7274"/>
    <w:rsid w:val="006D0CCC"/>
    <w:rsid w:val="006D1397"/>
    <w:rsid w:val="006D1B2F"/>
    <w:rsid w:val="006D1B8B"/>
    <w:rsid w:val="006D2CE5"/>
    <w:rsid w:val="006D3DEA"/>
    <w:rsid w:val="006D4CEA"/>
    <w:rsid w:val="006D5425"/>
    <w:rsid w:val="006D7CA7"/>
    <w:rsid w:val="006E015C"/>
    <w:rsid w:val="006E0589"/>
    <w:rsid w:val="006E33A7"/>
    <w:rsid w:val="006E4D80"/>
    <w:rsid w:val="006E4D92"/>
    <w:rsid w:val="006E5F53"/>
    <w:rsid w:val="006E6A26"/>
    <w:rsid w:val="006E6F09"/>
    <w:rsid w:val="006E7128"/>
    <w:rsid w:val="006F3102"/>
    <w:rsid w:val="006F359C"/>
    <w:rsid w:val="006F4B5B"/>
    <w:rsid w:val="006F5635"/>
    <w:rsid w:val="006F60CD"/>
    <w:rsid w:val="006F663D"/>
    <w:rsid w:val="006F72BB"/>
    <w:rsid w:val="00700475"/>
    <w:rsid w:val="00702045"/>
    <w:rsid w:val="00703281"/>
    <w:rsid w:val="007035A9"/>
    <w:rsid w:val="00704314"/>
    <w:rsid w:val="0070491C"/>
    <w:rsid w:val="00704B30"/>
    <w:rsid w:val="00705AB8"/>
    <w:rsid w:val="00705D28"/>
    <w:rsid w:val="0070616A"/>
    <w:rsid w:val="0070729D"/>
    <w:rsid w:val="00707AB4"/>
    <w:rsid w:val="00711986"/>
    <w:rsid w:val="007147D0"/>
    <w:rsid w:val="007170E4"/>
    <w:rsid w:val="00717618"/>
    <w:rsid w:val="007217C0"/>
    <w:rsid w:val="00721DC6"/>
    <w:rsid w:val="00722E55"/>
    <w:rsid w:val="00725794"/>
    <w:rsid w:val="00725CB7"/>
    <w:rsid w:val="00734631"/>
    <w:rsid w:val="007349BF"/>
    <w:rsid w:val="00740407"/>
    <w:rsid w:val="00740B9C"/>
    <w:rsid w:val="00740BA2"/>
    <w:rsid w:val="00745429"/>
    <w:rsid w:val="00745474"/>
    <w:rsid w:val="0074701F"/>
    <w:rsid w:val="00747A37"/>
    <w:rsid w:val="007522AF"/>
    <w:rsid w:val="00752E12"/>
    <w:rsid w:val="00754365"/>
    <w:rsid w:val="00755242"/>
    <w:rsid w:val="00756E6D"/>
    <w:rsid w:val="00756EEC"/>
    <w:rsid w:val="00761BE0"/>
    <w:rsid w:val="007714D0"/>
    <w:rsid w:val="00776534"/>
    <w:rsid w:val="007773AA"/>
    <w:rsid w:val="007827B4"/>
    <w:rsid w:val="00783B63"/>
    <w:rsid w:val="0078459C"/>
    <w:rsid w:val="00790F90"/>
    <w:rsid w:val="00791145"/>
    <w:rsid w:val="0079152E"/>
    <w:rsid w:val="00792CFA"/>
    <w:rsid w:val="00793755"/>
    <w:rsid w:val="007954BA"/>
    <w:rsid w:val="007968F2"/>
    <w:rsid w:val="007A1F65"/>
    <w:rsid w:val="007A2034"/>
    <w:rsid w:val="007A3E95"/>
    <w:rsid w:val="007A6275"/>
    <w:rsid w:val="007A6F61"/>
    <w:rsid w:val="007B00B8"/>
    <w:rsid w:val="007B1161"/>
    <w:rsid w:val="007B1C5F"/>
    <w:rsid w:val="007B2F49"/>
    <w:rsid w:val="007B3210"/>
    <w:rsid w:val="007B599B"/>
    <w:rsid w:val="007B62A9"/>
    <w:rsid w:val="007B7BEC"/>
    <w:rsid w:val="007B7E79"/>
    <w:rsid w:val="007C1D43"/>
    <w:rsid w:val="007C317D"/>
    <w:rsid w:val="007C417F"/>
    <w:rsid w:val="007C6215"/>
    <w:rsid w:val="007C6E79"/>
    <w:rsid w:val="007C7B35"/>
    <w:rsid w:val="007D52BE"/>
    <w:rsid w:val="007D59E3"/>
    <w:rsid w:val="007D632C"/>
    <w:rsid w:val="007D7976"/>
    <w:rsid w:val="007E1405"/>
    <w:rsid w:val="007E2C3F"/>
    <w:rsid w:val="007E4997"/>
    <w:rsid w:val="007E6204"/>
    <w:rsid w:val="007E7300"/>
    <w:rsid w:val="007F19D1"/>
    <w:rsid w:val="007F1A37"/>
    <w:rsid w:val="007F1EBD"/>
    <w:rsid w:val="007F3796"/>
    <w:rsid w:val="007F5DD6"/>
    <w:rsid w:val="007F6770"/>
    <w:rsid w:val="007F722F"/>
    <w:rsid w:val="00800F0D"/>
    <w:rsid w:val="0080145A"/>
    <w:rsid w:val="00801926"/>
    <w:rsid w:val="008028AA"/>
    <w:rsid w:val="008051DA"/>
    <w:rsid w:val="0080635A"/>
    <w:rsid w:val="008068AE"/>
    <w:rsid w:val="00806D03"/>
    <w:rsid w:val="00812D10"/>
    <w:rsid w:val="00814330"/>
    <w:rsid w:val="00815106"/>
    <w:rsid w:val="008162E9"/>
    <w:rsid w:val="00816970"/>
    <w:rsid w:val="00824878"/>
    <w:rsid w:val="00826CE2"/>
    <w:rsid w:val="00826FBD"/>
    <w:rsid w:val="0082718B"/>
    <w:rsid w:val="00831141"/>
    <w:rsid w:val="008318E8"/>
    <w:rsid w:val="008337A7"/>
    <w:rsid w:val="008421BB"/>
    <w:rsid w:val="008463C0"/>
    <w:rsid w:val="008475DE"/>
    <w:rsid w:val="00850067"/>
    <w:rsid w:val="00851431"/>
    <w:rsid w:val="00853106"/>
    <w:rsid w:val="00854E59"/>
    <w:rsid w:val="008557C2"/>
    <w:rsid w:val="00860AAE"/>
    <w:rsid w:val="008617B0"/>
    <w:rsid w:val="00861CEA"/>
    <w:rsid w:val="008633FD"/>
    <w:rsid w:val="0086444F"/>
    <w:rsid w:val="00864F6A"/>
    <w:rsid w:val="00867A90"/>
    <w:rsid w:val="0087139C"/>
    <w:rsid w:val="00871A62"/>
    <w:rsid w:val="0087716A"/>
    <w:rsid w:val="0087733F"/>
    <w:rsid w:val="00877C25"/>
    <w:rsid w:val="008837E3"/>
    <w:rsid w:val="00883DAE"/>
    <w:rsid w:val="00886C89"/>
    <w:rsid w:val="00886ED2"/>
    <w:rsid w:val="00891B49"/>
    <w:rsid w:val="008929F6"/>
    <w:rsid w:val="00892ABB"/>
    <w:rsid w:val="008A0673"/>
    <w:rsid w:val="008A07BE"/>
    <w:rsid w:val="008A4308"/>
    <w:rsid w:val="008A7836"/>
    <w:rsid w:val="008B194E"/>
    <w:rsid w:val="008B3108"/>
    <w:rsid w:val="008B347A"/>
    <w:rsid w:val="008C1634"/>
    <w:rsid w:val="008C32BA"/>
    <w:rsid w:val="008C7250"/>
    <w:rsid w:val="008C79F3"/>
    <w:rsid w:val="008D0B8F"/>
    <w:rsid w:val="008D31C7"/>
    <w:rsid w:val="008D35C1"/>
    <w:rsid w:val="008D6D12"/>
    <w:rsid w:val="008D778A"/>
    <w:rsid w:val="008D7ABB"/>
    <w:rsid w:val="008E03F8"/>
    <w:rsid w:val="008E0AC0"/>
    <w:rsid w:val="008E1690"/>
    <w:rsid w:val="008E3B8D"/>
    <w:rsid w:val="008E4AB3"/>
    <w:rsid w:val="008E724E"/>
    <w:rsid w:val="008E7282"/>
    <w:rsid w:val="008E7404"/>
    <w:rsid w:val="008E79E7"/>
    <w:rsid w:val="008E7D14"/>
    <w:rsid w:val="008F0945"/>
    <w:rsid w:val="008F1F95"/>
    <w:rsid w:val="008F3AD6"/>
    <w:rsid w:val="008F58D1"/>
    <w:rsid w:val="008F7F49"/>
    <w:rsid w:val="0090075C"/>
    <w:rsid w:val="0090136D"/>
    <w:rsid w:val="00901395"/>
    <w:rsid w:val="0090313D"/>
    <w:rsid w:val="00904647"/>
    <w:rsid w:val="00905739"/>
    <w:rsid w:val="00905911"/>
    <w:rsid w:val="00906954"/>
    <w:rsid w:val="0090736E"/>
    <w:rsid w:val="0091007B"/>
    <w:rsid w:val="00910678"/>
    <w:rsid w:val="00911AB1"/>
    <w:rsid w:val="0091513C"/>
    <w:rsid w:val="009174DC"/>
    <w:rsid w:val="00917A98"/>
    <w:rsid w:val="00917F5E"/>
    <w:rsid w:val="00920229"/>
    <w:rsid w:val="009204A5"/>
    <w:rsid w:val="00922D21"/>
    <w:rsid w:val="00923895"/>
    <w:rsid w:val="00925118"/>
    <w:rsid w:val="00926E27"/>
    <w:rsid w:val="0093184E"/>
    <w:rsid w:val="00934B80"/>
    <w:rsid w:val="0093607E"/>
    <w:rsid w:val="009367D9"/>
    <w:rsid w:val="00936CBB"/>
    <w:rsid w:val="00941B29"/>
    <w:rsid w:val="00943272"/>
    <w:rsid w:val="00944A17"/>
    <w:rsid w:val="00945ED0"/>
    <w:rsid w:val="00946C7A"/>
    <w:rsid w:val="009478E2"/>
    <w:rsid w:val="00952B75"/>
    <w:rsid w:val="00952EB2"/>
    <w:rsid w:val="00962D55"/>
    <w:rsid w:val="00965099"/>
    <w:rsid w:val="00971C6B"/>
    <w:rsid w:val="00971D69"/>
    <w:rsid w:val="009721A7"/>
    <w:rsid w:val="009738C5"/>
    <w:rsid w:val="0097424E"/>
    <w:rsid w:val="00977030"/>
    <w:rsid w:val="009800D1"/>
    <w:rsid w:val="00982088"/>
    <w:rsid w:val="00984608"/>
    <w:rsid w:val="00984E2E"/>
    <w:rsid w:val="009850F1"/>
    <w:rsid w:val="00990713"/>
    <w:rsid w:val="00993DAC"/>
    <w:rsid w:val="00994393"/>
    <w:rsid w:val="00995D25"/>
    <w:rsid w:val="00996C00"/>
    <w:rsid w:val="00997421"/>
    <w:rsid w:val="0099783D"/>
    <w:rsid w:val="009A76A6"/>
    <w:rsid w:val="009A7FF1"/>
    <w:rsid w:val="009B20C3"/>
    <w:rsid w:val="009B2D53"/>
    <w:rsid w:val="009B6F81"/>
    <w:rsid w:val="009C0B78"/>
    <w:rsid w:val="009C1142"/>
    <w:rsid w:val="009C1A19"/>
    <w:rsid w:val="009C2DDE"/>
    <w:rsid w:val="009C440B"/>
    <w:rsid w:val="009C4F93"/>
    <w:rsid w:val="009C5070"/>
    <w:rsid w:val="009C5404"/>
    <w:rsid w:val="009D2427"/>
    <w:rsid w:val="009D67DA"/>
    <w:rsid w:val="009E16D5"/>
    <w:rsid w:val="009E3A09"/>
    <w:rsid w:val="009E4A3B"/>
    <w:rsid w:val="009F0A98"/>
    <w:rsid w:val="009F4813"/>
    <w:rsid w:val="009F5828"/>
    <w:rsid w:val="009F59FA"/>
    <w:rsid w:val="009F62DD"/>
    <w:rsid w:val="009F7617"/>
    <w:rsid w:val="009F7D87"/>
    <w:rsid w:val="00A0085F"/>
    <w:rsid w:val="00A01D32"/>
    <w:rsid w:val="00A0354F"/>
    <w:rsid w:val="00A04158"/>
    <w:rsid w:val="00A0543F"/>
    <w:rsid w:val="00A12182"/>
    <w:rsid w:val="00A15B16"/>
    <w:rsid w:val="00A17B33"/>
    <w:rsid w:val="00A227D3"/>
    <w:rsid w:val="00A22DEB"/>
    <w:rsid w:val="00A301A7"/>
    <w:rsid w:val="00A30E24"/>
    <w:rsid w:val="00A311B5"/>
    <w:rsid w:val="00A31C68"/>
    <w:rsid w:val="00A32343"/>
    <w:rsid w:val="00A3405F"/>
    <w:rsid w:val="00A35490"/>
    <w:rsid w:val="00A3642C"/>
    <w:rsid w:val="00A36DEC"/>
    <w:rsid w:val="00A37E83"/>
    <w:rsid w:val="00A41187"/>
    <w:rsid w:val="00A417C7"/>
    <w:rsid w:val="00A41A87"/>
    <w:rsid w:val="00A41C6A"/>
    <w:rsid w:val="00A4354C"/>
    <w:rsid w:val="00A45E8F"/>
    <w:rsid w:val="00A46000"/>
    <w:rsid w:val="00A5065E"/>
    <w:rsid w:val="00A51817"/>
    <w:rsid w:val="00A6212A"/>
    <w:rsid w:val="00A65F47"/>
    <w:rsid w:val="00A66A03"/>
    <w:rsid w:val="00A70D02"/>
    <w:rsid w:val="00A73A29"/>
    <w:rsid w:val="00A74500"/>
    <w:rsid w:val="00A74A13"/>
    <w:rsid w:val="00A74AC0"/>
    <w:rsid w:val="00A816C8"/>
    <w:rsid w:val="00A81E96"/>
    <w:rsid w:val="00A82813"/>
    <w:rsid w:val="00A82CE2"/>
    <w:rsid w:val="00A82D01"/>
    <w:rsid w:val="00A82D28"/>
    <w:rsid w:val="00A8481D"/>
    <w:rsid w:val="00A85876"/>
    <w:rsid w:val="00A86EF4"/>
    <w:rsid w:val="00A90EC0"/>
    <w:rsid w:val="00A91730"/>
    <w:rsid w:val="00A92535"/>
    <w:rsid w:val="00A92FC0"/>
    <w:rsid w:val="00A93F7B"/>
    <w:rsid w:val="00A942BE"/>
    <w:rsid w:val="00A9493E"/>
    <w:rsid w:val="00A94FC6"/>
    <w:rsid w:val="00A953CE"/>
    <w:rsid w:val="00AA089F"/>
    <w:rsid w:val="00AA1995"/>
    <w:rsid w:val="00AA3640"/>
    <w:rsid w:val="00AA447E"/>
    <w:rsid w:val="00AA7568"/>
    <w:rsid w:val="00AA7B53"/>
    <w:rsid w:val="00AB10C0"/>
    <w:rsid w:val="00AB13BE"/>
    <w:rsid w:val="00AB1470"/>
    <w:rsid w:val="00AB2D53"/>
    <w:rsid w:val="00AB378C"/>
    <w:rsid w:val="00AB3FC2"/>
    <w:rsid w:val="00AB46B9"/>
    <w:rsid w:val="00AB4FB6"/>
    <w:rsid w:val="00AB5068"/>
    <w:rsid w:val="00AB644F"/>
    <w:rsid w:val="00AB6E23"/>
    <w:rsid w:val="00AB7520"/>
    <w:rsid w:val="00AC3B31"/>
    <w:rsid w:val="00AC6C74"/>
    <w:rsid w:val="00AD0313"/>
    <w:rsid w:val="00AD0906"/>
    <w:rsid w:val="00AD2D8B"/>
    <w:rsid w:val="00AD3797"/>
    <w:rsid w:val="00AD77DF"/>
    <w:rsid w:val="00AD7D75"/>
    <w:rsid w:val="00AE4A23"/>
    <w:rsid w:val="00AE5E0A"/>
    <w:rsid w:val="00AF0F75"/>
    <w:rsid w:val="00AF3544"/>
    <w:rsid w:val="00AF3896"/>
    <w:rsid w:val="00AF45CE"/>
    <w:rsid w:val="00AF51DF"/>
    <w:rsid w:val="00AF7D04"/>
    <w:rsid w:val="00B001A1"/>
    <w:rsid w:val="00B014D2"/>
    <w:rsid w:val="00B018C5"/>
    <w:rsid w:val="00B03DEC"/>
    <w:rsid w:val="00B05463"/>
    <w:rsid w:val="00B1383E"/>
    <w:rsid w:val="00B161CA"/>
    <w:rsid w:val="00B17A8C"/>
    <w:rsid w:val="00B203FF"/>
    <w:rsid w:val="00B226A3"/>
    <w:rsid w:val="00B2495F"/>
    <w:rsid w:val="00B26A52"/>
    <w:rsid w:val="00B307A9"/>
    <w:rsid w:val="00B31D03"/>
    <w:rsid w:val="00B337DD"/>
    <w:rsid w:val="00B37706"/>
    <w:rsid w:val="00B41170"/>
    <w:rsid w:val="00B44A16"/>
    <w:rsid w:val="00B4686F"/>
    <w:rsid w:val="00B51AE0"/>
    <w:rsid w:val="00B53377"/>
    <w:rsid w:val="00B536C6"/>
    <w:rsid w:val="00B541EB"/>
    <w:rsid w:val="00B554F1"/>
    <w:rsid w:val="00B55F57"/>
    <w:rsid w:val="00B56F87"/>
    <w:rsid w:val="00B64DE9"/>
    <w:rsid w:val="00B6666F"/>
    <w:rsid w:val="00B66FB4"/>
    <w:rsid w:val="00B704C6"/>
    <w:rsid w:val="00B714B6"/>
    <w:rsid w:val="00B71F8A"/>
    <w:rsid w:val="00B72358"/>
    <w:rsid w:val="00B73A0E"/>
    <w:rsid w:val="00B74518"/>
    <w:rsid w:val="00B7492F"/>
    <w:rsid w:val="00B75F9F"/>
    <w:rsid w:val="00B76988"/>
    <w:rsid w:val="00B76E3D"/>
    <w:rsid w:val="00B80A29"/>
    <w:rsid w:val="00B8376E"/>
    <w:rsid w:val="00B83CB2"/>
    <w:rsid w:val="00B844B9"/>
    <w:rsid w:val="00B87202"/>
    <w:rsid w:val="00B8739C"/>
    <w:rsid w:val="00B87A29"/>
    <w:rsid w:val="00B900DA"/>
    <w:rsid w:val="00B90797"/>
    <w:rsid w:val="00B90E54"/>
    <w:rsid w:val="00B9146B"/>
    <w:rsid w:val="00B91EB2"/>
    <w:rsid w:val="00B92D01"/>
    <w:rsid w:val="00B94FB9"/>
    <w:rsid w:val="00B95D0D"/>
    <w:rsid w:val="00B975C6"/>
    <w:rsid w:val="00BA0507"/>
    <w:rsid w:val="00BA1A15"/>
    <w:rsid w:val="00BA2EB7"/>
    <w:rsid w:val="00BA33F2"/>
    <w:rsid w:val="00BA4BCD"/>
    <w:rsid w:val="00BB07BC"/>
    <w:rsid w:val="00BB0CCD"/>
    <w:rsid w:val="00BB0ED2"/>
    <w:rsid w:val="00BB3048"/>
    <w:rsid w:val="00BB382F"/>
    <w:rsid w:val="00BC0869"/>
    <w:rsid w:val="00BC23B4"/>
    <w:rsid w:val="00BC4F01"/>
    <w:rsid w:val="00BC6533"/>
    <w:rsid w:val="00BD2BD1"/>
    <w:rsid w:val="00BD7026"/>
    <w:rsid w:val="00BD7C20"/>
    <w:rsid w:val="00BE186D"/>
    <w:rsid w:val="00BE4032"/>
    <w:rsid w:val="00BE4D1C"/>
    <w:rsid w:val="00BE5FF0"/>
    <w:rsid w:val="00BE7F95"/>
    <w:rsid w:val="00BF1419"/>
    <w:rsid w:val="00BF3131"/>
    <w:rsid w:val="00BF44E8"/>
    <w:rsid w:val="00BF542B"/>
    <w:rsid w:val="00BF5BF6"/>
    <w:rsid w:val="00BF5D56"/>
    <w:rsid w:val="00BF5DFA"/>
    <w:rsid w:val="00BF606E"/>
    <w:rsid w:val="00C013CA"/>
    <w:rsid w:val="00C01C6F"/>
    <w:rsid w:val="00C04649"/>
    <w:rsid w:val="00C05ADE"/>
    <w:rsid w:val="00C07A29"/>
    <w:rsid w:val="00C07B98"/>
    <w:rsid w:val="00C15186"/>
    <w:rsid w:val="00C20A3C"/>
    <w:rsid w:val="00C21B3A"/>
    <w:rsid w:val="00C22B9F"/>
    <w:rsid w:val="00C231D1"/>
    <w:rsid w:val="00C239E4"/>
    <w:rsid w:val="00C279FB"/>
    <w:rsid w:val="00C30DF0"/>
    <w:rsid w:val="00C32388"/>
    <w:rsid w:val="00C3376F"/>
    <w:rsid w:val="00C43A8D"/>
    <w:rsid w:val="00C46B10"/>
    <w:rsid w:val="00C47E14"/>
    <w:rsid w:val="00C50F2D"/>
    <w:rsid w:val="00C53D94"/>
    <w:rsid w:val="00C541FE"/>
    <w:rsid w:val="00C5503E"/>
    <w:rsid w:val="00C55E29"/>
    <w:rsid w:val="00C56750"/>
    <w:rsid w:val="00C60A16"/>
    <w:rsid w:val="00C61E5F"/>
    <w:rsid w:val="00C6258A"/>
    <w:rsid w:val="00C63859"/>
    <w:rsid w:val="00C64C4C"/>
    <w:rsid w:val="00C66985"/>
    <w:rsid w:val="00C67BDC"/>
    <w:rsid w:val="00C70B4F"/>
    <w:rsid w:val="00C73D4E"/>
    <w:rsid w:val="00C758F2"/>
    <w:rsid w:val="00C7608A"/>
    <w:rsid w:val="00C76EAE"/>
    <w:rsid w:val="00C770C2"/>
    <w:rsid w:val="00C82154"/>
    <w:rsid w:val="00C82E9A"/>
    <w:rsid w:val="00C83CB5"/>
    <w:rsid w:val="00C904EE"/>
    <w:rsid w:val="00C91B6C"/>
    <w:rsid w:val="00C932B2"/>
    <w:rsid w:val="00C974D9"/>
    <w:rsid w:val="00CA16F6"/>
    <w:rsid w:val="00CA2E3F"/>
    <w:rsid w:val="00CA3645"/>
    <w:rsid w:val="00CA63CE"/>
    <w:rsid w:val="00CA76D1"/>
    <w:rsid w:val="00CB2257"/>
    <w:rsid w:val="00CB27D3"/>
    <w:rsid w:val="00CB43CB"/>
    <w:rsid w:val="00CB440E"/>
    <w:rsid w:val="00CB4884"/>
    <w:rsid w:val="00CB7044"/>
    <w:rsid w:val="00CC0B31"/>
    <w:rsid w:val="00CC5C5E"/>
    <w:rsid w:val="00CD064F"/>
    <w:rsid w:val="00CD0E28"/>
    <w:rsid w:val="00CD177C"/>
    <w:rsid w:val="00CD21EF"/>
    <w:rsid w:val="00CD2D87"/>
    <w:rsid w:val="00CD393A"/>
    <w:rsid w:val="00CD4CCA"/>
    <w:rsid w:val="00CE1BE5"/>
    <w:rsid w:val="00CE20D8"/>
    <w:rsid w:val="00CE2A7B"/>
    <w:rsid w:val="00CE35D8"/>
    <w:rsid w:val="00CE5F09"/>
    <w:rsid w:val="00CE629F"/>
    <w:rsid w:val="00CE648B"/>
    <w:rsid w:val="00CF078E"/>
    <w:rsid w:val="00CF1EC6"/>
    <w:rsid w:val="00CF673F"/>
    <w:rsid w:val="00CF6BA3"/>
    <w:rsid w:val="00CF6EA4"/>
    <w:rsid w:val="00D00656"/>
    <w:rsid w:val="00D01776"/>
    <w:rsid w:val="00D028EF"/>
    <w:rsid w:val="00D03A14"/>
    <w:rsid w:val="00D05D53"/>
    <w:rsid w:val="00D06B01"/>
    <w:rsid w:val="00D06E26"/>
    <w:rsid w:val="00D0775E"/>
    <w:rsid w:val="00D13927"/>
    <w:rsid w:val="00D15685"/>
    <w:rsid w:val="00D15D2D"/>
    <w:rsid w:val="00D207E9"/>
    <w:rsid w:val="00D22E84"/>
    <w:rsid w:val="00D2367F"/>
    <w:rsid w:val="00D23CAC"/>
    <w:rsid w:val="00D2611B"/>
    <w:rsid w:val="00D26ED3"/>
    <w:rsid w:val="00D30E8B"/>
    <w:rsid w:val="00D31DA2"/>
    <w:rsid w:val="00D42B6A"/>
    <w:rsid w:val="00D43B1D"/>
    <w:rsid w:val="00D454E8"/>
    <w:rsid w:val="00D45EE0"/>
    <w:rsid w:val="00D46306"/>
    <w:rsid w:val="00D46586"/>
    <w:rsid w:val="00D52055"/>
    <w:rsid w:val="00D533C8"/>
    <w:rsid w:val="00D53DCC"/>
    <w:rsid w:val="00D601FE"/>
    <w:rsid w:val="00D60E2F"/>
    <w:rsid w:val="00D6211C"/>
    <w:rsid w:val="00D643B8"/>
    <w:rsid w:val="00D65EF3"/>
    <w:rsid w:val="00D65FEE"/>
    <w:rsid w:val="00D67884"/>
    <w:rsid w:val="00D7791F"/>
    <w:rsid w:val="00D7799A"/>
    <w:rsid w:val="00D77B60"/>
    <w:rsid w:val="00D808C9"/>
    <w:rsid w:val="00D80DFE"/>
    <w:rsid w:val="00D80F94"/>
    <w:rsid w:val="00D83202"/>
    <w:rsid w:val="00D83782"/>
    <w:rsid w:val="00D851AB"/>
    <w:rsid w:val="00D867FA"/>
    <w:rsid w:val="00D914F5"/>
    <w:rsid w:val="00D925F3"/>
    <w:rsid w:val="00D93281"/>
    <w:rsid w:val="00D939C7"/>
    <w:rsid w:val="00D93BC4"/>
    <w:rsid w:val="00D95E3B"/>
    <w:rsid w:val="00DA0CD3"/>
    <w:rsid w:val="00DA0F4A"/>
    <w:rsid w:val="00DA1720"/>
    <w:rsid w:val="00DA1F99"/>
    <w:rsid w:val="00DA2F21"/>
    <w:rsid w:val="00DA4083"/>
    <w:rsid w:val="00DA720B"/>
    <w:rsid w:val="00DA755D"/>
    <w:rsid w:val="00DA7B88"/>
    <w:rsid w:val="00DB002F"/>
    <w:rsid w:val="00DB426B"/>
    <w:rsid w:val="00DB5F52"/>
    <w:rsid w:val="00DB6516"/>
    <w:rsid w:val="00DB67CC"/>
    <w:rsid w:val="00DC0C16"/>
    <w:rsid w:val="00DC146C"/>
    <w:rsid w:val="00DC2473"/>
    <w:rsid w:val="00DC3E62"/>
    <w:rsid w:val="00DD0673"/>
    <w:rsid w:val="00DD0A40"/>
    <w:rsid w:val="00DD30B5"/>
    <w:rsid w:val="00DD5BE3"/>
    <w:rsid w:val="00DD6937"/>
    <w:rsid w:val="00DD72FE"/>
    <w:rsid w:val="00DE0B13"/>
    <w:rsid w:val="00DE30B8"/>
    <w:rsid w:val="00DE4B28"/>
    <w:rsid w:val="00DE76C0"/>
    <w:rsid w:val="00DE78A9"/>
    <w:rsid w:val="00DE7CE7"/>
    <w:rsid w:val="00DF0761"/>
    <w:rsid w:val="00DF0E17"/>
    <w:rsid w:val="00DF327C"/>
    <w:rsid w:val="00DF4AA8"/>
    <w:rsid w:val="00DF585D"/>
    <w:rsid w:val="00E07163"/>
    <w:rsid w:val="00E10317"/>
    <w:rsid w:val="00E11247"/>
    <w:rsid w:val="00E12DA8"/>
    <w:rsid w:val="00E14F2B"/>
    <w:rsid w:val="00E17AD3"/>
    <w:rsid w:val="00E204A5"/>
    <w:rsid w:val="00E240B8"/>
    <w:rsid w:val="00E24890"/>
    <w:rsid w:val="00E26FC1"/>
    <w:rsid w:val="00E307BF"/>
    <w:rsid w:val="00E308D4"/>
    <w:rsid w:val="00E36592"/>
    <w:rsid w:val="00E37A4A"/>
    <w:rsid w:val="00E4036B"/>
    <w:rsid w:val="00E42AAE"/>
    <w:rsid w:val="00E42E52"/>
    <w:rsid w:val="00E43D52"/>
    <w:rsid w:val="00E5411D"/>
    <w:rsid w:val="00E54497"/>
    <w:rsid w:val="00E54904"/>
    <w:rsid w:val="00E57F69"/>
    <w:rsid w:val="00E61264"/>
    <w:rsid w:val="00E63E10"/>
    <w:rsid w:val="00E649E6"/>
    <w:rsid w:val="00E6567C"/>
    <w:rsid w:val="00E67E54"/>
    <w:rsid w:val="00E72537"/>
    <w:rsid w:val="00E74019"/>
    <w:rsid w:val="00E756A6"/>
    <w:rsid w:val="00E7707F"/>
    <w:rsid w:val="00E80041"/>
    <w:rsid w:val="00E805B4"/>
    <w:rsid w:val="00E81092"/>
    <w:rsid w:val="00E841BF"/>
    <w:rsid w:val="00E861AC"/>
    <w:rsid w:val="00E87B6E"/>
    <w:rsid w:val="00E9143E"/>
    <w:rsid w:val="00E922AC"/>
    <w:rsid w:val="00E96782"/>
    <w:rsid w:val="00E97C83"/>
    <w:rsid w:val="00EA0110"/>
    <w:rsid w:val="00EA019A"/>
    <w:rsid w:val="00EA27FF"/>
    <w:rsid w:val="00EA513D"/>
    <w:rsid w:val="00EA59A2"/>
    <w:rsid w:val="00EB0D49"/>
    <w:rsid w:val="00EB1517"/>
    <w:rsid w:val="00EB1536"/>
    <w:rsid w:val="00EB2D44"/>
    <w:rsid w:val="00EB30F5"/>
    <w:rsid w:val="00EB41B7"/>
    <w:rsid w:val="00EB5344"/>
    <w:rsid w:val="00EB5959"/>
    <w:rsid w:val="00EB5FE4"/>
    <w:rsid w:val="00EC2C3E"/>
    <w:rsid w:val="00EC684E"/>
    <w:rsid w:val="00ED3916"/>
    <w:rsid w:val="00ED41B6"/>
    <w:rsid w:val="00ED4BDE"/>
    <w:rsid w:val="00ED4BEA"/>
    <w:rsid w:val="00EE24F6"/>
    <w:rsid w:val="00EE3200"/>
    <w:rsid w:val="00EE3489"/>
    <w:rsid w:val="00EE3F65"/>
    <w:rsid w:val="00EE42AA"/>
    <w:rsid w:val="00EF1F1B"/>
    <w:rsid w:val="00EF4882"/>
    <w:rsid w:val="00EF5111"/>
    <w:rsid w:val="00EF5454"/>
    <w:rsid w:val="00EF6027"/>
    <w:rsid w:val="00EF7C9C"/>
    <w:rsid w:val="00F03D53"/>
    <w:rsid w:val="00F063FC"/>
    <w:rsid w:val="00F07EC6"/>
    <w:rsid w:val="00F170EC"/>
    <w:rsid w:val="00F17B5B"/>
    <w:rsid w:val="00F238EA"/>
    <w:rsid w:val="00F25885"/>
    <w:rsid w:val="00F26CF9"/>
    <w:rsid w:val="00F33CD5"/>
    <w:rsid w:val="00F341CA"/>
    <w:rsid w:val="00F34FB3"/>
    <w:rsid w:val="00F374F7"/>
    <w:rsid w:val="00F40BBA"/>
    <w:rsid w:val="00F47218"/>
    <w:rsid w:val="00F47299"/>
    <w:rsid w:val="00F51EE2"/>
    <w:rsid w:val="00F5566C"/>
    <w:rsid w:val="00F55702"/>
    <w:rsid w:val="00F5665A"/>
    <w:rsid w:val="00F6092B"/>
    <w:rsid w:val="00F622B3"/>
    <w:rsid w:val="00F6255C"/>
    <w:rsid w:val="00F64564"/>
    <w:rsid w:val="00F65B83"/>
    <w:rsid w:val="00F724CF"/>
    <w:rsid w:val="00F72664"/>
    <w:rsid w:val="00F745C8"/>
    <w:rsid w:val="00F76359"/>
    <w:rsid w:val="00F76C7E"/>
    <w:rsid w:val="00F77304"/>
    <w:rsid w:val="00F861CF"/>
    <w:rsid w:val="00F91452"/>
    <w:rsid w:val="00F97D25"/>
    <w:rsid w:val="00FA0C6D"/>
    <w:rsid w:val="00FA1794"/>
    <w:rsid w:val="00FA3AD7"/>
    <w:rsid w:val="00FA51E2"/>
    <w:rsid w:val="00FA5ACD"/>
    <w:rsid w:val="00FA7EAD"/>
    <w:rsid w:val="00FB2C0D"/>
    <w:rsid w:val="00FB3BAD"/>
    <w:rsid w:val="00FB53C2"/>
    <w:rsid w:val="00FB7B38"/>
    <w:rsid w:val="00FB7C4D"/>
    <w:rsid w:val="00FC1672"/>
    <w:rsid w:val="00FC2AA4"/>
    <w:rsid w:val="00FC39F0"/>
    <w:rsid w:val="00FC3C7D"/>
    <w:rsid w:val="00FC589A"/>
    <w:rsid w:val="00FC5B6C"/>
    <w:rsid w:val="00FC5B72"/>
    <w:rsid w:val="00FC6DED"/>
    <w:rsid w:val="00FD08B3"/>
    <w:rsid w:val="00FD0B8A"/>
    <w:rsid w:val="00FD288B"/>
    <w:rsid w:val="00FD6ED6"/>
    <w:rsid w:val="00FD73FB"/>
    <w:rsid w:val="00FE070F"/>
    <w:rsid w:val="00FE10A6"/>
    <w:rsid w:val="00FE1610"/>
    <w:rsid w:val="00FE2D4F"/>
    <w:rsid w:val="00FE5696"/>
    <w:rsid w:val="00FF0B64"/>
    <w:rsid w:val="00FF0D68"/>
    <w:rsid w:val="00FF4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  <o:shapelayout v:ext="edit">
      <o:idmap v:ext="edit" data="1"/>
    </o:shapelayout>
  </w:shapeDefaults>
  <w:decimalSymbol w:val="."/>
  <w:listSeparator w:val=","/>
  <w14:docId w14:val="7FE999A1"/>
  <w15:docId w15:val="{D92237B6-DCBD-47E8-A1ED-ED11770C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722F"/>
  </w:style>
  <w:style w:type="paragraph" w:styleId="Heading1">
    <w:name w:val="heading 1"/>
    <w:basedOn w:val="Normal"/>
    <w:next w:val="Normal"/>
    <w:link w:val="Heading1Char"/>
    <w:rsid w:val="00BE7F95"/>
    <w:pPr>
      <w:keepNext/>
      <w:spacing w:after="240"/>
      <w:outlineLvl w:val="0"/>
    </w:pPr>
    <w:rPr>
      <w:rFonts w:ascii="Arial" w:eastAsia="Times New Roman" w:hAnsi="Arial" w:cs="Times New Roman"/>
      <w:color w:val="003366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BE7F95"/>
    <w:pPr>
      <w:keepNext/>
      <w:autoSpaceDE w:val="0"/>
      <w:autoSpaceDN w:val="0"/>
      <w:adjustRightInd w:val="0"/>
      <w:spacing w:after="120"/>
      <w:outlineLvl w:val="1"/>
    </w:pPr>
    <w:rPr>
      <w:rFonts w:ascii="Arial" w:eastAsia="Times New Roman" w:hAnsi="Arial" w:cs="Times New Roman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E1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E7F95"/>
    <w:rPr>
      <w:rFonts w:ascii="Arial" w:eastAsia="Times New Roman" w:hAnsi="Arial" w:cs="Times New Roman"/>
      <w:color w:val="00336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E7F95"/>
    <w:rPr>
      <w:rFonts w:ascii="Arial" w:eastAsia="Times New Roman" w:hAnsi="Arial" w:cs="Times New Roman"/>
      <w:color w:val="000000"/>
      <w:sz w:val="28"/>
      <w:szCs w:val="20"/>
    </w:rPr>
  </w:style>
  <w:style w:type="paragraph" w:customStyle="1" w:styleId="HPBodytext10pt">
    <w:name w:val="_HP Body text 10 pt"/>
    <w:link w:val="HPBodytext10ptChar"/>
    <w:rsid w:val="00BE7F95"/>
    <w:pPr>
      <w:tabs>
        <w:tab w:val="left" w:pos="187"/>
      </w:tabs>
      <w:spacing w:after="120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61C"/>
  </w:style>
  <w:style w:type="paragraph" w:styleId="Footer">
    <w:name w:val="footer"/>
    <w:basedOn w:val="Normal"/>
    <w:link w:val="FooterChar"/>
    <w:uiPriority w:val="99"/>
    <w:unhideWhenUsed/>
    <w:rsid w:val="00392CF6"/>
    <w:pPr>
      <w:tabs>
        <w:tab w:val="center" w:pos="4320"/>
        <w:tab w:val="right" w:pos="8640"/>
      </w:tabs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2C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07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30DB6"/>
    <w:rPr>
      <w:rFonts w:ascii="Futura Bk" w:hAnsi="Futura Bk" w:cs="Times New Roman"/>
      <w:color w:val="04173F"/>
      <w:sz w:val="24"/>
    </w:rPr>
  </w:style>
  <w:style w:type="character" w:styleId="Hyperlink">
    <w:name w:val="Hyperlink"/>
    <w:basedOn w:val="DefaultParagraphFont"/>
    <w:uiPriority w:val="99"/>
    <w:unhideWhenUsed/>
    <w:rsid w:val="00392CF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0D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0D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06EFC"/>
    <w:rPr>
      <w:color w:val="800080" w:themeColor="followedHyperlink"/>
      <w:u w:val="single"/>
    </w:rPr>
  </w:style>
  <w:style w:type="paragraph" w:customStyle="1" w:styleId="HeadingText">
    <w:name w:val="Heading Text"/>
    <w:basedOn w:val="Heading1"/>
    <w:link w:val="HeadingTextChar"/>
    <w:rsid w:val="00CB440E"/>
    <w:rPr>
      <w:rFonts w:ascii="Calibri" w:hAnsi="Calibri" w:cs="Tahoma"/>
      <w:color w:val="41C4DC"/>
      <w:szCs w:val="32"/>
    </w:rPr>
  </w:style>
  <w:style w:type="paragraph" w:customStyle="1" w:styleId="ParagraphText">
    <w:name w:val="Paragraph Text"/>
    <w:basedOn w:val="HPBodytext10pt"/>
    <w:link w:val="ParagraphTextChar"/>
    <w:rsid w:val="00CB440E"/>
    <w:rPr>
      <w:rFonts w:ascii="Calibri" w:hAnsi="Calibri" w:cs="Tahoma"/>
      <w:color w:val="auto"/>
    </w:rPr>
  </w:style>
  <w:style w:type="character" w:customStyle="1" w:styleId="HeadingTextChar">
    <w:name w:val="Heading Text Char"/>
    <w:basedOn w:val="Heading1Char"/>
    <w:link w:val="HeadingText"/>
    <w:rsid w:val="00CB440E"/>
    <w:rPr>
      <w:rFonts w:ascii="Calibri" w:eastAsia="Times New Roman" w:hAnsi="Calibri" w:cs="Tahoma"/>
      <w:color w:val="41C4DC"/>
      <w:sz w:val="32"/>
      <w:szCs w:val="32"/>
    </w:rPr>
  </w:style>
  <w:style w:type="paragraph" w:customStyle="1" w:styleId="SubheadingText">
    <w:name w:val="Subheading Text"/>
    <w:basedOn w:val="NormalWeb"/>
    <w:link w:val="SubheadingTextChar"/>
    <w:rsid w:val="00CB440E"/>
    <w:rPr>
      <w:rFonts w:ascii="Calibri" w:hAnsi="Calibri" w:cs="Tahoma"/>
      <w:b/>
    </w:rPr>
  </w:style>
  <w:style w:type="character" w:customStyle="1" w:styleId="HPBodytext10ptChar">
    <w:name w:val="_HP Body text 10 pt Char"/>
    <w:basedOn w:val="DefaultParagraphFont"/>
    <w:link w:val="HPBodytext10pt"/>
    <w:rsid w:val="00CB440E"/>
    <w:rPr>
      <w:rFonts w:ascii="Futura Bk" w:eastAsia="Times New Roman" w:hAnsi="Futura Bk" w:cs="Times New Roman"/>
      <w:color w:val="000000"/>
      <w:sz w:val="20"/>
      <w:szCs w:val="20"/>
    </w:rPr>
  </w:style>
  <w:style w:type="character" w:customStyle="1" w:styleId="ParagraphTextChar">
    <w:name w:val="Paragraph Text Char"/>
    <w:basedOn w:val="HPBodytext10ptChar"/>
    <w:link w:val="ParagraphText"/>
    <w:rsid w:val="00CB440E"/>
    <w:rPr>
      <w:rFonts w:ascii="Calibri" w:eastAsia="Times New Roman" w:hAnsi="Calibri" w:cs="Tahoma"/>
      <w:color w:val="000000"/>
      <w:sz w:val="20"/>
      <w:szCs w:val="20"/>
    </w:rPr>
  </w:style>
  <w:style w:type="paragraph" w:customStyle="1" w:styleId="Bullet1">
    <w:name w:val="Bullet 1"/>
    <w:basedOn w:val="HPBodytext10pt"/>
    <w:link w:val="Bullet1Char"/>
    <w:rsid w:val="00CB440E"/>
    <w:pPr>
      <w:numPr>
        <w:numId w:val="2"/>
      </w:numPr>
      <w:spacing w:after="0" w:line="192" w:lineRule="auto"/>
      <w:ind w:left="1077" w:hanging="357"/>
    </w:pPr>
    <w:rPr>
      <w:rFonts w:ascii="Calibri" w:hAnsi="Calibri" w:cs="Tahoma"/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CB440E"/>
    <w:rPr>
      <w:rFonts w:ascii="Times New Roman" w:eastAsia="Times New Roman" w:hAnsi="Times New Roman" w:cs="Times New Roman"/>
    </w:rPr>
  </w:style>
  <w:style w:type="character" w:customStyle="1" w:styleId="SubheadingTextChar">
    <w:name w:val="Subheading Text Char"/>
    <w:basedOn w:val="NormalWebChar"/>
    <w:link w:val="SubheadingText"/>
    <w:rsid w:val="00CB440E"/>
    <w:rPr>
      <w:rFonts w:ascii="Calibri" w:eastAsia="Times New Roman" w:hAnsi="Calibri" w:cs="Tahoma"/>
      <w:b/>
    </w:rPr>
  </w:style>
  <w:style w:type="paragraph" w:customStyle="1" w:styleId="Subbullet">
    <w:name w:val="Subbullet"/>
    <w:basedOn w:val="HPBodytext10pt"/>
    <w:link w:val="SubbulletChar"/>
    <w:rsid w:val="00CB440E"/>
    <w:pPr>
      <w:numPr>
        <w:numId w:val="1"/>
      </w:numPr>
      <w:spacing w:after="0" w:line="192" w:lineRule="auto"/>
    </w:pPr>
    <w:rPr>
      <w:rFonts w:asciiTheme="majorHAnsi" w:hAnsiTheme="majorHAnsi" w:cs="Tahoma"/>
      <w:color w:val="auto"/>
    </w:rPr>
  </w:style>
  <w:style w:type="character" w:customStyle="1" w:styleId="Bullet1Char">
    <w:name w:val="Bullet 1 Char"/>
    <w:basedOn w:val="HPBodytext10ptChar"/>
    <w:link w:val="Bullet1"/>
    <w:rsid w:val="00CB440E"/>
    <w:rPr>
      <w:rFonts w:ascii="Calibri" w:eastAsia="Times New Roman" w:hAnsi="Calibri" w:cs="Tahoma"/>
      <w:color w:val="000000"/>
      <w:sz w:val="20"/>
      <w:szCs w:val="20"/>
    </w:rPr>
  </w:style>
  <w:style w:type="character" w:customStyle="1" w:styleId="SubbulletChar">
    <w:name w:val="Subbullet Char"/>
    <w:basedOn w:val="HPBodytext10ptChar"/>
    <w:link w:val="Subbullet"/>
    <w:rsid w:val="00CB440E"/>
    <w:rPr>
      <w:rFonts w:asciiTheme="majorHAnsi" w:eastAsia="Times New Roman" w:hAnsiTheme="majorHAnsi" w:cs="Tahoma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5D0D"/>
    <w:rPr>
      <w:color w:val="808080"/>
    </w:rPr>
  </w:style>
  <w:style w:type="paragraph" w:customStyle="1" w:styleId="TitleOfDocumentHere">
    <w:name w:val="Title Of Document Here"/>
    <w:basedOn w:val="Normal"/>
    <w:link w:val="TitleOfDocumentHereChar"/>
    <w:rsid w:val="00FA5ACD"/>
    <w:pPr>
      <w:spacing w:before="240" w:after="120"/>
    </w:pPr>
    <w:rPr>
      <w:rFonts w:ascii="Calibri" w:hAnsi="Calibri"/>
      <w:b/>
      <w:noProof/>
      <w:color w:val="42C4DD"/>
      <w:sz w:val="36"/>
    </w:rPr>
  </w:style>
  <w:style w:type="paragraph" w:customStyle="1" w:styleId="ParagraphHeadlineCalibri12ptsBold">
    <w:name w:val="Paragraph  Headline Calibri 12pts Bold"/>
    <w:basedOn w:val="ParagraphText"/>
    <w:link w:val="ParagraphHeadlineCalibri12ptsBoldChar"/>
    <w:rsid w:val="00FA5ACD"/>
    <w:pPr>
      <w:spacing w:before="240" w:after="0" w:line="360" w:lineRule="auto"/>
    </w:pPr>
    <w:rPr>
      <w:b/>
      <w:sz w:val="24"/>
    </w:rPr>
  </w:style>
  <w:style w:type="character" w:customStyle="1" w:styleId="TitleOfDocumentHereChar">
    <w:name w:val="Title Of Document Here Char"/>
    <w:basedOn w:val="DefaultParagraphFont"/>
    <w:link w:val="TitleOfDocumentHere"/>
    <w:rsid w:val="00FA5ACD"/>
    <w:rPr>
      <w:rFonts w:ascii="Calibri" w:hAnsi="Calibri"/>
      <w:b/>
      <w:noProof/>
      <w:color w:val="42C4DD"/>
      <w:sz w:val="36"/>
    </w:rPr>
  </w:style>
  <w:style w:type="paragraph" w:customStyle="1" w:styleId="ParagraphTextCalibri11pt">
    <w:name w:val="Paragraph  Text  Calibri 11pt"/>
    <w:aliases w:val="Line spacing 1.5 lines"/>
    <w:basedOn w:val="ParagraphText"/>
    <w:link w:val="ParagraphTextCalibri11ptChar"/>
    <w:rsid w:val="00FA5ACD"/>
    <w:pPr>
      <w:spacing w:after="0" w:line="360" w:lineRule="auto"/>
    </w:pPr>
    <w:rPr>
      <w:sz w:val="22"/>
    </w:rPr>
  </w:style>
  <w:style w:type="character" w:customStyle="1" w:styleId="ParagraphHeadlineCalibri12ptsBoldChar">
    <w:name w:val="Paragraph  Headline Calibri 12pts Bold Char"/>
    <w:basedOn w:val="ParagraphTextChar"/>
    <w:link w:val="ParagraphHeadlineCalibri12ptsBold"/>
    <w:rsid w:val="00FA5ACD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SubheadingCalibriBold14pt">
    <w:name w:val="Subheading Calibri Bold 14 pt"/>
    <w:basedOn w:val="ParagraphText"/>
    <w:link w:val="SubheadingCalibriBold14ptChar"/>
    <w:rsid w:val="00FA5ACD"/>
    <w:pPr>
      <w:spacing w:before="240" w:after="0"/>
    </w:pPr>
    <w:rPr>
      <w:b/>
      <w:sz w:val="28"/>
    </w:rPr>
  </w:style>
  <w:style w:type="character" w:customStyle="1" w:styleId="ParagraphTextCalibri11ptChar">
    <w:name w:val="Paragraph  Text  Calibri 11pt Char"/>
    <w:aliases w:val="Line spacing 1.5 lines Char"/>
    <w:basedOn w:val="ParagraphTextChar"/>
    <w:link w:val="ParagraphTextCalibri11pt"/>
    <w:rsid w:val="00FA5ACD"/>
    <w:rPr>
      <w:rFonts w:ascii="Calibri" w:eastAsia="Times New Roman" w:hAnsi="Calibri" w:cs="Tahoma"/>
      <w:color w:val="000000"/>
      <w:sz w:val="22"/>
      <w:szCs w:val="20"/>
    </w:rPr>
  </w:style>
  <w:style w:type="character" w:customStyle="1" w:styleId="SubheadingCalibriBold14ptChar">
    <w:name w:val="Subheading Calibri Bold 14 pt Char"/>
    <w:basedOn w:val="ParagraphTextChar"/>
    <w:link w:val="SubheadingCalibriBold14pt"/>
    <w:rsid w:val="00FA5ACD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-TitleOfDocument">
    <w:name w:val="MphasiS - Title Of Document"/>
    <w:basedOn w:val="Normal"/>
    <w:link w:val="MphasiS-TitleOfDocumentChar"/>
    <w:qFormat/>
    <w:rsid w:val="00423E2D"/>
    <w:pPr>
      <w:spacing w:line="180" w:lineRule="auto"/>
    </w:pPr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HeadingTextCalibri16PtBold">
    <w:name w:val="MphasiS - Heading Text Calibri 16Pt Bold"/>
    <w:basedOn w:val="HeadingText"/>
    <w:link w:val="MphasiS-HeadingTextCalibri16PtBoldChar"/>
    <w:qFormat/>
    <w:rsid w:val="00423E2D"/>
    <w:pPr>
      <w:spacing w:before="600" w:after="0"/>
    </w:pPr>
    <w:rPr>
      <w:b/>
      <w:color w:val="C50265"/>
    </w:rPr>
  </w:style>
  <w:style w:type="character" w:customStyle="1" w:styleId="MphasiS-TitleOfDocumentChar">
    <w:name w:val="MphasiS - Title Of Document Char"/>
    <w:basedOn w:val="DefaultParagraphFont"/>
    <w:link w:val="MphasiS-TitleOfDocument"/>
    <w:rsid w:val="00423E2D"/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ParagraphHeadlineCalibri12ptsBold">
    <w:name w:val="MphasiS - Paragraph  Headline Calibri 12pts Bold"/>
    <w:basedOn w:val="ParagraphHeadlineCalibri12ptsBold"/>
    <w:link w:val="MphasiS-ParagraphHeadlineCalibri12ptsBoldChar"/>
    <w:qFormat/>
    <w:rsid w:val="00814330"/>
  </w:style>
  <w:style w:type="character" w:customStyle="1" w:styleId="MphasiS-HeadingTextCalibri16PtBoldChar">
    <w:name w:val="MphasiS - Heading Text Calibri 16Pt Bold Char"/>
    <w:basedOn w:val="HeadingTextChar"/>
    <w:link w:val="MphasiS-HeadingTextCalibri16PtBold"/>
    <w:rsid w:val="00423E2D"/>
    <w:rPr>
      <w:rFonts w:ascii="Calibri" w:eastAsia="Times New Roman" w:hAnsi="Calibri" w:cs="Tahoma"/>
      <w:b/>
      <w:color w:val="C50265"/>
      <w:sz w:val="32"/>
      <w:szCs w:val="32"/>
    </w:rPr>
  </w:style>
  <w:style w:type="paragraph" w:customStyle="1" w:styleId="MphasiS-SubheadingCalibriBold14pt">
    <w:name w:val="MphasiS - Subheading Calibri Bold 14 pt"/>
    <w:basedOn w:val="SubheadingCalibriBold14pt"/>
    <w:link w:val="MphasiS-SubheadingCalibriBold14ptChar"/>
    <w:qFormat/>
    <w:rsid w:val="00814330"/>
  </w:style>
  <w:style w:type="character" w:customStyle="1" w:styleId="MphasiS-ParagraphHeadlineCalibri12ptsBoldChar">
    <w:name w:val="MphasiS - Paragraph  Headline Calibri 12pts Bold Char"/>
    <w:basedOn w:val="ParagraphHeadlineCalibri12ptsBoldChar"/>
    <w:link w:val="MphasiS-ParagraphHeadlineCalibri12ptsBold"/>
    <w:rsid w:val="00814330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MphasiSLevel1Roundbulletedtext">
    <w:name w:val="MphasiS • Level 1 Round bulleted text"/>
    <w:link w:val="MphasiSLevel1RoundbulletedtextChar"/>
    <w:rsid w:val="00641651"/>
    <w:pPr>
      <w:numPr>
        <w:numId w:val="3"/>
      </w:numPr>
      <w:tabs>
        <w:tab w:val="clear" w:pos="363"/>
      </w:tabs>
      <w:spacing w:before="120" w:line="360" w:lineRule="auto"/>
      <w:ind w:left="170" w:hanging="170"/>
    </w:pPr>
    <w:rPr>
      <w:rFonts w:asciiTheme="majorHAnsi" w:eastAsia="Times New Roman" w:hAnsiTheme="majorHAnsi" w:cs="Tahoma"/>
      <w:sz w:val="22"/>
      <w:szCs w:val="20"/>
    </w:rPr>
  </w:style>
  <w:style w:type="character" w:customStyle="1" w:styleId="MphasiS-SubheadingCalibriBold14ptChar">
    <w:name w:val="MphasiS - Subheading Calibri Bold 14 pt Char"/>
    <w:basedOn w:val="SubheadingCalibriBold14ptChar"/>
    <w:link w:val="MphasiS-SubheadingCalibriBold14pt"/>
    <w:rsid w:val="00814330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Level2Squarebulleted">
    <w:name w:val="MphasiS • Level 2 Square bulleted"/>
    <w:basedOn w:val="Subbullet"/>
    <w:link w:val="MphasiSLevel2SquarebulletedChar"/>
    <w:rsid w:val="003D4836"/>
    <w:pPr>
      <w:numPr>
        <w:numId w:val="4"/>
      </w:numPr>
      <w:tabs>
        <w:tab w:val="clear" w:pos="187"/>
        <w:tab w:val="clear" w:pos="550"/>
        <w:tab w:val="left" w:pos="426"/>
      </w:tabs>
      <w:spacing w:before="120" w:line="360" w:lineRule="auto"/>
      <w:ind w:left="397" w:hanging="227"/>
    </w:pPr>
    <w:rPr>
      <w:sz w:val="22"/>
    </w:rPr>
  </w:style>
  <w:style w:type="character" w:customStyle="1" w:styleId="MphasiSLevel1RoundbulletedtextChar">
    <w:name w:val="MphasiS • Level 1 Round bulleted text Char"/>
    <w:basedOn w:val="SubbulletChar"/>
    <w:link w:val="MphasiSLevel1Roundbulletedtext"/>
    <w:rsid w:val="0064165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">
    <w:name w:val="MphasiS - Level 3 Dash Bulleted"/>
    <w:basedOn w:val="Subbullet"/>
    <w:link w:val="MphasiS-Level3DashBulletedChar"/>
    <w:rsid w:val="008D0B8F"/>
    <w:pPr>
      <w:numPr>
        <w:numId w:val="5"/>
      </w:numPr>
      <w:tabs>
        <w:tab w:val="clear" w:pos="187"/>
        <w:tab w:val="left" w:pos="434"/>
      </w:tabs>
      <w:spacing w:before="120" w:line="360" w:lineRule="auto"/>
    </w:pPr>
    <w:rPr>
      <w:rFonts w:ascii="Calibri" w:hAnsi="Calibri"/>
      <w:sz w:val="22"/>
    </w:rPr>
  </w:style>
  <w:style w:type="character" w:customStyle="1" w:styleId="MphasiSLevel2SquarebulletedChar">
    <w:name w:val="MphasiS • Level 2 Square bulleted Char"/>
    <w:basedOn w:val="SubbulletChar"/>
    <w:link w:val="MphasiSLevel2Squarebulleted"/>
    <w:rsid w:val="003D4836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Level1Roundbulleted">
    <w:name w:val="MphasiS •  Level 1 Round bulleted"/>
    <w:basedOn w:val="MphasiSLevel1Roundbulletedtext"/>
    <w:link w:val="MphasiSLevel1RoundbulletedChar"/>
    <w:qFormat/>
    <w:rsid w:val="007A6F61"/>
    <w:pPr>
      <w:ind w:left="227" w:hanging="227"/>
    </w:pPr>
  </w:style>
  <w:style w:type="character" w:customStyle="1" w:styleId="MphasiS-Level3DashBulletedChar">
    <w:name w:val="MphasiS - Level 3 Dash Bulleted Char"/>
    <w:basedOn w:val="SubbulletChar"/>
    <w:link w:val="MphasiS-Level3DashBulleted"/>
    <w:rsid w:val="008D0B8F"/>
    <w:rPr>
      <w:rFonts w:ascii="Calibri" w:eastAsia="Times New Roman" w:hAnsi="Calibri" w:cs="Tahoma"/>
      <w:color w:val="000000"/>
      <w:sz w:val="22"/>
      <w:szCs w:val="20"/>
    </w:rPr>
  </w:style>
  <w:style w:type="paragraph" w:customStyle="1" w:styleId="MphasiSLevel2Squarebulleted0">
    <w:name w:val="MphasiS •  Level 2 Square bulleted"/>
    <w:basedOn w:val="MphasiSLevel2Squarebulleted"/>
    <w:link w:val="MphasiSLevel2SquarebulletedChar0"/>
    <w:qFormat/>
    <w:rsid w:val="00071B19"/>
    <w:pPr>
      <w:ind w:left="432" w:hanging="216"/>
    </w:pPr>
  </w:style>
  <w:style w:type="character" w:customStyle="1" w:styleId="MphasiSLevel1RoundbulletedChar">
    <w:name w:val="MphasiS •  Level 1 Round bulleted Char"/>
    <w:basedOn w:val="MphasiSLevel1RoundbulletedtextChar"/>
    <w:link w:val="MphasiSLevel1Roundbulleted"/>
    <w:rsid w:val="007A6F6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0">
    <w:name w:val="MphasiS -  Level 3 Dash bulleted"/>
    <w:basedOn w:val="MphasiS-Level3DashBulleted"/>
    <w:link w:val="MphasiS-Level3DashbulletedChar0"/>
    <w:qFormat/>
    <w:rsid w:val="002B3E21"/>
    <w:pPr>
      <w:ind w:left="648" w:hanging="216"/>
    </w:pPr>
  </w:style>
  <w:style w:type="character" w:customStyle="1" w:styleId="MphasiSLevel2SquarebulletedChar0">
    <w:name w:val="MphasiS •  Level 2 Square bulleted Char"/>
    <w:basedOn w:val="MphasiSLevel2SquarebulletedChar"/>
    <w:link w:val="MphasiSLevel2Squarebulleted0"/>
    <w:rsid w:val="00071B19"/>
    <w:rPr>
      <w:rFonts w:asciiTheme="majorHAnsi" w:eastAsia="Times New Roman" w:hAnsiTheme="majorHAnsi" w:cs="Tahoma"/>
      <w:color w:val="000000"/>
      <w:sz w:val="22"/>
      <w:szCs w:val="20"/>
    </w:rPr>
  </w:style>
  <w:style w:type="character" w:customStyle="1" w:styleId="MphasiS-Level3DashbulletedChar0">
    <w:name w:val="MphasiS -  Level 3 Dash bulleted Char"/>
    <w:basedOn w:val="MphasiS-Level3DashBulletedChar"/>
    <w:link w:val="MphasiS-Level3Dashbulleted0"/>
    <w:rsid w:val="002B3E21"/>
    <w:rPr>
      <w:rFonts w:ascii="Calibri" w:eastAsia="Times New Roman" w:hAnsi="Calibri" w:cs="Tahoma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74701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B90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6E4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eop">
    <w:name w:val="eop"/>
    <w:basedOn w:val="DefaultParagraphFont"/>
    <w:rsid w:val="006E4D92"/>
  </w:style>
  <w:style w:type="character" w:customStyle="1" w:styleId="normaltextrun">
    <w:name w:val="normaltextrun"/>
    <w:basedOn w:val="DefaultParagraphFont"/>
    <w:rsid w:val="006E4D92"/>
  </w:style>
  <w:style w:type="character" w:customStyle="1" w:styleId="scxw29067742">
    <w:name w:val="scxw29067742"/>
    <w:basedOn w:val="DefaultParagraphFont"/>
    <w:rsid w:val="006E4D92"/>
  </w:style>
  <w:style w:type="character" w:customStyle="1" w:styleId="Heading3Char">
    <w:name w:val="Heading 3 Char"/>
    <w:basedOn w:val="DefaultParagraphFont"/>
    <w:link w:val="Heading3"/>
    <w:uiPriority w:val="9"/>
    <w:semiHidden/>
    <w:rsid w:val="00FE10A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326D0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376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40F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2B5249"/>
    <w:pPr>
      <w:pBdr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Bdr>
      <w:shd w:val="clear" w:color="auto" w:fill="CCCC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eastAsia="Times New Roman" w:hAnsi="Courier New" w:cs="Courier New"/>
      <w:color w:val="00000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2B5249"/>
    <w:rPr>
      <w:rFonts w:ascii="Courier New" w:eastAsia="Times New Roman" w:hAnsi="Courier New" w:cs="Courier New"/>
      <w:color w:val="000000"/>
      <w:sz w:val="20"/>
      <w:szCs w:val="20"/>
      <w:shd w:val="clear" w:color="auto" w:fill="CCCC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2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4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0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pace\Yogesh%20Content\Talent%20Next%20Practice%20Exerci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43403800EC6469F1D3F02640F169B" ma:contentTypeVersion="4" ma:contentTypeDescription="Create a new document." ma:contentTypeScope="" ma:versionID="25400618afbefe9675e76627f22ce9e0">
  <xsd:schema xmlns:xsd="http://www.w3.org/2001/XMLSchema" xmlns:xs="http://www.w3.org/2001/XMLSchema" xmlns:p="http://schemas.microsoft.com/office/2006/metadata/properties" xmlns:ns2="83adace7-5b22-465d-8fd6-d5fe27951e28" xmlns:ns3="88d261c6-72a5-4b6f-a442-b184ad27dc93" targetNamespace="http://schemas.microsoft.com/office/2006/metadata/properties" ma:root="true" ma:fieldsID="261e1cbf4d6676a6e32b1bbbb0b81341" ns2:_="" ns3:_="">
    <xsd:import namespace="83adace7-5b22-465d-8fd6-d5fe27951e28"/>
    <xsd:import namespace="88d261c6-72a5-4b6f-a442-b184ad27dc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dace7-5b22-465d-8fd6-d5fe27951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261c6-72a5-4b6f-a442-b184ad27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BF1D-D735-4C1E-B009-734C62A24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60F905-D61D-4920-BDC0-7690A8A1E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dace7-5b22-465d-8fd6-d5fe27951e28"/>
    <ds:schemaRef ds:uri="88d261c6-72a5-4b6f-a442-b184ad27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500C4-D07C-4951-8303-D74EEC3C2A2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4531597-C2C8-4D9F-B33F-51F71199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 Next Practice Exercise Template.dotx</Template>
  <TotalTime>701</TotalTime>
  <Pages>9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&lt;Skill Name&gt; - &lt;Proficiency&gt; - Practice Exercise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&lt;Skill Name&gt; - &lt;Proficiency&gt; - Practice Exercise</dc:title>
  <dc:subject>Paragraph  Text  Calibri 11pt, Line spacing 1.5 lines</dc:subject>
  <dc:creator>Anup Kini</dc:creator>
  <cp:keywords/>
  <cp:lastModifiedBy>Manpreet Bindra</cp:lastModifiedBy>
  <cp:revision>974</cp:revision>
  <cp:lastPrinted>2021-04-20T05:45:00Z</cp:lastPrinted>
  <dcterms:created xsi:type="dcterms:W3CDTF">2019-10-23T07:04:00Z</dcterms:created>
  <dcterms:modified xsi:type="dcterms:W3CDTF">2021-06-30T06:50:00Z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0x01010031B43403800EC6469F1D3F02640F169B</vt:lpwstr>
  </property>
</Properties>
</file>