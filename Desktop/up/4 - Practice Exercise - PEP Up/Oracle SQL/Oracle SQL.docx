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E89E" w14:textId="77777777" w:rsidR="00576300" w:rsidRDefault="00576300" w:rsidP="003B1083">
      <w:pPr>
        <w:pStyle w:val="MphasiS-HeadingTextCalibri16PtBold"/>
      </w:pPr>
    </w:p>
    <w:p w14:paraId="09612BF1" w14:textId="77777777" w:rsidR="00576300" w:rsidRDefault="00576300" w:rsidP="003B1083">
      <w:pPr>
        <w:pStyle w:val="MphasiS-HeadingTextCalibri16PtBold"/>
      </w:pPr>
    </w:p>
    <w:p w14:paraId="675B6AEC" w14:textId="77777777" w:rsidR="00576300" w:rsidRDefault="00576300" w:rsidP="003B1083">
      <w:pPr>
        <w:pStyle w:val="MphasiS-HeadingTextCalibri16PtBold"/>
      </w:pPr>
    </w:p>
    <w:p w14:paraId="032C5277" w14:textId="77777777" w:rsidR="00576300" w:rsidRDefault="00576300" w:rsidP="003B1083">
      <w:pPr>
        <w:pStyle w:val="MphasiS-HeadingTextCalibri16PtBold"/>
      </w:pPr>
    </w:p>
    <w:p w14:paraId="4A084639" w14:textId="1CBFBFC3" w:rsidR="000B0C8C" w:rsidRDefault="000B0C8C" w:rsidP="003B1083">
      <w:pPr>
        <w:pStyle w:val="MphasiS-HeadingTextCalibri16PtBold"/>
      </w:pPr>
      <w:bookmarkStart w:id="0" w:name="_Toc75793855"/>
      <w:r>
        <w:t>Practice Exercise</w:t>
      </w:r>
      <w:bookmarkEnd w:id="0"/>
    </w:p>
    <w:p w14:paraId="3A7AC9DB" w14:textId="77777777" w:rsidR="00652B17" w:rsidRDefault="00652B17" w:rsidP="00652B17">
      <w:pPr>
        <w:pStyle w:val="MphasiS-TitleOfDocument"/>
      </w:pPr>
    </w:p>
    <w:p w14:paraId="139EA589" w14:textId="77777777" w:rsidR="00652B17" w:rsidRDefault="00652B17" w:rsidP="00652B17">
      <w:pPr>
        <w:pStyle w:val="MphasiS-TitleOfDocument"/>
      </w:pPr>
    </w:p>
    <w:p w14:paraId="48413D7B" w14:textId="77777777" w:rsidR="000B0C8C" w:rsidRDefault="000B0C8C" w:rsidP="001A4A5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 xml:space="preserve">This document provides </w:t>
      </w:r>
      <w:r w:rsidR="00340F9D">
        <w:t xml:space="preserve">a list of exercises to be practiced by </w:t>
      </w:r>
      <w:r w:rsidR="0015188C">
        <w:t>learners</w:t>
      </w:r>
      <w:r w:rsidR="00340F9D">
        <w:t xml:space="preserve">. </w:t>
      </w:r>
      <w:r w:rsidR="0015188C">
        <w:t>Please raise a feedback in Talent Next, should you have any queries.</w:t>
      </w:r>
    </w:p>
    <w:p w14:paraId="09E060D1" w14:textId="77777777" w:rsidR="00340F9D" w:rsidRDefault="00340F9D"/>
    <w:p w14:paraId="7FEEF030" w14:textId="77777777" w:rsidR="00340F9D" w:rsidRDefault="00340F9D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875"/>
        <w:gridCol w:w="7290"/>
      </w:tblGrid>
      <w:tr w:rsidR="000E12DF" w14:paraId="3BE80B8D" w14:textId="77777777" w:rsidTr="003D7D45">
        <w:tc>
          <w:tcPr>
            <w:tcW w:w="2875" w:type="dxa"/>
            <w:shd w:val="clear" w:color="auto" w:fill="DBE5F1" w:themeFill="accent1" w:themeFillTint="33"/>
          </w:tcPr>
          <w:p w14:paraId="0C815F78" w14:textId="77777777" w:rsidR="000E12DF" w:rsidRPr="004E135C" w:rsidRDefault="000E12DF" w:rsidP="0096215E">
            <w:r w:rsidRPr="004E135C">
              <w:t>Skill</w:t>
            </w:r>
          </w:p>
        </w:tc>
        <w:tc>
          <w:tcPr>
            <w:tcW w:w="7290" w:type="dxa"/>
          </w:tcPr>
          <w:p w14:paraId="5A384626" w14:textId="0B92F7AD" w:rsidR="000E12DF" w:rsidRPr="004E135C" w:rsidRDefault="006C412B" w:rsidP="0096215E">
            <w:r w:rsidRPr="004E135C">
              <w:t xml:space="preserve">Oracle </w:t>
            </w:r>
            <w:r w:rsidR="007F37DF" w:rsidRPr="004E135C">
              <w:t>SQL</w:t>
            </w:r>
          </w:p>
        </w:tc>
      </w:tr>
      <w:tr w:rsidR="000E12DF" w14:paraId="1768DE47" w14:textId="77777777" w:rsidTr="003D7D45">
        <w:tc>
          <w:tcPr>
            <w:tcW w:w="2875" w:type="dxa"/>
            <w:shd w:val="clear" w:color="auto" w:fill="DBE5F1" w:themeFill="accent1" w:themeFillTint="33"/>
          </w:tcPr>
          <w:p w14:paraId="0D719299" w14:textId="77777777" w:rsidR="000E12DF" w:rsidRPr="004E135C" w:rsidRDefault="000E12DF" w:rsidP="0096215E">
            <w:r w:rsidRPr="004E135C">
              <w:t>Document Type</w:t>
            </w:r>
          </w:p>
        </w:tc>
        <w:tc>
          <w:tcPr>
            <w:tcW w:w="7290" w:type="dxa"/>
          </w:tcPr>
          <w:p w14:paraId="5911B566" w14:textId="77777777" w:rsidR="000E12DF" w:rsidRPr="004E135C" w:rsidRDefault="000E12DF" w:rsidP="0096215E">
            <w:r w:rsidRPr="004E135C">
              <w:t>Lab Practice Exercises</w:t>
            </w:r>
          </w:p>
        </w:tc>
      </w:tr>
      <w:tr w:rsidR="000E12DF" w14:paraId="57A817DD" w14:textId="77777777" w:rsidTr="003D7D45">
        <w:tc>
          <w:tcPr>
            <w:tcW w:w="2875" w:type="dxa"/>
            <w:shd w:val="clear" w:color="auto" w:fill="DBE5F1" w:themeFill="accent1" w:themeFillTint="33"/>
          </w:tcPr>
          <w:p w14:paraId="2D240390" w14:textId="77777777" w:rsidR="000E12DF" w:rsidRPr="004E135C" w:rsidRDefault="000E12DF" w:rsidP="0096215E">
            <w:r w:rsidRPr="004E135C">
              <w:t>Author</w:t>
            </w:r>
          </w:p>
        </w:tc>
        <w:tc>
          <w:tcPr>
            <w:tcW w:w="7290" w:type="dxa"/>
          </w:tcPr>
          <w:p w14:paraId="59A986E0" w14:textId="77777777" w:rsidR="000E12DF" w:rsidRPr="004E135C" w:rsidRDefault="000E12DF" w:rsidP="0096215E">
            <w:r w:rsidRPr="004E135C">
              <w:t>L</w:t>
            </w:r>
            <w:r w:rsidR="00DC3E62" w:rsidRPr="004E135C">
              <w:t xml:space="preserve"> &amp; </w:t>
            </w:r>
            <w:r w:rsidRPr="004E135C">
              <w:t>D</w:t>
            </w:r>
          </w:p>
        </w:tc>
      </w:tr>
      <w:tr w:rsidR="000E12DF" w14:paraId="01200E07" w14:textId="77777777" w:rsidTr="003D7D45">
        <w:tc>
          <w:tcPr>
            <w:tcW w:w="2875" w:type="dxa"/>
            <w:shd w:val="clear" w:color="auto" w:fill="DBE5F1" w:themeFill="accent1" w:themeFillTint="33"/>
          </w:tcPr>
          <w:p w14:paraId="66A866FA" w14:textId="77777777" w:rsidR="000E12DF" w:rsidRPr="004E135C" w:rsidRDefault="000E12DF" w:rsidP="0096215E">
            <w:r w:rsidRPr="004E135C">
              <w:t>Current Version</w:t>
            </w:r>
          </w:p>
        </w:tc>
        <w:tc>
          <w:tcPr>
            <w:tcW w:w="7290" w:type="dxa"/>
          </w:tcPr>
          <w:p w14:paraId="65838206" w14:textId="77777777" w:rsidR="000E12DF" w:rsidRPr="004E135C" w:rsidRDefault="000E12DF" w:rsidP="0096215E">
            <w:r w:rsidRPr="004E135C">
              <w:t>1.</w:t>
            </w:r>
            <w:r w:rsidR="00DC3E62" w:rsidRPr="004E135C">
              <w:t>0</w:t>
            </w:r>
          </w:p>
        </w:tc>
      </w:tr>
      <w:tr w:rsidR="000E12DF" w14:paraId="15D7B74E" w14:textId="77777777" w:rsidTr="003D7D45">
        <w:tc>
          <w:tcPr>
            <w:tcW w:w="2875" w:type="dxa"/>
            <w:shd w:val="clear" w:color="auto" w:fill="DBE5F1" w:themeFill="accent1" w:themeFillTint="33"/>
          </w:tcPr>
          <w:p w14:paraId="45C6E0F5" w14:textId="77777777" w:rsidR="000E12DF" w:rsidRPr="004E135C" w:rsidRDefault="000E12DF" w:rsidP="0096215E">
            <w:r w:rsidRPr="004E135C">
              <w:t>Current Version Date</w:t>
            </w:r>
          </w:p>
        </w:tc>
        <w:tc>
          <w:tcPr>
            <w:tcW w:w="7290" w:type="dxa"/>
          </w:tcPr>
          <w:p w14:paraId="79B0FC9B" w14:textId="33F85505" w:rsidR="000E12DF" w:rsidRPr="004E135C" w:rsidRDefault="009E407B" w:rsidP="0096215E">
            <w:r w:rsidRPr="004E135C">
              <w:t>15</w:t>
            </w:r>
            <w:r w:rsidR="00DC3E62" w:rsidRPr="004E135C">
              <w:t>-</w:t>
            </w:r>
            <w:r w:rsidRPr="004E135C">
              <w:t>June</w:t>
            </w:r>
            <w:r w:rsidR="00DC3E62" w:rsidRPr="004E135C">
              <w:t>-20</w:t>
            </w:r>
            <w:r w:rsidRPr="004E135C">
              <w:t>21</w:t>
            </w:r>
          </w:p>
        </w:tc>
      </w:tr>
      <w:tr w:rsidR="00E756A6" w14:paraId="7AEFDAFE" w14:textId="77777777" w:rsidTr="003D7D45">
        <w:tc>
          <w:tcPr>
            <w:tcW w:w="2875" w:type="dxa"/>
            <w:shd w:val="clear" w:color="auto" w:fill="DBE5F1" w:themeFill="accent1" w:themeFillTint="33"/>
          </w:tcPr>
          <w:p w14:paraId="0F9FDB85" w14:textId="77777777" w:rsidR="00E756A6" w:rsidRPr="004E135C" w:rsidRDefault="00E756A6" w:rsidP="0096215E">
            <w:r w:rsidRPr="004E135C">
              <w:t>Status</w:t>
            </w:r>
          </w:p>
        </w:tc>
        <w:tc>
          <w:tcPr>
            <w:tcW w:w="7290" w:type="dxa"/>
          </w:tcPr>
          <w:p w14:paraId="02B528EE" w14:textId="77777777" w:rsidR="00E756A6" w:rsidRPr="004E135C" w:rsidRDefault="00E756A6" w:rsidP="0096215E">
            <w:r w:rsidRPr="004E135C">
              <w:t>Active</w:t>
            </w:r>
          </w:p>
        </w:tc>
      </w:tr>
    </w:tbl>
    <w:p w14:paraId="5EB14CBE" w14:textId="77777777" w:rsidR="000E12DF" w:rsidRDefault="000E12DF"/>
    <w:p w14:paraId="52D9F95A" w14:textId="77777777" w:rsidR="000E12DF" w:rsidRDefault="000E12DF"/>
    <w:p w14:paraId="0F3FD3DB" w14:textId="77777777" w:rsidR="000E12DF" w:rsidRDefault="000E12DF"/>
    <w:p w14:paraId="1EAF2A17" w14:textId="77777777" w:rsidR="000E12DF" w:rsidRDefault="000E12DF"/>
    <w:p w14:paraId="40EE6A4E" w14:textId="77777777" w:rsidR="000E12DF" w:rsidRDefault="000E12DF"/>
    <w:p w14:paraId="157103C9" w14:textId="77777777" w:rsidR="000E12DF" w:rsidRDefault="000E12DF"/>
    <w:p w14:paraId="2BAAFA81" w14:textId="77777777" w:rsidR="000E12DF" w:rsidRDefault="000E12DF"/>
    <w:p w14:paraId="59590173" w14:textId="77777777" w:rsidR="000E12DF" w:rsidRDefault="000E12DF"/>
    <w:p w14:paraId="469989C5" w14:textId="77777777" w:rsidR="000E12DF" w:rsidRDefault="000E12DF"/>
    <w:p w14:paraId="0B47211D" w14:textId="77777777" w:rsidR="000E12DF" w:rsidRDefault="000E12DF"/>
    <w:p w14:paraId="42CE0125" w14:textId="77777777" w:rsidR="000E12DF" w:rsidRDefault="000E12DF"/>
    <w:p w14:paraId="740EB757" w14:textId="77777777" w:rsidR="000E12DF" w:rsidRDefault="000E12DF"/>
    <w:p w14:paraId="739C68B5" w14:textId="77777777" w:rsidR="000E12DF" w:rsidRDefault="000E12DF"/>
    <w:p w14:paraId="5269DB5E" w14:textId="77777777" w:rsidR="000E12DF" w:rsidRDefault="000E12DF"/>
    <w:p w14:paraId="4211897A" w14:textId="77777777" w:rsidR="000E12DF" w:rsidRDefault="000E12DF"/>
    <w:p w14:paraId="35D3EF7A" w14:textId="77777777" w:rsidR="000E12DF" w:rsidRDefault="000E12DF"/>
    <w:p w14:paraId="1E96F337" w14:textId="77777777" w:rsidR="00390E2A" w:rsidRDefault="00390E2A"/>
    <w:p w14:paraId="1FFD3AEE" w14:textId="77777777" w:rsidR="00390E2A" w:rsidRDefault="00390E2A"/>
    <w:p w14:paraId="50CA8DE8" w14:textId="77777777" w:rsidR="00390E2A" w:rsidRDefault="00390E2A"/>
    <w:p w14:paraId="05B2E822" w14:textId="77777777" w:rsidR="00390E2A" w:rsidRDefault="00390E2A"/>
    <w:p w14:paraId="3B801494" w14:textId="77777777" w:rsidR="00390E2A" w:rsidRDefault="00390E2A"/>
    <w:p w14:paraId="3BA23C65" w14:textId="77777777" w:rsidR="00390E2A" w:rsidRDefault="00390E2A"/>
    <w:p w14:paraId="59F3C53B" w14:textId="77777777" w:rsidR="00390E2A" w:rsidRDefault="00390E2A"/>
    <w:p w14:paraId="77E260C4" w14:textId="77777777" w:rsidR="00390E2A" w:rsidRDefault="00390E2A"/>
    <w:p w14:paraId="42A73477" w14:textId="77777777" w:rsidR="00390E2A" w:rsidRDefault="00390E2A"/>
    <w:p w14:paraId="23949D69" w14:textId="77777777" w:rsidR="00390E2A" w:rsidRDefault="00390E2A"/>
    <w:p w14:paraId="1767995E" w14:textId="77777777" w:rsidR="00390E2A" w:rsidRDefault="00390E2A"/>
    <w:p w14:paraId="7C7364EA" w14:textId="77777777" w:rsidR="00390E2A" w:rsidRDefault="00390E2A"/>
    <w:p w14:paraId="71F366EE" w14:textId="77777777" w:rsidR="00390E2A" w:rsidRDefault="00390E2A"/>
    <w:p w14:paraId="21C0B777" w14:textId="77777777" w:rsidR="00390E2A" w:rsidRDefault="00390E2A"/>
    <w:p w14:paraId="70940208" w14:textId="77777777" w:rsidR="005458FC" w:rsidRDefault="005458FC" w:rsidP="00EA27FF">
      <w:pPr>
        <w:pStyle w:val="MphasiS-HeadingTextCalibri16PtBold"/>
      </w:pPr>
    </w:p>
    <w:p w14:paraId="3DB6BCEC" w14:textId="053F8312" w:rsidR="00340F9D" w:rsidRDefault="00340F9D" w:rsidP="00EA27FF">
      <w:pPr>
        <w:pStyle w:val="MphasiS-HeadingTextCalibri16PtBold"/>
      </w:pPr>
      <w:bookmarkStart w:id="1" w:name="_Toc75793856"/>
      <w:r>
        <w:t>Document Control</w:t>
      </w:r>
      <w:bookmarkEnd w:id="1"/>
    </w:p>
    <w:p w14:paraId="267A829A" w14:textId="77777777" w:rsidR="00340F9D" w:rsidRDefault="00340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3415"/>
        <w:gridCol w:w="2007"/>
      </w:tblGrid>
      <w:tr w:rsidR="00FE5696" w:rsidRPr="00340F9D" w14:paraId="09233243" w14:textId="77777777" w:rsidTr="004E135C">
        <w:tc>
          <w:tcPr>
            <w:tcW w:w="985" w:type="dxa"/>
            <w:shd w:val="clear" w:color="auto" w:fill="DBE5F1" w:themeFill="accent1" w:themeFillTint="33"/>
          </w:tcPr>
          <w:p w14:paraId="44F111C1" w14:textId="77777777" w:rsidR="00FE5696" w:rsidRPr="004E135C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>Version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6F4301B6" w14:textId="77777777" w:rsidR="00FE5696" w:rsidRPr="004E135C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>Change Date</w:t>
            </w:r>
          </w:p>
        </w:tc>
        <w:tc>
          <w:tcPr>
            <w:tcW w:w="3415" w:type="dxa"/>
            <w:shd w:val="clear" w:color="auto" w:fill="DBE5F1" w:themeFill="accent1" w:themeFillTint="33"/>
          </w:tcPr>
          <w:p w14:paraId="78A592D5" w14:textId="77777777" w:rsidR="00FE5696" w:rsidRPr="004E135C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>Change Description</w:t>
            </w:r>
          </w:p>
        </w:tc>
        <w:tc>
          <w:tcPr>
            <w:tcW w:w="2007" w:type="dxa"/>
            <w:shd w:val="clear" w:color="auto" w:fill="DBE5F1" w:themeFill="accent1" w:themeFillTint="33"/>
          </w:tcPr>
          <w:p w14:paraId="02FEEEFE" w14:textId="77777777" w:rsidR="00FE5696" w:rsidRPr="004E135C" w:rsidRDefault="00FE5696" w:rsidP="00340F9D">
            <w:pPr>
              <w:jc w:val="center"/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>Changed By</w:t>
            </w:r>
          </w:p>
        </w:tc>
      </w:tr>
      <w:tr w:rsidR="00FE5696" w:rsidRPr="00340F9D" w14:paraId="1BD14AA3" w14:textId="77777777" w:rsidTr="004E135C">
        <w:tc>
          <w:tcPr>
            <w:tcW w:w="985" w:type="dxa"/>
          </w:tcPr>
          <w:p w14:paraId="264BD95C" w14:textId="77777777" w:rsidR="00FE5696" w:rsidRPr="004E135C" w:rsidRDefault="00FE5696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>1.0</w:t>
            </w:r>
          </w:p>
        </w:tc>
        <w:tc>
          <w:tcPr>
            <w:tcW w:w="1620" w:type="dxa"/>
          </w:tcPr>
          <w:p w14:paraId="46DE5E8D" w14:textId="4C0DBC59" w:rsidR="00FE5696" w:rsidRPr="004E135C" w:rsidRDefault="00006ADB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>15</w:t>
            </w:r>
            <w:r w:rsidR="00FE5696" w:rsidRPr="004E135C">
              <w:rPr>
                <w:rFonts w:ascii="Calibri" w:eastAsia="Times New Roman" w:hAnsi="Calibri" w:cs="Segoe UI"/>
                <w:lang w:eastAsia="en-US"/>
              </w:rPr>
              <w:t>-</w:t>
            </w:r>
            <w:r w:rsidRPr="004E135C">
              <w:rPr>
                <w:rFonts w:ascii="Calibri" w:eastAsia="Times New Roman" w:hAnsi="Calibri" w:cs="Segoe UI"/>
                <w:lang w:eastAsia="en-US"/>
              </w:rPr>
              <w:t>June</w:t>
            </w:r>
            <w:r w:rsidR="00FE5696" w:rsidRPr="004E135C">
              <w:rPr>
                <w:rFonts w:ascii="Calibri" w:eastAsia="Times New Roman" w:hAnsi="Calibri" w:cs="Segoe UI"/>
                <w:lang w:eastAsia="en-US"/>
              </w:rPr>
              <w:t>-20</w:t>
            </w:r>
            <w:r w:rsidRPr="004E135C">
              <w:rPr>
                <w:rFonts w:ascii="Calibri" w:eastAsia="Times New Roman" w:hAnsi="Calibri" w:cs="Segoe UI"/>
                <w:lang w:eastAsia="en-US"/>
              </w:rPr>
              <w:t>21</w:t>
            </w:r>
          </w:p>
        </w:tc>
        <w:tc>
          <w:tcPr>
            <w:tcW w:w="3415" w:type="dxa"/>
          </w:tcPr>
          <w:p w14:paraId="5BDE2465" w14:textId="166FC887" w:rsidR="00FE5696" w:rsidRPr="004E135C" w:rsidRDefault="00DF52D9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 xml:space="preserve">Added new problems on DDL commands, SQL Constraints, </w:t>
            </w:r>
            <w:r w:rsidR="00C504BE" w:rsidRPr="004E135C">
              <w:rPr>
                <w:rFonts w:ascii="Calibri" w:eastAsia="Times New Roman" w:hAnsi="Calibri" w:cs="Segoe UI"/>
                <w:lang w:eastAsia="en-US"/>
              </w:rPr>
              <w:t>DML operations, Aggregate and Date Functions, Subqueries and Joins</w:t>
            </w:r>
            <w:r w:rsidRPr="004E135C">
              <w:rPr>
                <w:rFonts w:ascii="Calibri" w:eastAsia="Times New Roman" w:hAnsi="Calibri" w:cs="Segoe UI"/>
                <w:lang w:eastAsia="en-US"/>
              </w:rPr>
              <w:t xml:space="preserve"> </w:t>
            </w:r>
          </w:p>
        </w:tc>
        <w:tc>
          <w:tcPr>
            <w:tcW w:w="2007" w:type="dxa"/>
          </w:tcPr>
          <w:p w14:paraId="74271EB0" w14:textId="3A66D705" w:rsidR="00FE5696" w:rsidRPr="004E135C" w:rsidRDefault="006A5A25" w:rsidP="006E4D92">
            <w:pPr>
              <w:textAlignment w:val="baseline"/>
              <w:rPr>
                <w:rFonts w:ascii="Calibri" w:eastAsia="Times New Roman" w:hAnsi="Calibri" w:cs="Segoe UI"/>
                <w:lang w:eastAsia="en-US"/>
              </w:rPr>
            </w:pPr>
            <w:r w:rsidRPr="004E135C">
              <w:rPr>
                <w:rFonts w:ascii="Calibri" w:eastAsia="Times New Roman" w:hAnsi="Calibri" w:cs="Segoe UI"/>
                <w:lang w:eastAsia="en-US"/>
              </w:rPr>
              <w:t>Anup Kini</w:t>
            </w:r>
          </w:p>
        </w:tc>
      </w:tr>
    </w:tbl>
    <w:p w14:paraId="2E376DF0" w14:textId="77777777" w:rsidR="006E4D92" w:rsidRDefault="006E4D92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F8151E7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F2FC9DC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75FC694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051E473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0B5CA9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92A199C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F25613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80E933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2321C2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76E5A4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F8A67C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BBB41A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9D2D57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8545E1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7A9AD9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3750D2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C87BF07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EB8729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510FF37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81BE48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7C0E976" w14:textId="36482658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8F3C36E" w14:textId="0A9D150D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73D4F24" w14:textId="1611F37E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9B6F354" w14:textId="0AA1AD18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77A2172" w14:textId="2362074E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2BEFC9A" w14:textId="73ED5B6F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3D9BA11" w14:textId="02C421FB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9583AC7" w14:textId="08D3BEAA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E46261F" w14:textId="24314D1A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267B01F" w14:textId="2EDC484A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3CE0D1B" w14:textId="22D9B6ED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54B6E14" w14:textId="09CAAFCA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FC6868A" w14:textId="3E2431C7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D966A60" w14:textId="5E7B9880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B36CCA2" w14:textId="77777777" w:rsidR="00CD6D77" w:rsidRDefault="00CD6D77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EC9574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D26A2CD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861631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334B9" w14:textId="1F75E488" w:rsidR="00D454E8" w:rsidRPr="00AF3800" w:rsidRDefault="00D454E8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eastAsia="ja-JP"/>
            </w:rPr>
          </w:pPr>
          <w:r>
            <w:t>Contents</w:t>
          </w:r>
        </w:p>
        <w:p w14:paraId="7D8C29D0" w14:textId="7A6F0C1D" w:rsidR="00672328" w:rsidRDefault="00D454E8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"1-6" \h \z \u </w:instrText>
          </w:r>
          <w:r>
            <w:rPr>
              <w:b/>
              <w:bCs/>
              <w:noProof/>
            </w:rPr>
            <w:fldChar w:fldCharType="separate"/>
          </w:r>
          <w:hyperlink w:anchor="_Toc75793855" w:history="1">
            <w:r w:rsidR="00672328" w:rsidRPr="00EB0AD0">
              <w:rPr>
                <w:rStyle w:val="Hyperlink"/>
                <w:noProof/>
              </w:rPr>
              <w:t>Practice Exercise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_Toc75793855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1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052D08FA" w14:textId="4F266890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56" w:history="1">
            <w:r w:rsidR="00672328" w:rsidRPr="00EB0AD0">
              <w:rPr>
                <w:rStyle w:val="Hyperlink"/>
                <w:noProof/>
              </w:rPr>
              <w:t>Document Control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_Toc75793856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2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2BBE0E67" w14:textId="33DF3A45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57" w:history="1">
            <w:r w:rsidR="00672328" w:rsidRPr="00EB0AD0">
              <w:rPr>
                <w:rStyle w:val="Hyperlink"/>
                <w:noProof/>
              </w:rPr>
              <w:t>Problem Statement 1: Getting started with SQL DDL commands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_Toc75793857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4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353B4602" w14:textId="5C21D9B7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58" w:history="1">
            <w:r w:rsidR="00672328" w:rsidRPr="00EB0AD0">
              <w:rPr>
                <w:rStyle w:val="Hyperlink"/>
                <w:noProof/>
              </w:rPr>
              <w:t>Problem Statement 2: Working with SQL Constraints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_Toc75793858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5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3DF9843B" w14:textId="110F0579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59" w:history="1">
            <w:r w:rsidR="00672328" w:rsidRPr="00EB0AD0">
              <w:rPr>
                <w:rStyle w:val="Hyperlink"/>
                <w:noProof/>
              </w:rPr>
              <w:t>Problem Statement 3: Working with DML and DQL Operations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_Toc75793859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6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2852AC8B" w14:textId="6CCCFD74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60" w:history="1">
            <w:r w:rsidR="00672328" w:rsidRPr="00EB0AD0">
              <w:rPr>
                <w:rStyle w:val="Hyperlink"/>
                <w:noProof/>
              </w:rPr>
              <w:t>Problem Statement 4: Working with Aggregate and Date Functions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_Toc75793860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7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06B21390" w14:textId="1C14E58F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61" w:history="1">
            <w:r w:rsidR="00672328" w:rsidRPr="00EB0AD0">
              <w:rPr>
                <w:rStyle w:val="Hyperlink"/>
                <w:noProof/>
              </w:rPr>
              <w:t>Problem Statement 5: Refining Selections by SQL clauses – DISTINCT, ORDER BY, GROUP BY and LIKE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_Toc75793861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8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78A51E3A" w14:textId="5B526D33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62" w:history="1">
            <w:r w:rsidR="00672328" w:rsidRPr="00EB0AD0">
              <w:rPr>
                <w:rStyle w:val="Hyperlink"/>
                <w:noProof/>
              </w:rPr>
              <w:t>Problem Statement 6: Working Subqueries in SQL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_Toc75793862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9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718589A2" w14:textId="42D049DE" w:rsidR="00672328" w:rsidRDefault="00B2087B">
          <w:pPr>
            <w:pStyle w:val="TOC1"/>
            <w:tabs>
              <w:tab w:val="right" w:leader="dot" w:pos="10099"/>
            </w:tabs>
            <w:rPr>
              <w:noProof/>
              <w:sz w:val="22"/>
              <w:szCs w:val="22"/>
              <w:lang w:eastAsia="en-US"/>
            </w:rPr>
          </w:pPr>
          <w:hyperlink w:anchor="_Toc75793863" w:history="1">
            <w:r w:rsidR="00672328" w:rsidRPr="00EB0AD0">
              <w:rPr>
                <w:rStyle w:val="Hyperlink"/>
                <w:noProof/>
              </w:rPr>
              <w:t>Problem Statement 7: SQL: Join multiple tables</w:t>
            </w:r>
            <w:r w:rsidR="00672328">
              <w:rPr>
                <w:noProof/>
                <w:webHidden/>
              </w:rPr>
              <w:tab/>
            </w:r>
            <w:r w:rsidR="00672328">
              <w:rPr>
                <w:noProof/>
                <w:webHidden/>
              </w:rPr>
              <w:fldChar w:fldCharType="begin"/>
            </w:r>
            <w:r w:rsidR="00672328">
              <w:rPr>
                <w:noProof/>
                <w:webHidden/>
              </w:rPr>
              <w:instrText xml:space="preserve"> PAGEREF _Toc75793863 \h </w:instrText>
            </w:r>
            <w:r w:rsidR="00672328">
              <w:rPr>
                <w:noProof/>
                <w:webHidden/>
              </w:rPr>
            </w:r>
            <w:r w:rsidR="00672328">
              <w:rPr>
                <w:noProof/>
                <w:webHidden/>
              </w:rPr>
              <w:fldChar w:fldCharType="separate"/>
            </w:r>
            <w:r w:rsidR="00672328">
              <w:rPr>
                <w:noProof/>
                <w:webHidden/>
              </w:rPr>
              <w:t>10</w:t>
            </w:r>
            <w:r w:rsidR="00672328">
              <w:rPr>
                <w:noProof/>
                <w:webHidden/>
              </w:rPr>
              <w:fldChar w:fldCharType="end"/>
            </w:r>
          </w:hyperlink>
        </w:p>
        <w:p w14:paraId="117128F4" w14:textId="2AFE01B7" w:rsidR="00D454E8" w:rsidRDefault="00D454E8">
          <w:r>
            <w:rPr>
              <w:b/>
              <w:bCs/>
              <w:noProof/>
            </w:rPr>
            <w:fldChar w:fldCharType="end"/>
          </w:r>
        </w:p>
      </w:sdtContent>
    </w:sdt>
    <w:p w14:paraId="3D3CCA8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0330F49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1DE46BA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74C13ED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CA55A70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E8B77BF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77D9401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7A3DE5A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496036E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A0E598B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38E0762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ABE04EF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6CFFF7F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489673A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64A0FD5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24E50A4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178A3DB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C32E133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C8DA0A4" w14:textId="462DEBB0" w:rsidR="000B574F" w:rsidRPr="000B3A2D" w:rsidRDefault="000B574F" w:rsidP="000B3A2D">
      <w:pPr>
        <w:pStyle w:val="MphasiS-SubheadingCalibriBold14pt"/>
      </w:pPr>
      <w:bookmarkStart w:id="2" w:name="_Toc23799146"/>
      <w:bookmarkStart w:id="3" w:name="_Toc3191220"/>
      <w:r w:rsidRPr="000B3A2D">
        <w:lastRenderedPageBreak/>
        <w:t>Note: Every Problem Statement start in a new page</w:t>
      </w:r>
      <w:bookmarkEnd w:id="2"/>
    </w:p>
    <w:p w14:paraId="047D61E5" w14:textId="583F5C36" w:rsidR="00F03D53" w:rsidRPr="001B08D3" w:rsidRDefault="00592151" w:rsidP="00831572">
      <w:pPr>
        <w:pStyle w:val="MphasiS-HeadingTextCalibri16PtBold"/>
        <w:spacing w:before="120" w:after="120"/>
      </w:pPr>
      <w:bookmarkStart w:id="4" w:name="_Toc75793857"/>
      <w:r>
        <w:t>Problem Statement</w:t>
      </w:r>
      <w:r w:rsidR="00F03D53">
        <w:t xml:space="preserve"> 1</w:t>
      </w:r>
      <w:bookmarkEnd w:id="3"/>
      <w:r w:rsidR="00596EF6">
        <w:t xml:space="preserve">: </w:t>
      </w:r>
      <w:r w:rsidR="00C22698">
        <w:t>Get</w:t>
      </w:r>
      <w:r w:rsidR="00CB19B7">
        <w:t>ting started with SQL DDL commands</w:t>
      </w:r>
      <w:bookmarkEnd w:id="4"/>
    </w:p>
    <w:p w14:paraId="0AE82102" w14:textId="597CE071" w:rsidR="00F562BA" w:rsidRPr="00DB7459" w:rsidRDefault="0046184C" w:rsidP="001B071B">
      <w:pPr>
        <w:rPr>
          <w:rFonts w:asciiTheme="majorHAnsi" w:hAnsiTheme="majorHAnsi" w:cstheme="majorHAnsi"/>
          <w:b/>
          <w:bCs/>
        </w:rPr>
      </w:pPr>
      <w:r w:rsidRPr="00DB7459">
        <w:rPr>
          <w:rFonts w:asciiTheme="majorHAnsi" w:hAnsiTheme="majorHAnsi" w:cstheme="majorHAnsi"/>
          <w:b/>
          <w:bCs/>
        </w:rPr>
        <w:t>Important Instruction</w:t>
      </w:r>
      <w:r w:rsidR="007C5966" w:rsidRPr="00DB7459">
        <w:rPr>
          <w:rFonts w:asciiTheme="majorHAnsi" w:hAnsiTheme="majorHAnsi" w:cstheme="majorHAnsi"/>
          <w:b/>
          <w:bCs/>
        </w:rPr>
        <w:t>s</w:t>
      </w:r>
      <w:r w:rsidR="00F562BA" w:rsidRPr="00DB7459">
        <w:rPr>
          <w:rFonts w:asciiTheme="majorHAnsi" w:hAnsiTheme="majorHAnsi" w:cstheme="majorHAnsi"/>
          <w:b/>
          <w:bCs/>
        </w:rPr>
        <w:t xml:space="preserve">: </w:t>
      </w:r>
    </w:p>
    <w:p w14:paraId="71E0F084" w14:textId="421192B4" w:rsidR="00F562BA" w:rsidRPr="001B071B" w:rsidRDefault="00F562BA" w:rsidP="001B07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B071B">
        <w:rPr>
          <w:rFonts w:asciiTheme="majorHAnsi" w:hAnsiTheme="majorHAnsi" w:cstheme="majorHAnsi"/>
        </w:rPr>
        <w:t xml:space="preserve">Refer the </w:t>
      </w:r>
      <w:r w:rsidR="00502BCB" w:rsidRPr="001B071B">
        <w:rPr>
          <w:rFonts w:asciiTheme="majorHAnsi" w:hAnsiTheme="majorHAnsi" w:cstheme="majorHAnsi"/>
          <w:b/>
          <w:bCs/>
        </w:rPr>
        <w:t>Lab Access Guide - PEP Up</w:t>
      </w:r>
      <w:r w:rsidR="00DB7459" w:rsidRPr="001B071B">
        <w:rPr>
          <w:rFonts w:asciiTheme="majorHAnsi" w:hAnsiTheme="majorHAnsi" w:cstheme="majorHAnsi"/>
        </w:rPr>
        <w:t xml:space="preserve"> </w:t>
      </w:r>
      <w:r w:rsidRPr="001B071B">
        <w:rPr>
          <w:rFonts w:asciiTheme="majorHAnsi" w:hAnsiTheme="majorHAnsi" w:cstheme="majorHAnsi"/>
        </w:rPr>
        <w:t>document for accessing the oracle sql live online playground.</w:t>
      </w:r>
    </w:p>
    <w:p w14:paraId="517848A8" w14:textId="13E1CE24" w:rsidR="00F562BA" w:rsidRPr="00DB7459" w:rsidRDefault="00F562BA" w:rsidP="001B07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Refer</w:t>
      </w:r>
      <w:r w:rsidR="00220364" w:rsidRPr="00DB7459">
        <w:rPr>
          <w:rFonts w:asciiTheme="majorHAnsi" w:hAnsiTheme="majorHAnsi" w:cstheme="majorHAnsi"/>
        </w:rPr>
        <w:t xml:space="preserve"> </w:t>
      </w:r>
      <w:hyperlink r:id="rId11" w:history="1">
        <w:r w:rsidR="00220364" w:rsidRPr="00DB7459">
          <w:rPr>
            <w:rStyle w:val="Hyperlink"/>
            <w:rFonts w:asciiTheme="majorHAnsi" w:hAnsiTheme="majorHAnsi" w:cstheme="majorHAnsi"/>
          </w:rPr>
          <w:t>https://livesql.oracle.com/apex/f?p=590:1000</w:t>
        </w:r>
      </w:hyperlink>
      <w:r w:rsidR="00220364" w:rsidRPr="00DB7459">
        <w:rPr>
          <w:rStyle w:val="Hyperlink"/>
          <w:rFonts w:asciiTheme="majorHAnsi" w:hAnsiTheme="majorHAnsi" w:cstheme="majorHAnsi"/>
        </w:rPr>
        <w:t xml:space="preserve"> </w:t>
      </w:r>
      <w:r w:rsidR="00220364" w:rsidRPr="00DB7459">
        <w:rPr>
          <w:rFonts w:asciiTheme="majorHAnsi" w:hAnsiTheme="majorHAnsi" w:cstheme="majorHAnsi"/>
        </w:rPr>
        <w:t>link to access online playground.</w:t>
      </w:r>
    </w:p>
    <w:p w14:paraId="58ADF320" w14:textId="49FFB2F5" w:rsidR="00220364" w:rsidRPr="002A0A85" w:rsidRDefault="005911DB" w:rsidP="001B071B">
      <w:pPr>
        <w:pStyle w:val="ListParagraph"/>
        <w:numPr>
          <w:ilvl w:val="0"/>
          <w:numId w:val="17"/>
        </w:numPr>
        <w:spacing w:after="120"/>
        <w:contextualSpacing w:val="0"/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 xml:space="preserve">By </w:t>
      </w:r>
      <w:r w:rsidR="006F1D43" w:rsidRPr="00DB7459">
        <w:rPr>
          <w:rFonts w:asciiTheme="majorHAnsi" w:hAnsiTheme="majorHAnsi" w:cstheme="majorHAnsi"/>
        </w:rPr>
        <w:t>default,</w:t>
      </w:r>
      <w:r w:rsidRPr="00DB7459">
        <w:rPr>
          <w:rFonts w:asciiTheme="majorHAnsi" w:hAnsiTheme="majorHAnsi" w:cstheme="majorHAnsi"/>
        </w:rPr>
        <w:t xml:space="preserve"> the schema used is </w:t>
      </w:r>
      <w:r w:rsidRPr="00DB7459">
        <w:rPr>
          <w:rFonts w:asciiTheme="majorHAnsi" w:hAnsiTheme="majorHAnsi" w:cstheme="majorHAnsi"/>
          <w:b/>
          <w:bCs/>
        </w:rPr>
        <w:t>My Schema</w:t>
      </w:r>
      <w:r w:rsidR="00082EB5" w:rsidRPr="00DB7459">
        <w:rPr>
          <w:rFonts w:asciiTheme="majorHAnsi" w:hAnsiTheme="majorHAnsi" w:cstheme="majorHAnsi"/>
          <w:b/>
          <w:bCs/>
        </w:rPr>
        <w:t>.</w:t>
      </w:r>
    </w:p>
    <w:p w14:paraId="71814089" w14:textId="611FE163" w:rsidR="002A0A85" w:rsidRPr="002A0A85" w:rsidRDefault="002A0A85" w:rsidP="002A0A85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the </w:t>
      </w:r>
      <w:r w:rsidR="00377FD8">
        <w:rPr>
          <w:rFonts w:asciiTheme="majorHAnsi" w:hAnsiTheme="majorHAnsi" w:cstheme="majorHAnsi"/>
        </w:rPr>
        <w:t xml:space="preserve">SQL </w:t>
      </w:r>
      <w:r w:rsidR="006564CF">
        <w:rPr>
          <w:rFonts w:asciiTheme="majorHAnsi" w:hAnsiTheme="majorHAnsi" w:cstheme="majorHAnsi"/>
        </w:rPr>
        <w:t>quer</w:t>
      </w:r>
      <w:r w:rsidR="00DE6E57">
        <w:rPr>
          <w:rFonts w:asciiTheme="majorHAnsi" w:hAnsiTheme="majorHAnsi" w:cstheme="majorHAnsi"/>
        </w:rPr>
        <w:t>y</w:t>
      </w:r>
      <w:r w:rsidR="00220D6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for following operations:</w:t>
      </w:r>
    </w:p>
    <w:p w14:paraId="79CA0BE4" w14:textId="23118325" w:rsidR="00123B64" w:rsidRPr="00DB7459" w:rsidRDefault="00123B64" w:rsidP="00494557">
      <w:pPr>
        <w:pStyle w:val="ListParagraph"/>
        <w:numPr>
          <w:ilvl w:val="0"/>
          <w:numId w:val="6"/>
        </w:numPr>
        <w:spacing w:after="120"/>
        <w:contextualSpacing w:val="0"/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Create a</w:t>
      </w:r>
      <w:r w:rsidR="00743516" w:rsidRPr="00DB7459">
        <w:rPr>
          <w:rFonts w:asciiTheme="majorHAnsi" w:hAnsiTheme="majorHAnsi" w:cstheme="majorHAnsi"/>
        </w:rPr>
        <w:t>n</w:t>
      </w:r>
      <w:r w:rsidRPr="00DB7459">
        <w:rPr>
          <w:rFonts w:asciiTheme="majorHAnsi" w:hAnsiTheme="majorHAnsi" w:cstheme="majorHAnsi"/>
        </w:rPr>
        <w:t xml:space="preserve"> </w:t>
      </w:r>
      <w:r w:rsidR="00743516" w:rsidRPr="00DB7459">
        <w:rPr>
          <w:rFonts w:asciiTheme="majorHAnsi" w:hAnsiTheme="majorHAnsi" w:cstheme="majorHAnsi"/>
          <w:b/>
          <w:bCs/>
        </w:rPr>
        <w:t>Employees</w:t>
      </w:r>
      <w:r w:rsidRPr="00DB7459">
        <w:rPr>
          <w:rFonts w:asciiTheme="majorHAnsi" w:hAnsiTheme="majorHAnsi" w:cstheme="majorHAnsi"/>
        </w:rPr>
        <w:t xml:space="preserve"> table</w:t>
      </w:r>
      <w:r w:rsidR="00743516" w:rsidRPr="00DB7459">
        <w:rPr>
          <w:rFonts w:asciiTheme="majorHAnsi" w:hAnsiTheme="majorHAnsi" w:cstheme="majorHAnsi"/>
        </w:rPr>
        <w:t xml:space="preserve"> with following columns,</w:t>
      </w:r>
    </w:p>
    <w:p w14:paraId="00C114D0" w14:textId="6EB1932B" w:rsidR="00743516" w:rsidRPr="00DB7459" w:rsidRDefault="00743516" w:rsidP="00494557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EmpId number</w:t>
      </w:r>
    </w:p>
    <w:p w14:paraId="2D67BF33" w14:textId="0264957B" w:rsidR="00743516" w:rsidRPr="00DB7459" w:rsidRDefault="00743516" w:rsidP="00494557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FirstName varchar2(20)</w:t>
      </w:r>
    </w:p>
    <w:p w14:paraId="5ECD3B30" w14:textId="67646223" w:rsidR="00743516" w:rsidRPr="00DB7459" w:rsidRDefault="00743516" w:rsidP="00494557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LastName varchar2(20)</w:t>
      </w:r>
    </w:p>
    <w:p w14:paraId="1115C79D" w14:textId="4DC29166" w:rsidR="00743516" w:rsidRPr="00DB7459" w:rsidRDefault="00743516" w:rsidP="00494557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EmailId varchar2(50)</w:t>
      </w:r>
    </w:p>
    <w:p w14:paraId="3C50D464" w14:textId="310165C4" w:rsidR="00743516" w:rsidRPr="00DB7459" w:rsidRDefault="00743516" w:rsidP="00494557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Gender char(1),</w:t>
      </w:r>
    </w:p>
    <w:p w14:paraId="1DA9DD4F" w14:textId="6B269ED8" w:rsidR="00743516" w:rsidRPr="00DB7459" w:rsidRDefault="00743516" w:rsidP="00494557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DB7459">
        <w:rPr>
          <w:rFonts w:asciiTheme="majorHAnsi" w:hAnsiTheme="majorHAnsi" w:cstheme="majorHAnsi"/>
        </w:rPr>
        <w:t>MobileNo char(10)</w:t>
      </w:r>
    </w:p>
    <w:p w14:paraId="43A8ABDF" w14:textId="76EC4C61" w:rsidR="00743516" w:rsidRPr="00222153" w:rsidRDefault="00743516" w:rsidP="00494557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DateOfJoining date default sysdate</w:t>
      </w:r>
    </w:p>
    <w:p w14:paraId="623B2CEF" w14:textId="58B29231" w:rsidR="00743516" w:rsidRDefault="00743516" w:rsidP="00494557">
      <w:pPr>
        <w:pStyle w:val="ListParagraph"/>
        <w:numPr>
          <w:ilvl w:val="1"/>
          <w:numId w:val="6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DeptId int</w:t>
      </w:r>
    </w:p>
    <w:p w14:paraId="3466C595" w14:textId="5EE4C7F4" w:rsidR="006A7234" w:rsidRPr="00FB3D1B" w:rsidRDefault="00FB3D1B" w:rsidP="00265D73">
      <w:pPr>
        <w:pStyle w:val="ListParagraph"/>
        <w:numPr>
          <w:ilvl w:val="0"/>
          <w:numId w:val="6"/>
        </w:numPr>
        <w:spacing w:after="120"/>
        <w:contextualSpacing w:val="0"/>
        <w:rPr>
          <w:rFonts w:asciiTheme="majorHAnsi" w:hAnsiTheme="majorHAnsi" w:cstheme="majorHAnsi"/>
        </w:rPr>
      </w:pPr>
      <w:r w:rsidRPr="00FB3D1B">
        <w:rPr>
          <w:rFonts w:asciiTheme="majorHAnsi" w:hAnsiTheme="majorHAnsi" w:cstheme="majorHAnsi"/>
        </w:rPr>
        <w:t xml:space="preserve">Modify the Employees table </w:t>
      </w:r>
      <w:r w:rsidR="006A7234" w:rsidRPr="00FB3D1B">
        <w:rPr>
          <w:rFonts w:asciiTheme="majorHAnsi" w:hAnsiTheme="majorHAnsi" w:cstheme="majorHAnsi"/>
        </w:rPr>
        <w:t>to add DOB (Date of Birth) column with type as date and Salary column with type as number(10,2).</w:t>
      </w:r>
    </w:p>
    <w:p w14:paraId="517ADD28" w14:textId="413B9317" w:rsidR="006A7234" w:rsidRPr="00FB3D1B" w:rsidRDefault="00A56672" w:rsidP="00494557">
      <w:pPr>
        <w:pStyle w:val="ListParagraph"/>
        <w:numPr>
          <w:ilvl w:val="0"/>
          <w:numId w:val="6"/>
        </w:numPr>
        <w:spacing w:after="120"/>
        <w:contextualSpacing w:val="0"/>
        <w:rPr>
          <w:rFonts w:asciiTheme="majorHAnsi" w:hAnsiTheme="majorHAnsi" w:cstheme="majorHAnsi"/>
        </w:rPr>
      </w:pPr>
      <w:r w:rsidRPr="00FB3D1B">
        <w:rPr>
          <w:rFonts w:asciiTheme="majorHAnsi" w:hAnsiTheme="majorHAnsi" w:cstheme="majorHAnsi"/>
        </w:rPr>
        <w:t>Modify the Employees table to</w:t>
      </w:r>
      <w:r>
        <w:rPr>
          <w:rFonts w:asciiTheme="majorHAnsi" w:hAnsiTheme="majorHAnsi" w:cstheme="majorHAnsi"/>
        </w:rPr>
        <w:t xml:space="preserve"> </w:t>
      </w:r>
      <w:r w:rsidR="006A7234" w:rsidRPr="00FB3D1B">
        <w:rPr>
          <w:rFonts w:asciiTheme="majorHAnsi" w:hAnsiTheme="majorHAnsi" w:cstheme="majorHAnsi"/>
        </w:rPr>
        <w:t>modify Salary column type as number(9,2).</w:t>
      </w:r>
    </w:p>
    <w:p w14:paraId="198DAC0E" w14:textId="26B5BC82" w:rsidR="006A7234" w:rsidRPr="00FB3D1B" w:rsidRDefault="00A56672" w:rsidP="00494557">
      <w:pPr>
        <w:pStyle w:val="ListParagraph"/>
        <w:numPr>
          <w:ilvl w:val="0"/>
          <w:numId w:val="6"/>
        </w:numPr>
        <w:spacing w:after="120"/>
        <w:contextualSpacing w:val="0"/>
        <w:rPr>
          <w:rFonts w:asciiTheme="majorHAnsi" w:hAnsiTheme="majorHAnsi" w:cstheme="majorHAnsi"/>
        </w:rPr>
      </w:pPr>
      <w:r w:rsidRPr="00FB3D1B">
        <w:rPr>
          <w:rFonts w:asciiTheme="majorHAnsi" w:hAnsiTheme="majorHAnsi" w:cstheme="majorHAnsi"/>
        </w:rPr>
        <w:t>Modify the Employees table to</w:t>
      </w:r>
      <w:r>
        <w:rPr>
          <w:rFonts w:asciiTheme="majorHAnsi" w:hAnsiTheme="majorHAnsi" w:cstheme="majorHAnsi"/>
        </w:rPr>
        <w:t xml:space="preserve"> </w:t>
      </w:r>
      <w:r w:rsidR="006A7234" w:rsidRPr="00FB3D1B">
        <w:rPr>
          <w:rFonts w:asciiTheme="majorHAnsi" w:hAnsiTheme="majorHAnsi" w:cstheme="majorHAnsi"/>
        </w:rPr>
        <w:t>drop Salary column from the table.</w:t>
      </w:r>
    </w:p>
    <w:p w14:paraId="55B82920" w14:textId="0C9F570F" w:rsidR="00022BE5" w:rsidRPr="00FB3D1B" w:rsidRDefault="00A56672" w:rsidP="00494557">
      <w:pPr>
        <w:pStyle w:val="ListParagraph"/>
        <w:numPr>
          <w:ilvl w:val="0"/>
          <w:numId w:val="6"/>
        </w:numPr>
        <w:spacing w:after="120"/>
        <w:contextualSpacing w:val="0"/>
        <w:rPr>
          <w:rFonts w:asciiTheme="majorHAnsi" w:hAnsiTheme="majorHAnsi" w:cstheme="majorHAnsi"/>
        </w:rPr>
      </w:pPr>
      <w:r w:rsidRPr="00FB3D1B">
        <w:rPr>
          <w:rFonts w:asciiTheme="majorHAnsi" w:hAnsiTheme="majorHAnsi" w:cstheme="majorHAnsi"/>
        </w:rPr>
        <w:t xml:space="preserve">Modify the Employees table to </w:t>
      </w:r>
      <w:r w:rsidR="00022BE5" w:rsidRPr="00FB3D1B">
        <w:rPr>
          <w:rFonts w:asciiTheme="majorHAnsi" w:hAnsiTheme="majorHAnsi" w:cstheme="majorHAnsi"/>
        </w:rPr>
        <w:t xml:space="preserve">add </w:t>
      </w:r>
      <w:r w:rsidR="00E3373D" w:rsidRPr="00FB3D1B">
        <w:rPr>
          <w:rFonts w:asciiTheme="majorHAnsi" w:hAnsiTheme="majorHAnsi" w:cstheme="majorHAnsi"/>
        </w:rPr>
        <w:t>BloodGroup</w:t>
      </w:r>
      <w:r w:rsidR="0040081B" w:rsidRPr="00FB3D1B">
        <w:rPr>
          <w:rFonts w:asciiTheme="majorHAnsi" w:hAnsiTheme="majorHAnsi" w:cstheme="majorHAnsi"/>
        </w:rPr>
        <w:t xml:space="preserve"> column</w:t>
      </w:r>
      <w:r w:rsidR="00187E78" w:rsidRPr="00FB3D1B">
        <w:rPr>
          <w:rFonts w:asciiTheme="majorHAnsi" w:hAnsiTheme="majorHAnsi" w:cstheme="majorHAnsi"/>
        </w:rPr>
        <w:t xml:space="preserve"> with type as</w:t>
      </w:r>
      <w:r w:rsidR="00E3373D" w:rsidRPr="00FB3D1B">
        <w:rPr>
          <w:rFonts w:asciiTheme="majorHAnsi" w:hAnsiTheme="majorHAnsi" w:cstheme="majorHAnsi"/>
        </w:rPr>
        <w:t xml:space="preserve"> varchar2(5) and set it to unused column and finally drop the unused columns.</w:t>
      </w:r>
    </w:p>
    <w:p w14:paraId="516FF0E6" w14:textId="2E012A6D" w:rsidR="00EB7E89" w:rsidRPr="00FB3D1B" w:rsidRDefault="00BC6EE0" w:rsidP="0049455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Remove the Employees table.</w:t>
      </w:r>
    </w:p>
    <w:p w14:paraId="35CA37AD" w14:textId="7E641D15" w:rsidR="00C234E4" w:rsidRPr="00222153" w:rsidRDefault="00C234E4" w:rsidP="00C234E4">
      <w:pPr>
        <w:rPr>
          <w:rFonts w:asciiTheme="majorHAnsi" w:hAnsiTheme="majorHAnsi" w:cstheme="majorHAnsi"/>
          <w:sz w:val="22"/>
          <w:szCs w:val="20"/>
        </w:rPr>
      </w:pPr>
    </w:p>
    <w:p w14:paraId="61BCA40A" w14:textId="77777777" w:rsidR="00C234E4" w:rsidRPr="00222153" w:rsidRDefault="00C234E4" w:rsidP="00C234E4">
      <w:pPr>
        <w:rPr>
          <w:rFonts w:asciiTheme="majorHAnsi" w:hAnsiTheme="majorHAnsi" w:cstheme="majorHAnsi"/>
          <w:sz w:val="22"/>
          <w:szCs w:val="20"/>
        </w:rPr>
      </w:pPr>
    </w:p>
    <w:p w14:paraId="75D10F2B" w14:textId="1597600E" w:rsidR="00292559" w:rsidRPr="00222153" w:rsidRDefault="00292559" w:rsidP="00292559">
      <w:pPr>
        <w:pStyle w:val="ListParagraph"/>
        <w:ind w:left="1440"/>
        <w:rPr>
          <w:rFonts w:asciiTheme="majorHAnsi" w:hAnsiTheme="majorHAnsi" w:cstheme="majorHAnsi"/>
          <w:sz w:val="22"/>
          <w:szCs w:val="20"/>
        </w:rPr>
      </w:pPr>
    </w:p>
    <w:p w14:paraId="5E8AC0C7" w14:textId="77777777" w:rsidR="00292559" w:rsidRPr="00222153" w:rsidRDefault="00292559" w:rsidP="00292559">
      <w:pPr>
        <w:pStyle w:val="ListParagraph"/>
        <w:ind w:left="1440"/>
        <w:rPr>
          <w:rFonts w:asciiTheme="majorHAnsi" w:hAnsiTheme="majorHAnsi" w:cstheme="majorHAnsi"/>
          <w:sz w:val="22"/>
          <w:szCs w:val="20"/>
        </w:rPr>
      </w:pPr>
    </w:p>
    <w:p w14:paraId="7E0C2E66" w14:textId="68A042CC" w:rsidR="00B21BD1" w:rsidRPr="00123B64" w:rsidRDefault="00B21BD1" w:rsidP="0049455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0"/>
        </w:rPr>
      </w:pPr>
      <w:r w:rsidRPr="00123B64">
        <w:rPr>
          <w:rFonts w:asciiTheme="majorHAnsi" w:hAnsiTheme="majorHAnsi" w:cstheme="majorHAnsi"/>
          <w:sz w:val="22"/>
        </w:rPr>
        <w:br w:type="page"/>
      </w:r>
    </w:p>
    <w:p w14:paraId="194DEAEC" w14:textId="542E8DB8" w:rsidR="00990825" w:rsidRDefault="000D4638" w:rsidP="000D4638">
      <w:pPr>
        <w:pStyle w:val="MphasiS-HeadingTextCalibri16PtBold"/>
        <w:spacing w:after="120"/>
      </w:pPr>
      <w:bookmarkStart w:id="5" w:name="_Toc75793858"/>
      <w:bookmarkStart w:id="6" w:name="_Toc3191221"/>
      <w:r>
        <w:lastRenderedPageBreak/>
        <w:t>Problem Statement</w:t>
      </w:r>
      <w:r w:rsidRPr="00C3376F">
        <w:t xml:space="preserve"> 2</w:t>
      </w:r>
      <w:r>
        <w:t>: Working with SQL Constraints</w:t>
      </w:r>
      <w:bookmarkEnd w:id="5"/>
    </w:p>
    <w:p w14:paraId="19C5FBDC" w14:textId="460CB14A" w:rsidR="00990825" w:rsidRPr="00990825" w:rsidRDefault="00990825" w:rsidP="00990825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the SQL commands for following operations:</w:t>
      </w:r>
    </w:p>
    <w:p w14:paraId="198017EF" w14:textId="288FB4A7" w:rsidR="004B45CF" w:rsidRPr="00222153" w:rsidRDefault="004B45CF" w:rsidP="00494557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Create an Employees table with following columns,</w:t>
      </w:r>
    </w:p>
    <w:p w14:paraId="6222D9C1" w14:textId="77777777" w:rsidR="004B45CF" w:rsidRPr="00222153" w:rsidRDefault="004B45CF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EmpId number</w:t>
      </w:r>
    </w:p>
    <w:p w14:paraId="6E08A836" w14:textId="77777777" w:rsidR="004B45CF" w:rsidRPr="00222153" w:rsidRDefault="004B45CF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FirstName varchar2(20)</w:t>
      </w:r>
    </w:p>
    <w:p w14:paraId="5D2A1D6C" w14:textId="77777777" w:rsidR="004B45CF" w:rsidRPr="00222153" w:rsidRDefault="004B45CF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LastName varchar2(20)</w:t>
      </w:r>
    </w:p>
    <w:p w14:paraId="33B7912D" w14:textId="12E9867A" w:rsidR="004B45CF" w:rsidRPr="00222153" w:rsidRDefault="004B45CF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Email</w:t>
      </w:r>
      <w:r w:rsidR="003E094E" w:rsidRPr="00222153">
        <w:rPr>
          <w:rFonts w:asciiTheme="majorHAnsi" w:hAnsiTheme="majorHAnsi" w:cstheme="majorHAnsi"/>
        </w:rPr>
        <w:t>ID</w:t>
      </w:r>
      <w:r w:rsidRPr="00222153">
        <w:rPr>
          <w:rFonts w:asciiTheme="majorHAnsi" w:hAnsiTheme="majorHAnsi" w:cstheme="majorHAnsi"/>
        </w:rPr>
        <w:t xml:space="preserve"> varchar2(50)</w:t>
      </w:r>
    </w:p>
    <w:p w14:paraId="24493621" w14:textId="77777777" w:rsidR="004B45CF" w:rsidRPr="00222153" w:rsidRDefault="004B45CF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Gender char(1),</w:t>
      </w:r>
    </w:p>
    <w:p w14:paraId="27AE4E1B" w14:textId="77777777" w:rsidR="004B45CF" w:rsidRPr="00222153" w:rsidRDefault="004B45CF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MobileNo char(10)</w:t>
      </w:r>
    </w:p>
    <w:p w14:paraId="64F72B89" w14:textId="77777777" w:rsidR="004B45CF" w:rsidRPr="00222153" w:rsidRDefault="004B45CF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DateOfJoining date default sysdate</w:t>
      </w:r>
    </w:p>
    <w:p w14:paraId="1F8D704B" w14:textId="58B2C9EF" w:rsidR="00596514" w:rsidRPr="00222153" w:rsidRDefault="004B45CF" w:rsidP="00BA31F3">
      <w:pPr>
        <w:pStyle w:val="ListParagraph"/>
        <w:numPr>
          <w:ilvl w:val="1"/>
          <w:numId w:val="10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DeptId int</w:t>
      </w:r>
    </w:p>
    <w:p w14:paraId="2D0C080B" w14:textId="60ED3E2E" w:rsidR="00406685" w:rsidRPr="00222153" w:rsidRDefault="00406685" w:rsidP="00494557">
      <w:pPr>
        <w:pStyle w:val="ListParagraph"/>
        <w:numPr>
          <w:ilvl w:val="0"/>
          <w:numId w:val="10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Add </w:t>
      </w:r>
      <w:r w:rsidRPr="00222153">
        <w:rPr>
          <w:rFonts w:asciiTheme="majorHAnsi" w:hAnsiTheme="majorHAnsi" w:cstheme="majorHAnsi"/>
          <w:b/>
          <w:bCs/>
        </w:rPr>
        <w:t xml:space="preserve">“not null” </w:t>
      </w:r>
      <w:r w:rsidRPr="00222153">
        <w:rPr>
          <w:rFonts w:asciiTheme="majorHAnsi" w:hAnsiTheme="majorHAnsi" w:cstheme="majorHAnsi"/>
        </w:rPr>
        <w:t xml:space="preserve">constraint </w:t>
      </w:r>
      <w:r w:rsidR="003E094E" w:rsidRPr="00222153">
        <w:rPr>
          <w:rFonts w:asciiTheme="majorHAnsi" w:hAnsiTheme="majorHAnsi" w:cstheme="majorHAnsi"/>
        </w:rPr>
        <w:t xml:space="preserve">to FirstName column in </w:t>
      </w:r>
      <w:r w:rsidR="003E094E" w:rsidRPr="00222153">
        <w:rPr>
          <w:rFonts w:asciiTheme="majorHAnsi" w:hAnsiTheme="majorHAnsi" w:cstheme="majorHAnsi"/>
          <w:b/>
          <w:bCs/>
        </w:rPr>
        <w:t>Employees</w:t>
      </w:r>
      <w:r w:rsidR="003E094E" w:rsidRPr="00222153">
        <w:rPr>
          <w:rFonts w:asciiTheme="majorHAnsi" w:hAnsiTheme="majorHAnsi" w:cstheme="majorHAnsi"/>
        </w:rPr>
        <w:t xml:space="preserve"> table.</w:t>
      </w:r>
    </w:p>
    <w:p w14:paraId="42432968" w14:textId="0D2F151F" w:rsidR="003E094E" w:rsidRPr="00222153" w:rsidRDefault="003E094E" w:rsidP="00494557">
      <w:pPr>
        <w:pStyle w:val="ListParagraph"/>
        <w:numPr>
          <w:ilvl w:val="0"/>
          <w:numId w:val="10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Modify the Employees table to add unique constraint on EmailID and MobileNo columns.</w:t>
      </w:r>
    </w:p>
    <w:p w14:paraId="624A10D0" w14:textId="46518EE1" w:rsidR="00BB2DA7" w:rsidRPr="00222153" w:rsidRDefault="00A04D59" w:rsidP="00494557">
      <w:pPr>
        <w:pStyle w:val="ListParagraph"/>
        <w:numPr>
          <w:ilvl w:val="0"/>
          <w:numId w:val="10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Modify the Employees table to add primary key constraint on EmpId column. </w:t>
      </w:r>
    </w:p>
    <w:p w14:paraId="41E319F1" w14:textId="32AA0FE1" w:rsidR="00880DDF" w:rsidRPr="00222153" w:rsidRDefault="00880DDF" w:rsidP="00494557">
      <w:pPr>
        <w:pStyle w:val="ListParagraph"/>
        <w:numPr>
          <w:ilvl w:val="0"/>
          <w:numId w:val="10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Modify the Employees table to add check constraint on Gender column as it should accept only ‘M’ or ‘F’ values.</w:t>
      </w:r>
    </w:p>
    <w:p w14:paraId="7475E5A6" w14:textId="59D2E5A7" w:rsidR="00BB5E12" w:rsidRPr="00222153" w:rsidRDefault="00BB5E12" w:rsidP="0049455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Create a </w:t>
      </w:r>
      <w:r w:rsidRPr="00222153">
        <w:rPr>
          <w:rFonts w:asciiTheme="majorHAnsi" w:hAnsiTheme="majorHAnsi" w:cstheme="majorHAnsi"/>
          <w:b/>
          <w:bCs/>
        </w:rPr>
        <w:t>Department</w:t>
      </w:r>
      <w:r w:rsidR="00A768A9" w:rsidRPr="00222153">
        <w:rPr>
          <w:rFonts w:asciiTheme="majorHAnsi" w:hAnsiTheme="majorHAnsi" w:cstheme="majorHAnsi"/>
          <w:b/>
          <w:bCs/>
        </w:rPr>
        <w:t>s</w:t>
      </w:r>
      <w:r w:rsidRPr="00222153">
        <w:rPr>
          <w:rFonts w:asciiTheme="majorHAnsi" w:hAnsiTheme="majorHAnsi" w:cstheme="majorHAnsi"/>
        </w:rPr>
        <w:t xml:space="preserve"> table with following columns,</w:t>
      </w:r>
    </w:p>
    <w:p w14:paraId="510987D8" w14:textId="781591CC" w:rsidR="00BB5E12" w:rsidRPr="00222153" w:rsidRDefault="001E7FA2" w:rsidP="00494557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DeptId number – primary key constraint </w:t>
      </w:r>
    </w:p>
    <w:p w14:paraId="52FBBA83" w14:textId="6AB621EE" w:rsidR="001E7FA2" w:rsidRPr="00222153" w:rsidRDefault="001E7FA2" w:rsidP="00494557">
      <w:pPr>
        <w:pStyle w:val="ListParagraph"/>
        <w:numPr>
          <w:ilvl w:val="1"/>
          <w:numId w:val="10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DeptName varchar2(20)</w:t>
      </w:r>
    </w:p>
    <w:p w14:paraId="6840A63D" w14:textId="2C9C98CB" w:rsidR="001E7FA2" w:rsidRPr="00222153" w:rsidRDefault="001E7FA2" w:rsidP="0049455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Modify the </w:t>
      </w:r>
      <w:r w:rsidRPr="00222153">
        <w:rPr>
          <w:rFonts w:asciiTheme="majorHAnsi" w:hAnsiTheme="majorHAnsi" w:cstheme="majorHAnsi"/>
          <w:b/>
          <w:bCs/>
        </w:rPr>
        <w:t xml:space="preserve">Employees </w:t>
      </w:r>
      <w:r w:rsidRPr="00222153">
        <w:rPr>
          <w:rFonts w:asciiTheme="majorHAnsi" w:hAnsiTheme="majorHAnsi" w:cstheme="majorHAnsi"/>
        </w:rPr>
        <w:t xml:space="preserve">table to add DeptId as a </w:t>
      </w:r>
      <w:r w:rsidRPr="00222153">
        <w:rPr>
          <w:rFonts w:asciiTheme="majorHAnsi" w:hAnsiTheme="majorHAnsi" w:cstheme="majorHAnsi"/>
          <w:b/>
          <w:bCs/>
        </w:rPr>
        <w:t xml:space="preserve">foreign key </w:t>
      </w:r>
      <w:r w:rsidRPr="00222153">
        <w:rPr>
          <w:rFonts w:asciiTheme="majorHAnsi" w:hAnsiTheme="majorHAnsi" w:cstheme="majorHAnsi"/>
        </w:rPr>
        <w:t>constraint</w:t>
      </w:r>
      <w:r w:rsidR="00C32B1B" w:rsidRPr="00222153">
        <w:rPr>
          <w:rFonts w:asciiTheme="majorHAnsi" w:hAnsiTheme="majorHAnsi" w:cstheme="majorHAnsi"/>
        </w:rPr>
        <w:t xml:space="preserve">, </w:t>
      </w:r>
      <w:r w:rsidR="00352585" w:rsidRPr="00222153">
        <w:rPr>
          <w:rFonts w:asciiTheme="majorHAnsi" w:hAnsiTheme="majorHAnsi" w:cstheme="majorHAnsi"/>
        </w:rPr>
        <w:t>also</w:t>
      </w:r>
      <w:r w:rsidR="00C32B1B" w:rsidRPr="00222153">
        <w:rPr>
          <w:rFonts w:asciiTheme="majorHAnsi" w:hAnsiTheme="majorHAnsi" w:cstheme="majorHAnsi"/>
        </w:rPr>
        <w:t xml:space="preserve"> set on delete to null.  </w:t>
      </w:r>
    </w:p>
    <w:p w14:paraId="6EA3616B" w14:textId="77777777" w:rsidR="00814E12" w:rsidRDefault="00814E12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203E1560" w14:textId="2147810B" w:rsidR="00F86D23" w:rsidRDefault="00F86D23" w:rsidP="00F86D23">
      <w:pPr>
        <w:pStyle w:val="MphasiS-HeadingTextCalibri16PtBold"/>
        <w:spacing w:after="120"/>
      </w:pPr>
      <w:bookmarkStart w:id="7" w:name="_Toc75793859"/>
      <w:r>
        <w:lastRenderedPageBreak/>
        <w:t>Problem Statement</w:t>
      </w:r>
      <w:r w:rsidRPr="00C3376F">
        <w:t xml:space="preserve"> </w:t>
      </w:r>
      <w:r>
        <w:t xml:space="preserve">3: Working with </w:t>
      </w:r>
      <w:r w:rsidR="004B1E8F">
        <w:t>DML and DQL Operations</w:t>
      </w:r>
      <w:bookmarkEnd w:id="7"/>
    </w:p>
    <w:p w14:paraId="4F2E5771" w14:textId="3BFB327F" w:rsidR="00814E12" w:rsidRPr="00814E12" w:rsidRDefault="00814E12" w:rsidP="00814E12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the SQL commands for following operations:</w:t>
      </w:r>
    </w:p>
    <w:p w14:paraId="4257B894" w14:textId="360B22B0" w:rsidR="008C2017" w:rsidRPr="00222153" w:rsidRDefault="00F86D23" w:rsidP="00494557">
      <w:pPr>
        <w:pStyle w:val="ListParagraph"/>
        <w:numPr>
          <w:ilvl w:val="0"/>
          <w:numId w:val="11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Create an </w:t>
      </w:r>
      <w:r w:rsidRPr="00222153">
        <w:rPr>
          <w:rFonts w:asciiTheme="majorHAnsi" w:hAnsiTheme="majorHAnsi" w:cstheme="majorHAnsi"/>
          <w:b/>
          <w:bCs/>
        </w:rPr>
        <w:t>Employees</w:t>
      </w:r>
      <w:r w:rsidRPr="00222153">
        <w:rPr>
          <w:rFonts w:asciiTheme="majorHAnsi" w:hAnsiTheme="majorHAnsi" w:cstheme="majorHAnsi"/>
        </w:rPr>
        <w:t xml:space="preserve"> table with following columns,</w:t>
      </w:r>
    </w:p>
    <w:p w14:paraId="1B0DEF21" w14:textId="0FB33A87" w:rsidR="008C2017" w:rsidRPr="00222153" w:rsidRDefault="008C2017" w:rsidP="00494557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EmpID int</w:t>
      </w:r>
    </w:p>
    <w:p w14:paraId="69D90889" w14:textId="66915AE9" w:rsidR="001C2F9B" w:rsidRPr="00222153" w:rsidRDefault="001C2F9B" w:rsidP="00494557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FirstName varchar(255)</w:t>
      </w:r>
    </w:p>
    <w:p w14:paraId="2FE67E74" w14:textId="77777777" w:rsidR="008C2017" w:rsidRPr="00222153" w:rsidRDefault="008C2017" w:rsidP="00494557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LastName varchar(255)</w:t>
      </w:r>
    </w:p>
    <w:p w14:paraId="697B9534" w14:textId="63A962BA" w:rsidR="008C2017" w:rsidRPr="00222153" w:rsidRDefault="008C2017" w:rsidP="00494557">
      <w:pPr>
        <w:pStyle w:val="ListParagraph"/>
        <w:numPr>
          <w:ilvl w:val="1"/>
          <w:numId w:val="11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Salary int</w:t>
      </w:r>
    </w:p>
    <w:p w14:paraId="6A95D1F8" w14:textId="3F6AAF6C" w:rsidR="007C6078" w:rsidRPr="00222153" w:rsidRDefault="008C2017" w:rsidP="00494557">
      <w:pPr>
        <w:pStyle w:val="ListParagraph"/>
        <w:numPr>
          <w:ilvl w:val="0"/>
          <w:numId w:val="11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Insert f</w:t>
      </w:r>
      <w:r w:rsidR="007C6078" w:rsidRPr="00222153">
        <w:rPr>
          <w:rFonts w:asciiTheme="majorHAnsi" w:hAnsiTheme="majorHAnsi" w:cstheme="majorHAnsi"/>
        </w:rPr>
        <w:t>ollowing</w:t>
      </w:r>
      <w:r w:rsidRPr="00222153">
        <w:rPr>
          <w:rFonts w:asciiTheme="majorHAnsi" w:hAnsiTheme="majorHAnsi" w:cstheme="majorHAnsi"/>
        </w:rPr>
        <w:t xml:space="preserve"> records into </w:t>
      </w:r>
      <w:r w:rsidRPr="00222153">
        <w:rPr>
          <w:rFonts w:asciiTheme="majorHAnsi" w:hAnsiTheme="majorHAnsi" w:cstheme="majorHAnsi"/>
          <w:b/>
          <w:bCs/>
        </w:rPr>
        <w:t>Employees</w:t>
      </w:r>
      <w:r w:rsidRPr="00222153">
        <w:rPr>
          <w:rFonts w:asciiTheme="majorHAnsi" w:hAnsiTheme="majorHAnsi" w:cstheme="majorHAnsi"/>
        </w:rPr>
        <w:t xml:space="preserve"> table</w:t>
      </w:r>
      <w:r w:rsidR="007C6078" w:rsidRPr="00222153">
        <w:rPr>
          <w:rFonts w:asciiTheme="majorHAnsi" w:hAnsiTheme="majorHAnsi" w:cstheme="majorHAnsi"/>
        </w:rPr>
        <w:t>,</w:t>
      </w:r>
    </w:p>
    <w:p w14:paraId="03BA6B1C" w14:textId="3E3F4E0E" w:rsidR="008C2017" w:rsidRPr="00222153" w:rsidRDefault="007C6078" w:rsidP="007C6078">
      <w:pPr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(1,'Laya','Eluri', 20000)</w:t>
      </w:r>
    </w:p>
    <w:p w14:paraId="26B84496" w14:textId="1DA2366C" w:rsidR="007C6078" w:rsidRPr="00222153" w:rsidRDefault="007C6078" w:rsidP="007C6078">
      <w:pPr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(2,'Sena','John', 25000)</w:t>
      </w:r>
    </w:p>
    <w:p w14:paraId="730E7DB6" w14:textId="3A1FCA4E" w:rsidR="007C6078" w:rsidRPr="00222153" w:rsidRDefault="007C6078" w:rsidP="007C6078">
      <w:pPr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(3,'Don','Jane', 20000)</w:t>
      </w:r>
    </w:p>
    <w:p w14:paraId="70A0F1A4" w14:textId="78FF0E43" w:rsidR="007C6078" w:rsidRPr="00222153" w:rsidRDefault="007C6078" w:rsidP="007C6078">
      <w:pPr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(4,'Marvel','John', 28000)</w:t>
      </w:r>
    </w:p>
    <w:p w14:paraId="6BD30B1C" w14:textId="028BEBBE" w:rsidR="007C6078" w:rsidRPr="00222153" w:rsidRDefault="007C6078" w:rsidP="007C6078">
      <w:pPr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(5,'mike','Moni', 30000)</w:t>
      </w:r>
    </w:p>
    <w:p w14:paraId="4CDF9218" w14:textId="66715054" w:rsidR="007C6078" w:rsidRPr="00222153" w:rsidRDefault="007C6078" w:rsidP="007C6078">
      <w:pPr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(6,'mike','</w:t>
      </w:r>
      <w:r w:rsidR="006C557D" w:rsidRPr="00222153">
        <w:rPr>
          <w:rFonts w:asciiTheme="majorHAnsi" w:hAnsiTheme="majorHAnsi" w:cstheme="majorHAnsi"/>
        </w:rPr>
        <w:t>S</w:t>
      </w:r>
      <w:r w:rsidRPr="00222153">
        <w:rPr>
          <w:rFonts w:asciiTheme="majorHAnsi" w:hAnsiTheme="majorHAnsi" w:cstheme="majorHAnsi"/>
        </w:rPr>
        <w:t>oni', 3000)</w:t>
      </w:r>
    </w:p>
    <w:p w14:paraId="5B6D4885" w14:textId="67F41B67" w:rsidR="007C6078" w:rsidRPr="00222153" w:rsidRDefault="007C6078" w:rsidP="007C6078">
      <w:pPr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(7,'micky','mickey', 5000)</w:t>
      </w:r>
    </w:p>
    <w:p w14:paraId="7E01442A" w14:textId="7AD891E1" w:rsidR="007C6078" w:rsidRPr="00222153" w:rsidRDefault="007C6078" w:rsidP="00AF66BB">
      <w:pPr>
        <w:spacing w:after="120"/>
        <w:ind w:left="108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(8,'ms','Dhoni', 8000)</w:t>
      </w:r>
    </w:p>
    <w:p w14:paraId="7CE96386" w14:textId="05F75A34" w:rsidR="0016177F" w:rsidRPr="00222153" w:rsidRDefault="0016177F" w:rsidP="00494557">
      <w:pPr>
        <w:pStyle w:val="ParagraphText"/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 xml:space="preserve">Perform following operations on the </w:t>
      </w:r>
      <w:r w:rsidR="00740CED" w:rsidRPr="00222153">
        <w:rPr>
          <w:rFonts w:asciiTheme="majorHAnsi" w:hAnsiTheme="majorHAnsi" w:cstheme="majorHAnsi"/>
          <w:b/>
          <w:bCs/>
          <w:sz w:val="24"/>
          <w:szCs w:val="24"/>
        </w:rPr>
        <w:t>Employees</w:t>
      </w:r>
      <w:r w:rsidRPr="00222153">
        <w:rPr>
          <w:rFonts w:asciiTheme="majorHAnsi" w:hAnsiTheme="majorHAnsi" w:cstheme="majorHAnsi"/>
          <w:sz w:val="24"/>
          <w:szCs w:val="24"/>
        </w:rPr>
        <w:t xml:space="preserve"> table:</w:t>
      </w:r>
    </w:p>
    <w:p w14:paraId="209C1327" w14:textId="0070E7E5" w:rsidR="0016177F" w:rsidRPr="00222153" w:rsidRDefault="0016177F" w:rsidP="00494557">
      <w:pPr>
        <w:pStyle w:val="ParagraphText"/>
        <w:numPr>
          <w:ilvl w:val="1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 xml:space="preserve">Add </w:t>
      </w:r>
      <w:r w:rsidR="006561C4">
        <w:rPr>
          <w:rFonts w:asciiTheme="majorHAnsi" w:hAnsiTheme="majorHAnsi" w:cstheme="majorHAnsi"/>
          <w:sz w:val="24"/>
          <w:szCs w:val="24"/>
        </w:rPr>
        <w:t>a</w:t>
      </w:r>
      <w:r w:rsidRPr="00222153">
        <w:rPr>
          <w:rFonts w:asciiTheme="majorHAnsi" w:hAnsiTheme="majorHAnsi" w:cstheme="majorHAnsi"/>
          <w:sz w:val="24"/>
          <w:szCs w:val="24"/>
        </w:rPr>
        <w:t xml:space="preserve"> </w:t>
      </w:r>
      <w:r w:rsidR="006561C4">
        <w:rPr>
          <w:rFonts w:asciiTheme="majorHAnsi" w:hAnsiTheme="majorHAnsi" w:cstheme="majorHAnsi"/>
          <w:sz w:val="24"/>
          <w:szCs w:val="24"/>
        </w:rPr>
        <w:t>n</w:t>
      </w:r>
      <w:r w:rsidRPr="00222153">
        <w:rPr>
          <w:rFonts w:asciiTheme="majorHAnsi" w:hAnsiTheme="majorHAnsi" w:cstheme="majorHAnsi"/>
          <w:sz w:val="24"/>
          <w:szCs w:val="24"/>
        </w:rPr>
        <w:t xml:space="preserve">ew </w:t>
      </w:r>
      <w:r w:rsidR="006561C4">
        <w:rPr>
          <w:rFonts w:asciiTheme="majorHAnsi" w:hAnsiTheme="majorHAnsi" w:cstheme="majorHAnsi"/>
          <w:sz w:val="24"/>
          <w:szCs w:val="24"/>
        </w:rPr>
        <w:t>e</w:t>
      </w:r>
      <w:r w:rsidRPr="00222153">
        <w:rPr>
          <w:rFonts w:asciiTheme="majorHAnsi" w:hAnsiTheme="majorHAnsi" w:cstheme="majorHAnsi"/>
          <w:sz w:val="24"/>
          <w:szCs w:val="24"/>
        </w:rPr>
        <w:t xml:space="preserve">mployee –  (9,'kohli','Virat', 60000) </w:t>
      </w:r>
    </w:p>
    <w:p w14:paraId="1E97823B" w14:textId="14B9E64A" w:rsidR="0016177F" w:rsidRPr="00222153" w:rsidRDefault="00C64881" w:rsidP="00494557">
      <w:pPr>
        <w:pStyle w:val="ParagraphText"/>
        <w:numPr>
          <w:ilvl w:val="1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</w:t>
      </w:r>
      <w:r w:rsidR="0016177F" w:rsidRPr="00222153">
        <w:rPr>
          <w:rFonts w:asciiTheme="majorHAnsi" w:hAnsiTheme="majorHAnsi" w:cstheme="majorHAnsi"/>
          <w:sz w:val="24"/>
          <w:szCs w:val="24"/>
        </w:rPr>
        <w:t xml:space="preserve"> all </w:t>
      </w:r>
      <w:r w:rsidR="001C2F9B" w:rsidRPr="00222153">
        <w:rPr>
          <w:rFonts w:asciiTheme="majorHAnsi" w:hAnsiTheme="majorHAnsi" w:cstheme="majorHAnsi"/>
          <w:sz w:val="24"/>
          <w:szCs w:val="24"/>
        </w:rPr>
        <w:t>employees</w:t>
      </w:r>
      <w:r w:rsidR="0016177F" w:rsidRPr="00222153">
        <w:rPr>
          <w:rFonts w:asciiTheme="majorHAnsi" w:hAnsiTheme="majorHAnsi" w:cstheme="majorHAnsi"/>
          <w:sz w:val="24"/>
          <w:szCs w:val="24"/>
        </w:rPr>
        <w:t xml:space="preserve"> </w:t>
      </w:r>
      <w:r w:rsidR="00CF56C9">
        <w:rPr>
          <w:rFonts w:asciiTheme="majorHAnsi" w:hAnsiTheme="majorHAnsi" w:cstheme="majorHAnsi"/>
          <w:sz w:val="24"/>
          <w:szCs w:val="24"/>
        </w:rPr>
        <w:t>and p</w:t>
      </w:r>
      <w:r w:rsidR="0016177F" w:rsidRPr="00222153">
        <w:rPr>
          <w:rFonts w:asciiTheme="majorHAnsi" w:hAnsiTheme="majorHAnsi" w:cstheme="majorHAnsi"/>
          <w:sz w:val="24"/>
          <w:szCs w:val="24"/>
        </w:rPr>
        <w:t>rint</w:t>
      </w:r>
      <w:r w:rsidR="00A4311E">
        <w:rPr>
          <w:rFonts w:asciiTheme="majorHAnsi" w:hAnsiTheme="majorHAnsi" w:cstheme="majorHAnsi"/>
          <w:sz w:val="24"/>
          <w:szCs w:val="24"/>
        </w:rPr>
        <w:t xml:space="preserve"> the</w:t>
      </w:r>
      <w:r w:rsidR="0016177F" w:rsidRPr="00222153">
        <w:rPr>
          <w:rFonts w:asciiTheme="majorHAnsi" w:hAnsiTheme="majorHAnsi" w:cstheme="majorHAnsi"/>
          <w:sz w:val="24"/>
          <w:szCs w:val="24"/>
        </w:rPr>
        <w:t xml:space="preserve"> </w:t>
      </w:r>
      <w:r w:rsidR="00E06814">
        <w:rPr>
          <w:rFonts w:asciiTheme="majorHAnsi" w:hAnsiTheme="majorHAnsi" w:cstheme="majorHAnsi"/>
          <w:sz w:val="24"/>
          <w:szCs w:val="24"/>
        </w:rPr>
        <w:t>f</w:t>
      </w:r>
      <w:r w:rsidR="001C2F9B" w:rsidRPr="00222153">
        <w:rPr>
          <w:rFonts w:asciiTheme="majorHAnsi" w:hAnsiTheme="majorHAnsi" w:cstheme="majorHAnsi"/>
          <w:sz w:val="24"/>
          <w:szCs w:val="24"/>
        </w:rPr>
        <w:t>irst</w:t>
      </w:r>
      <w:r w:rsidR="00E06814">
        <w:rPr>
          <w:rFonts w:asciiTheme="majorHAnsi" w:hAnsiTheme="majorHAnsi" w:cstheme="majorHAnsi"/>
          <w:sz w:val="24"/>
          <w:szCs w:val="24"/>
        </w:rPr>
        <w:t>n</w:t>
      </w:r>
      <w:r w:rsidR="001C2F9B" w:rsidRPr="00222153">
        <w:rPr>
          <w:rFonts w:asciiTheme="majorHAnsi" w:hAnsiTheme="majorHAnsi" w:cstheme="majorHAnsi"/>
          <w:sz w:val="24"/>
          <w:szCs w:val="24"/>
        </w:rPr>
        <w:t>ame</w:t>
      </w:r>
      <w:r w:rsidR="0016177F" w:rsidRPr="00222153">
        <w:rPr>
          <w:rFonts w:asciiTheme="majorHAnsi" w:hAnsiTheme="majorHAnsi" w:cstheme="majorHAnsi"/>
          <w:sz w:val="24"/>
          <w:szCs w:val="24"/>
        </w:rPr>
        <w:t xml:space="preserve"> and </w:t>
      </w:r>
      <w:r w:rsidR="001C2F9B" w:rsidRPr="00222153">
        <w:rPr>
          <w:rFonts w:asciiTheme="majorHAnsi" w:hAnsiTheme="majorHAnsi" w:cstheme="majorHAnsi"/>
          <w:sz w:val="24"/>
          <w:szCs w:val="24"/>
        </w:rPr>
        <w:t>Salary</w:t>
      </w:r>
      <w:r w:rsidR="0016177F" w:rsidRPr="00222153">
        <w:rPr>
          <w:rFonts w:asciiTheme="majorHAnsi" w:hAnsiTheme="majorHAnsi" w:cstheme="majorHAnsi"/>
          <w:sz w:val="24"/>
          <w:szCs w:val="24"/>
        </w:rPr>
        <w:t>.</w:t>
      </w:r>
    </w:p>
    <w:p w14:paraId="356BDAB7" w14:textId="6299FB91" w:rsidR="0016177F" w:rsidRPr="00222153" w:rsidRDefault="00C64881" w:rsidP="00494557">
      <w:pPr>
        <w:pStyle w:val="ParagraphText"/>
        <w:numPr>
          <w:ilvl w:val="1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</w:t>
      </w:r>
      <w:r w:rsidR="0016177F" w:rsidRPr="00222153">
        <w:rPr>
          <w:rFonts w:asciiTheme="majorHAnsi" w:hAnsiTheme="majorHAnsi" w:cstheme="majorHAnsi"/>
          <w:sz w:val="24"/>
          <w:szCs w:val="24"/>
        </w:rPr>
        <w:t xml:space="preserve"> all </w:t>
      </w:r>
      <w:r w:rsidR="000C5A37" w:rsidRPr="00222153">
        <w:rPr>
          <w:rFonts w:asciiTheme="majorHAnsi" w:hAnsiTheme="majorHAnsi" w:cstheme="majorHAnsi"/>
          <w:sz w:val="24"/>
          <w:szCs w:val="24"/>
        </w:rPr>
        <w:t>employees with salary less than 20k</w:t>
      </w:r>
      <w:r w:rsidR="00D0000C" w:rsidRPr="00222153">
        <w:rPr>
          <w:rFonts w:asciiTheme="majorHAnsi" w:hAnsiTheme="majorHAnsi" w:cstheme="majorHAnsi"/>
          <w:sz w:val="24"/>
          <w:szCs w:val="24"/>
        </w:rPr>
        <w:t>.</w:t>
      </w:r>
    </w:p>
    <w:p w14:paraId="05B26AB0" w14:textId="5392F2FF" w:rsidR="0016177F" w:rsidRPr="00222153" w:rsidRDefault="0016177F" w:rsidP="00494557">
      <w:pPr>
        <w:pStyle w:val="ParagraphText"/>
        <w:numPr>
          <w:ilvl w:val="1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Update</w:t>
      </w:r>
      <w:r w:rsidR="00581F23" w:rsidRPr="00222153">
        <w:rPr>
          <w:rFonts w:asciiTheme="majorHAnsi" w:hAnsiTheme="majorHAnsi" w:cstheme="majorHAnsi"/>
          <w:sz w:val="24"/>
          <w:szCs w:val="24"/>
        </w:rPr>
        <w:t xml:space="preserve"> salary of employee </w:t>
      </w:r>
      <w:r w:rsidR="00E06814">
        <w:rPr>
          <w:rFonts w:asciiTheme="majorHAnsi" w:hAnsiTheme="majorHAnsi" w:cstheme="majorHAnsi"/>
          <w:sz w:val="24"/>
          <w:szCs w:val="24"/>
        </w:rPr>
        <w:t>f</w:t>
      </w:r>
      <w:r w:rsidR="006C557D" w:rsidRPr="00222153">
        <w:rPr>
          <w:rFonts w:asciiTheme="majorHAnsi" w:hAnsiTheme="majorHAnsi" w:cstheme="majorHAnsi"/>
          <w:sz w:val="24"/>
          <w:szCs w:val="24"/>
        </w:rPr>
        <w:t>irst</w:t>
      </w:r>
      <w:r w:rsidR="00E06814">
        <w:rPr>
          <w:rFonts w:asciiTheme="majorHAnsi" w:hAnsiTheme="majorHAnsi" w:cstheme="majorHAnsi"/>
          <w:sz w:val="24"/>
          <w:szCs w:val="24"/>
        </w:rPr>
        <w:t>n</w:t>
      </w:r>
      <w:r w:rsidR="00581F23" w:rsidRPr="00222153">
        <w:rPr>
          <w:rFonts w:asciiTheme="majorHAnsi" w:hAnsiTheme="majorHAnsi" w:cstheme="majorHAnsi"/>
          <w:sz w:val="24"/>
          <w:szCs w:val="24"/>
        </w:rPr>
        <w:t>ame ‘mike’ to 9999</w:t>
      </w:r>
      <w:r w:rsidR="00C66900" w:rsidRPr="00222153">
        <w:rPr>
          <w:rFonts w:asciiTheme="majorHAnsi" w:hAnsiTheme="majorHAnsi" w:cstheme="majorHAnsi"/>
          <w:sz w:val="24"/>
          <w:szCs w:val="24"/>
        </w:rPr>
        <w:t>.</w:t>
      </w:r>
    </w:p>
    <w:p w14:paraId="10AB967D" w14:textId="4BE5FB2A" w:rsidR="00DD0540" w:rsidRPr="00222153" w:rsidRDefault="0016177F" w:rsidP="00A47963">
      <w:pPr>
        <w:pStyle w:val="ParagraphText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 xml:space="preserve">Delete all </w:t>
      </w:r>
      <w:r w:rsidR="006C557D" w:rsidRPr="00222153">
        <w:rPr>
          <w:rFonts w:asciiTheme="majorHAnsi" w:hAnsiTheme="majorHAnsi" w:cstheme="majorHAnsi"/>
          <w:sz w:val="24"/>
          <w:szCs w:val="24"/>
        </w:rPr>
        <w:t>employees with salary less than 8000.</w:t>
      </w:r>
    </w:p>
    <w:p w14:paraId="299D1061" w14:textId="565089E9" w:rsidR="00835E8D" w:rsidRPr="00222153" w:rsidRDefault="007C6078" w:rsidP="00494557">
      <w:pPr>
        <w:pStyle w:val="ListParagraph"/>
        <w:numPr>
          <w:ilvl w:val="0"/>
          <w:numId w:val="11"/>
        </w:numPr>
        <w:spacing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Perform following</w:t>
      </w:r>
      <w:r w:rsidR="00FE484A" w:rsidRPr="00222153">
        <w:rPr>
          <w:rFonts w:asciiTheme="majorHAnsi" w:hAnsiTheme="majorHAnsi" w:cstheme="majorHAnsi"/>
        </w:rPr>
        <w:t xml:space="preserve"> DQL</w:t>
      </w:r>
      <w:r w:rsidRPr="00222153">
        <w:rPr>
          <w:rFonts w:asciiTheme="majorHAnsi" w:hAnsiTheme="majorHAnsi" w:cstheme="majorHAnsi"/>
        </w:rPr>
        <w:t xml:space="preserve"> operations </w:t>
      </w:r>
      <w:r w:rsidR="00A95F3B" w:rsidRPr="00222153">
        <w:rPr>
          <w:rFonts w:asciiTheme="majorHAnsi" w:hAnsiTheme="majorHAnsi" w:cstheme="majorHAnsi"/>
        </w:rPr>
        <w:t>on the</w:t>
      </w:r>
      <w:r w:rsidRPr="00222153">
        <w:rPr>
          <w:rFonts w:asciiTheme="majorHAnsi" w:hAnsiTheme="majorHAnsi" w:cstheme="majorHAnsi"/>
        </w:rPr>
        <w:t xml:space="preserve"> </w:t>
      </w:r>
      <w:r w:rsidRPr="00222153">
        <w:rPr>
          <w:rFonts w:asciiTheme="majorHAnsi" w:hAnsiTheme="majorHAnsi" w:cstheme="majorHAnsi"/>
          <w:b/>
          <w:bCs/>
        </w:rPr>
        <w:t xml:space="preserve">Employees </w:t>
      </w:r>
      <w:r w:rsidRPr="00222153">
        <w:rPr>
          <w:rFonts w:asciiTheme="majorHAnsi" w:hAnsiTheme="majorHAnsi" w:cstheme="majorHAnsi"/>
        </w:rPr>
        <w:t>table</w:t>
      </w:r>
      <w:r w:rsidR="00DE0108" w:rsidRPr="00222153">
        <w:rPr>
          <w:rFonts w:asciiTheme="majorHAnsi" w:hAnsiTheme="majorHAnsi" w:cstheme="majorHAnsi"/>
        </w:rPr>
        <w:t>:</w:t>
      </w:r>
    </w:p>
    <w:p w14:paraId="35CCC40B" w14:textId="599BBBA0" w:rsidR="007C6078" w:rsidRPr="00222153" w:rsidRDefault="002D16F5" w:rsidP="00494557">
      <w:pPr>
        <w:pStyle w:val="ListParagraph"/>
        <w:numPr>
          <w:ilvl w:val="1"/>
          <w:numId w:val="14"/>
        </w:numPr>
        <w:spacing w:after="12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</w:t>
      </w:r>
      <w:r w:rsidR="007C6078" w:rsidRPr="00222153">
        <w:rPr>
          <w:rFonts w:asciiTheme="majorHAnsi" w:hAnsiTheme="majorHAnsi" w:cstheme="majorHAnsi"/>
        </w:rPr>
        <w:t xml:space="preserve">isplay all the employee details who have first name </w:t>
      </w:r>
      <w:r w:rsidR="0003763F" w:rsidRPr="00222153">
        <w:rPr>
          <w:rFonts w:asciiTheme="majorHAnsi" w:hAnsiTheme="majorHAnsi" w:cstheme="majorHAnsi"/>
        </w:rPr>
        <w:t>‘</w:t>
      </w:r>
      <w:r w:rsidR="007C6078" w:rsidRPr="00222153">
        <w:rPr>
          <w:rFonts w:asciiTheme="majorHAnsi" w:hAnsiTheme="majorHAnsi" w:cstheme="majorHAnsi"/>
        </w:rPr>
        <w:t>John</w:t>
      </w:r>
      <w:r w:rsidR="0003763F" w:rsidRPr="00222153">
        <w:rPr>
          <w:rFonts w:asciiTheme="majorHAnsi" w:hAnsiTheme="majorHAnsi" w:cstheme="majorHAnsi"/>
        </w:rPr>
        <w:t>’</w:t>
      </w:r>
      <w:r w:rsidR="007C6078" w:rsidRPr="00222153">
        <w:rPr>
          <w:rFonts w:asciiTheme="majorHAnsi" w:hAnsiTheme="majorHAnsi" w:cstheme="majorHAnsi"/>
        </w:rPr>
        <w:t>.</w:t>
      </w:r>
    </w:p>
    <w:p w14:paraId="0B89BA95" w14:textId="37C71A07" w:rsidR="007C6078" w:rsidRPr="00222153" w:rsidRDefault="0041760A" w:rsidP="0049455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 the</w:t>
      </w:r>
      <w:r w:rsidR="007C6078" w:rsidRPr="00222153">
        <w:rPr>
          <w:rFonts w:asciiTheme="majorHAnsi" w:hAnsiTheme="majorHAnsi" w:cstheme="majorHAnsi"/>
        </w:rPr>
        <w:t xml:space="preserve"> salary</w:t>
      </w:r>
      <w:r w:rsidR="002A1E2F">
        <w:rPr>
          <w:rFonts w:asciiTheme="majorHAnsi" w:hAnsiTheme="majorHAnsi" w:cstheme="majorHAnsi"/>
        </w:rPr>
        <w:t xml:space="preserve"> of employees</w:t>
      </w:r>
      <w:r w:rsidR="007C6078" w:rsidRPr="00222153">
        <w:rPr>
          <w:rFonts w:asciiTheme="majorHAnsi" w:hAnsiTheme="majorHAnsi" w:cstheme="majorHAnsi"/>
        </w:rPr>
        <w:t xml:space="preserve"> in the range of 10000 to 50000.</w:t>
      </w:r>
    </w:p>
    <w:p w14:paraId="488DEAE7" w14:textId="5A70D506" w:rsidR="007C6078" w:rsidRPr="00222153" w:rsidRDefault="002D16F5" w:rsidP="0049455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F</w:t>
      </w:r>
      <w:r w:rsidR="007C6078" w:rsidRPr="00222153">
        <w:rPr>
          <w:rFonts w:asciiTheme="majorHAnsi" w:hAnsiTheme="majorHAnsi" w:cstheme="majorHAnsi"/>
        </w:rPr>
        <w:t>ind employees having letters ‘Jo’ in their first name.</w:t>
      </w:r>
    </w:p>
    <w:p w14:paraId="5A4698E3" w14:textId="77777777" w:rsidR="007C6078" w:rsidRPr="00222153" w:rsidRDefault="007C6078" w:rsidP="007C6078">
      <w:pPr>
        <w:ind w:left="1080"/>
        <w:rPr>
          <w:rFonts w:asciiTheme="majorHAnsi" w:hAnsiTheme="majorHAnsi" w:cstheme="majorHAnsi"/>
        </w:rPr>
      </w:pPr>
    </w:p>
    <w:p w14:paraId="73ABC8AA" w14:textId="77777777" w:rsidR="00F86D23" w:rsidRDefault="00F86D23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366CD617" w14:textId="69F58E8E" w:rsidR="00530990" w:rsidRPr="001B08D3" w:rsidRDefault="00530990" w:rsidP="00486D42">
      <w:pPr>
        <w:pStyle w:val="MphasiS-HeadingTextCalibri16PtBold"/>
        <w:spacing w:before="120" w:after="120"/>
      </w:pPr>
      <w:bookmarkStart w:id="8" w:name="_Toc75793860"/>
      <w:bookmarkEnd w:id="6"/>
      <w:r>
        <w:lastRenderedPageBreak/>
        <w:t xml:space="preserve">Problem Statement </w:t>
      </w:r>
      <w:r w:rsidR="00DE0BF5">
        <w:t>4</w:t>
      </w:r>
      <w:r>
        <w:t xml:space="preserve">: </w:t>
      </w:r>
      <w:r w:rsidR="004F41C7">
        <w:t>Working with Aggregate and Date Functions</w:t>
      </w:r>
      <w:bookmarkEnd w:id="8"/>
    </w:p>
    <w:p w14:paraId="25A8A5DC" w14:textId="51EF0F22" w:rsidR="00F836EC" w:rsidRPr="00FA7B4F" w:rsidRDefault="00F836EC" w:rsidP="0009724A">
      <w:pPr>
        <w:spacing w:after="120"/>
        <w:rPr>
          <w:rFonts w:asciiTheme="majorHAnsi" w:hAnsiTheme="majorHAnsi" w:cstheme="majorHAnsi"/>
        </w:rPr>
      </w:pPr>
      <w:r w:rsidRPr="00FA7B4F">
        <w:rPr>
          <w:rFonts w:asciiTheme="majorHAnsi" w:hAnsiTheme="majorHAnsi" w:cstheme="majorHAnsi"/>
        </w:rPr>
        <w:t xml:space="preserve">For </w:t>
      </w:r>
      <w:r w:rsidR="00EA6707">
        <w:rPr>
          <w:rFonts w:asciiTheme="majorHAnsi" w:hAnsiTheme="majorHAnsi" w:cstheme="majorHAnsi"/>
        </w:rPr>
        <w:t>the P</w:t>
      </w:r>
      <w:r w:rsidRPr="00FA7B4F">
        <w:rPr>
          <w:rFonts w:asciiTheme="majorHAnsi" w:hAnsiTheme="majorHAnsi" w:cstheme="majorHAnsi"/>
        </w:rPr>
        <w:t xml:space="preserve">roblem </w:t>
      </w:r>
      <w:r w:rsidR="00EA6707">
        <w:rPr>
          <w:rFonts w:asciiTheme="majorHAnsi" w:hAnsiTheme="majorHAnsi" w:cstheme="majorHAnsi"/>
        </w:rPr>
        <w:t>S</w:t>
      </w:r>
      <w:r w:rsidRPr="00FA7B4F">
        <w:rPr>
          <w:rFonts w:asciiTheme="majorHAnsi" w:hAnsiTheme="majorHAnsi" w:cstheme="majorHAnsi"/>
        </w:rPr>
        <w:t xml:space="preserve">tatement refer </w:t>
      </w:r>
      <w:r w:rsidR="00F16F1D" w:rsidRPr="00285327">
        <w:rPr>
          <w:rFonts w:asciiTheme="majorHAnsi" w:hAnsiTheme="majorHAnsi" w:cstheme="majorHAnsi"/>
          <w:b/>
          <w:bCs/>
        </w:rPr>
        <w:t>\Code Snippet\</w:t>
      </w:r>
      <w:r w:rsidR="00B33EE9" w:rsidRPr="00285327">
        <w:rPr>
          <w:rFonts w:asciiTheme="majorHAnsi" w:hAnsiTheme="majorHAnsi" w:cstheme="majorHAnsi"/>
          <w:b/>
          <w:bCs/>
        </w:rPr>
        <w:t>scripts</w:t>
      </w:r>
      <w:r w:rsidRPr="00285327">
        <w:rPr>
          <w:rFonts w:asciiTheme="majorHAnsi" w:hAnsiTheme="majorHAnsi" w:cstheme="majorHAnsi"/>
          <w:b/>
          <w:bCs/>
        </w:rPr>
        <w:t>.sql</w:t>
      </w:r>
      <w:r w:rsidRPr="00FA7B4F">
        <w:rPr>
          <w:rFonts w:asciiTheme="majorHAnsi" w:hAnsiTheme="majorHAnsi" w:cstheme="majorHAnsi"/>
        </w:rPr>
        <w:t xml:space="preserve"> script file provided to you and execute the script on </w:t>
      </w:r>
      <w:r w:rsidR="0009724A">
        <w:rPr>
          <w:rFonts w:asciiTheme="majorHAnsi" w:hAnsiTheme="majorHAnsi" w:cstheme="majorHAnsi"/>
        </w:rPr>
        <w:t>the Console</w:t>
      </w:r>
      <w:r w:rsidRPr="00FA7B4F">
        <w:rPr>
          <w:rFonts w:asciiTheme="majorHAnsi" w:hAnsiTheme="majorHAnsi" w:cstheme="majorHAnsi"/>
        </w:rPr>
        <w:t>.</w:t>
      </w:r>
    </w:p>
    <w:p w14:paraId="15B90819" w14:textId="1594DBA7" w:rsidR="00873636" w:rsidRPr="00222153" w:rsidRDefault="00565E6D" w:rsidP="00A36687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the SQL</w:t>
      </w:r>
      <w:r w:rsidR="00A36687">
        <w:rPr>
          <w:rFonts w:asciiTheme="majorHAnsi" w:hAnsiTheme="majorHAnsi" w:cstheme="majorHAnsi"/>
        </w:rPr>
        <w:t xml:space="preserve"> </w:t>
      </w:r>
      <w:r w:rsidR="00EE21D8" w:rsidRPr="00222153">
        <w:rPr>
          <w:rFonts w:asciiTheme="majorHAnsi" w:hAnsiTheme="majorHAnsi" w:cstheme="majorHAnsi"/>
        </w:rPr>
        <w:t>Select Queries</w:t>
      </w:r>
      <w:r w:rsidR="00694B36" w:rsidRPr="00222153">
        <w:rPr>
          <w:rFonts w:asciiTheme="majorHAnsi" w:hAnsiTheme="majorHAnsi" w:cstheme="majorHAnsi"/>
        </w:rPr>
        <w:t xml:space="preserve"> </w:t>
      </w:r>
      <w:r w:rsidR="00EE21D8" w:rsidRPr="00222153">
        <w:rPr>
          <w:rFonts w:asciiTheme="majorHAnsi" w:hAnsiTheme="majorHAnsi" w:cstheme="majorHAnsi"/>
        </w:rPr>
        <w:t xml:space="preserve">on </w:t>
      </w:r>
      <w:r w:rsidR="008C38D5">
        <w:rPr>
          <w:rFonts w:asciiTheme="majorHAnsi" w:hAnsiTheme="majorHAnsi" w:cstheme="majorHAnsi"/>
        </w:rPr>
        <w:t>the</w:t>
      </w:r>
      <w:r w:rsidR="000514C8">
        <w:rPr>
          <w:rFonts w:asciiTheme="majorHAnsi" w:hAnsiTheme="majorHAnsi" w:cstheme="majorHAnsi"/>
        </w:rPr>
        <w:t xml:space="preserve"> tables</w:t>
      </w:r>
      <w:r w:rsidR="006D0267" w:rsidRPr="00222153">
        <w:rPr>
          <w:rFonts w:asciiTheme="majorHAnsi" w:hAnsiTheme="majorHAnsi" w:cstheme="majorHAnsi"/>
        </w:rPr>
        <w:t>:</w:t>
      </w:r>
    </w:p>
    <w:p w14:paraId="58B5A332" w14:textId="77777777" w:rsidR="00855EA0" w:rsidRDefault="00045ACE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 xml:space="preserve">Display the SAL column of </w:t>
      </w:r>
      <w:r w:rsidR="00A21F6F" w:rsidRPr="00855EA0">
        <w:rPr>
          <w:rFonts w:asciiTheme="majorHAnsi" w:hAnsiTheme="majorHAnsi" w:cstheme="majorHAnsi"/>
          <w:b/>
          <w:bCs/>
        </w:rPr>
        <w:t>EMP</w:t>
      </w:r>
      <w:r w:rsidRPr="00855EA0">
        <w:rPr>
          <w:rFonts w:asciiTheme="majorHAnsi" w:hAnsiTheme="majorHAnsi" w:cstheme="majorHAnsi"/>
        </w:rPr>
        <w:t xml:space="preserve"> table rounded off to the nearest thousand.</w:t>
      </w:r>
    </w:p>
    <w:p w14:paraId="4D499095" w14:textId="77777777" w:rsidR="00855EA0" w:rsidRDefault="00045ACE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>Display the last day of the month for every HIREDATE</w:t>
      </w:r>
      <w:r w:rsidR="00A21F6F" w:rsidRPr="00855EA0">
        <w:rPr>
          <w:rFonts w:asciiTheme="majorHAnsi" w:hAnsiTheme="majorHAnsi" w:cstheme="majorHAnsi"/>
        </w:rPr>
        <w:t xml:space="preserve"> in EMP table</w:t>
      </w:r>
      <w:r w:rsidRPr="00855EA0">
        <w:rPr>
          <w:rFonts w:asciiTheme="majorHAnsi" w:hAnsiTheme="majorHAnsi" w:cstheme="majorHAnsi"/>
        </w:rPr>
        <w:t>.</w:t>
      </w:r>
    </w:p>
    <w:p w14:paraId="510569F6" w14:textId="23780230" w:rsidR="00855EA0" w:rsidRDefault="00CE160D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>Display today’s date in the following format:</w:t>
      </w:r>
      <w:r w:rsidR="00B2087B">
        <w:rPr>
          <w:rFonts w:asciiTheme="majorHAnsi" w:hAnsiTheme="majorHAnsi" w:cstheme="majorHAnsi"/>
        </w:rPr>
        <w:t xml:space="preserve"> </w:t>
      </w:r>
      <w:r w:rsidRPr="00855EA0">
        <w:rPr>
          <w:rFonts w:asciiTheme="majorHAnsi" w:hAnsiTheme="majorHAnsi" w:cstheme="majorHAnsi"/>
        </w:rPr>
        <w:t xml:space="preserve">7th </w:t>
      </w:r>
      <w:r w:rsidR="00C7526E" w:rsidRPr="00855EA0">
        <w:rPr>
          <w:rFonts w:asciiTheme="majorHAnsi" w:hAnsiTheme="majorHAnsi" w:cstheme="majorHAnsi"/>
        </w:rPr>
        <w:t>Jan</w:t>
      </w:r>
      <w:r w:rsidR="007E5B98" w:rsidRPr="00855EA0">
        <w:rPr>
          <w:rFonts w:asciiTheme="majorHAnsi" w:hAnsiTheme="majorHAnsi" w:cstheme="majorHAnsi"/>
        </w:rPr>
        <w:t xml:space="preserve"> </w:t>
      </w:r>
      <w:r w:rsidRPr="00855EA0">
        <w:rPr>
          <w:rFonts w:asciiTheme="majorHAnsi" w:hAnsiTheme="majorHAnsi" w:cstheme="majorHAnsi"/>
        </w:rPr>
        <w:t>2005.</w:t>
      </w:r>
    </w:p>
    <w:p w14:paraId="59CB11FD" w14:textId="77777777" w:rsidR="00855EA0" w:rsidRDefault="006A3DBC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>Display the average SAL for all the employees whose job is CLERK.</w:t>
      </w:r>
    </w:p>
    <w:p w14:paraId="27DA3C1D" w14:textId="77777777" w:rsidR="00855EA0" w:rsidRDefault="006A3DBC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>Display the maximum SAL department wise.</w:t>
      </w:r>
    </w:p>
    <w:p w14:paraId="3C5E2D7E" w14:textId="77777777" w:rsidR="00855EA0" w:rsidRDefault="006A3DBC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>Display the annual SAL for each employee.</w:t>
      </w:r>
    </w:p>
    <w:p w14:paraId="5BBD72DD" w14:textId="3CB96902" w:rsidR="00855EA0" w:rsidRDefault="0041760A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 xml:space="preserve">Display </w:t>
      </w:r>
      <w:r w:rsidR="00806FFF" w:rsidRPr="00855EA0">
        <w:rPr>
          <w:rFonts w:asciiTheme="majorHAnsi" w:hAnsiTheme="majorHAnsi" w:cstheme="majorHAnsi"/>
        </w:rPr>
        <w:t>the names of all employees hired in the month of February (of any year).</w:t>
      </w:r>
    </w:p>
    <w:p w14:paraId="12AD364F" w14:textId="77777777" w:rsidR="00855EA0" w:rsidRDefault="00B9742E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>Display the names of all employees with the initial letter only in capital.</w:t>
      </w:r>
    </w:p>
    <w:p w14:paraId="187756EF" w14:textId="491611D0" w:rsidR="00855EA0" w:rsidRDefault="0041760A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 xml:space="preserve">Display </w:t>
      </w:r>
      <w:r w:rsidR="00A23B25" w:rsidRPr="00855EA0">
        <w:rPr>
          <w:rFonts w:asciiTheme="majorHAnsi" w:hAnsiTheme="majorHAnsi" w:cstheme="majorHAnsi"/>
        </w:rPr>
        <w:t>the first three characters of the names of all employees.</w:t>
      </w:r>
    </w:p>
    <w:p w14:paraId="12970FC8" w14:textId="37AD8FED" w:rsidR="00A23B25" w:rsidRPr="00855EA0" w:rsidRDefault="00A23B25" w:rsidP="00855EA0">
      <w:pPr>
        <w:pStyle w:val="ListParagraph"/>
        <w:numPr>
          <w:ilvl w:val="0"/>
          <w:numId w:val="21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855EA0">
        <w:rPr>
          <w:rFonts w:asciiTheme="majorHAnsi" w:hAnsiTheme="majorHAnsi" w:cstheme="majorHAnsi"/>
        </w:rPr>
        <w:t>Display the names of all employees replacing any ‘A’ with ‘a’.</w:t>
      </w:r>
    </w:p>
    <w:p w14:paraId="123C2676" w14:textId="77777777" w:rsidR="00EE21D8" w:rsidRDefault="00EE21D8" w:rsidP="00B21BD1">
      <w:pPr>
        <w:rPr>
          <w:rFonts w:asciiTheme="majorHAnsi" w:hAnsiTheme="majorHAnsi" w:cstheme="majorHAnsi"/>
          <w:sz w:val="22"/>
          <w:szCs w:val="22"/>
        </w:rPr>
      </w:pPr>
    </w:p>
    <w:p w14:paraId="33CFB451" w14:textId="77777777" w:rsidR="00694B36" w:rsidRDefault="00694B36" w:rsidP="00B21BD1">
      <w:pPr>
        <w:rPr>
          <w:rFonts w:asciiTheme="majorHAnsi" w:hAnsiTheme="majorHAnsi" w:cstheme="majorHAnsi"/>
          <w:sz w:val="22"/>
          <w:szCs w:val="22"/>
        </w:rPr>
      </w:pPr>
    </w:p>
    <w:p w14:paraId="6B0F7A3C" w14:textId="155F861D" w:rsidR="006D0267" w:rsidRPr="0056055E" w:rsidRDefault="00B21BD1" w:rsidP="0056055E">
      <w:r>
        <w:br w:type="page"/>
      </w:r>
    </w:p>
    <w:p w14:paraId="7F061BEC" w14:textId="0ED496BA" w:rsidR="0056055E" w:rsidRPr="001B08D3" w:rsidRDefault="0056055E" w:rsidP="007A6EB8">
      <w:pPr>
        <w:pStyle w:val="MphasiS-HeadingTextCalibri16PtBold"/>
        <w:spacing w:before="120" w:after="120"/>
      </w:pPr>
      <w:bookmarkStart w:id="9" w:name="_Toc75793861"/>
      <w:r>
        <w:lastRenderedPageBreak/>
        <w:t xml:space="preserve">Problem Statement </w:t>
      </w:r>
      <w:r w:rsidR="000518AF">
        <w:t>5</w:t>
      </w:r>
      <w:r>
        <w:t xml:space="preserve">: </w:t>
      </w:r>
      <w:r w:rsidR="00216D8C">
        <w:t xml:space="preserve">Refining Selections by SQL clauses – DISTINCT, ORDER BY, </w:t>
      </w:r>
      <w:r w:rsidR="006A5EDC">
        <w:t>GROUP BY</w:t>
      </w:r>
      <w:r w:rsidR="003062BE">
        <w:t xml:space="preserve"> and </w:t>
      </w:r>
      <w:r w:rsidR="00216D8C">
        <w:t>LIKE</w:t>
      </w:r>
      <w:bookmarkEnd w:id="9"/>
    </w:p>
    <w:p w14:paraId="5B627B73" w14:textId="77777777" w:rsidR="00B03B50" w:rsidRPr="00B03B50" w:rsidRDefault="00B03B50" w:rsidP="00B03B50">
      <w:pPr>
        <w:spacing w:after="120"/>
        <w:rPr>
          <w:rFonts w:asciiTheme="majorHAnsi" w:hAnsiTheme="majorHAnsi" w:cstheme="majorHAnsi"/>
        </w:rPr>
      </w:pPr>
      <w:r w:rsidRPr="00B03B50">
        <w:rPr>
          <w:rFonts w:asciiTheme="majorHAnsi" w:hAnsiTheme="majorHAnsi" w:cstheme="majorHAnsi"/>
        </w:rPr>
        <w:t xml:space="preserve">For the Problem Statement refer </w:t>
      </w:r>
      <w:r w:rsidRPr="00B03B50">
        <w:rPr>
          <w:rFonts w:asciiTheme="majorHAnsi" w:hAnsiTheme="majorHAnsi" w:cstheme="majorHAnsi"/>
          <w:b/>
          <w:bCs/>
        </w:rPr>
        <w:t>\Code Snippet\scripts.sql</w:t>
      </w:r>
      <w:r w:rsidRPr="00B03B50">
        <w:rPr>
          <w:rFonts w:asciiTheme="majorHAnsi" w:hAnsiTheme="majorHAnsi" w:cstheme="majorHAnsi"/>
        </w:rPr>
        <w:t xml:space="preserve"> script file provided to you and execute the script on the Console.</w:t>
      </w:r>
    </w:p>
    <w:p w14:paraId="4B5CC291" w14:textId="5D29716B" w:rsidR="00B03B50" w:rsidRPr="00B03B50" w:rsidRDefault="00B03B50" w:rsidP="00B03B50">
      <w:pPr>
        <w:spacing w:after="120"/>
        <w:rPr>
          <w:rFonts w:asciiTheme="majorHAnsi" w:hAnsiTheme="majorHAnsi" w:cstheme="majorHAnsi"/>
        </w:rPr>
      </w:pPr>
      <w:r w:rsidRPr="00B03B50">
        <w:rPr>
          <w:rFonts w:asciiTheme="majorHAnsi" w:hAnsiTheme="majorHAnsi" w:cstheme="majorHAnsi"/>
        </w:rPr>
        <w:t>Write the SQL Select Queries on the tables:</w:t>
      </w:r>
    </w:p>
    <w:p w14:paraId="206B2C68" w14:textId="785E0E6F" w:rsidR="001A3186" w:rsidRPr="00222153" w:rsidRDefault="001A3186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JOB column with duplicate values suppressed.</w:t>
      </w:r>
    </w:p>
    <w:p w14:paraId="21EE5A0D" w14:textId="77777777" w:rsidR="00BC024E" w:rsidRPr="00222153" w:rsidRDefault="001A3186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rows where ENAME begins with the letter ‘A’.</w:t>
      </w:r>
    </w:p>
    <w:p w14:paraId="07382C15" w14:textId="77777777" w:rsidR="008210F6" w:rsidRPr="00222153" w:rsidRDefault="00BC024E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maximum SAL department wise.</w:t>
      </w:r>
    </w:p>
    <w:p w14:paraId="618130A8" w14:textId="425E6807" w:rsidR="00216D8C" w:rsidRPr="00222153" w:rsidRDefault="004B10ED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</w:t>
      </w:r>
      <w:r w:rsidR="0041760A">
        <w:rPr>
          <w:rFonts w:asciiTheme="majorHAnsi" w:hAnsiTheme="majorHAnsi" w:cstheme="majorHAnsi"/>
        </w:rPr>
        <w:t>y</w:t>
      </w:r>
      <w:r w:rsidR="008210F6" w:rsidRPr="00222153">
        <w:rPr>
          <w:rFonts w:asciiTheme="majorHAnsi" w:hAnsiTheme="majorHAnsi" w:cstheme="majorHAnsi"/>
        </w:rPr>
        <w:t xml:space="preserve"> the names of all employees who have a letter ‘R’ as a third letter in their name.</w:t>
      </w:r>
      <w:r w:rsidR="00216D8C" w:rsidRPr="00222153">
        <w:rPr>
          <w:rFonts w:asciiTheme="majorHAnsi" w:hAnsiTheme="majorHAnsi" w:cstheme="majorHAnsi"/>
        </w:rPr>
        <w:tab/>
      </w:r>
    </w:p>
    <w:p w14:paraId="1919ECB3" w14:textId="6F9F4A2B" w:rsidR="00AA0BAB" w:rsidRPr="00222153" w:rsidRDefault="00AA0BAB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minimum SAL jobwise.</w:t>
      </w:r>
    </w:p>
    <w:p w14:paraId="4CED3B65" w14:textId="27BEAF99" w:rsidR="008D5645" w:rsidRPr="00222153" w:rsidRDefault="008D5645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all employees in descending order of ENAME</w:t>
      </w:r>
      <w:r w:rsidR="00452659" w:rsidRPr="00222153">
        <w:rPr>
          <w:rFonts w:asciiTheme="majorHAnsi" w:hAnsiTheme="majorHAnsi" w:cstheme="majorHAnsi"/>
        </w:rPr>
        <w:t>.</w:t>
      </w:r>
    </w:p>
    <w:p w14:paraId="596335EE" w14:textId="651AB80E" w:rsidR="005A054E" w:rsidRPr="00222153" w:rsidRDefault="005A054E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rows where JOB column ends with the letter ‘T’.</w:t>
      </w:r>
    </w:p>
    <w:p w14:paraId="4D13E91F" w14:textId="229E85E5" w:rsidR="00A24F53" w:rsidRPr="00222153" w:rsidRDefault="00A24F53" w:rsidP="00B03B50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DEPTNO column with duplicate values suppressed.</w:t>
      </w:r>
    </w:p>
    <w:p w14:paraId="5CF54E85" w14:textId="0CEA1F8B" w:rsidR="00216D8C" w:rsidRDefault="00216D8C" w:rsidP="00216D8C">
      <w:pPr>
        <w:rPr>
          <w:rFonts w:asciiTheme="majorHAnsi" w:hAnsiTheme="majorHAnsi" w:cstheme="majorHAnsi"/>
          <w:sz w:val="22"/>
          <w:szCs w:val="22"/>
        </w:rPr>
      </w:pPr>
    </w:p>
    <w:p w14:paraId="0CC8D70A" w14:textId="6308EBD8" w:rsidR="00216D8C" w:rsidRPr="00216D8C" w:rsidRDefault="00216D8C" w:rsidP="00216D8C">
      <w:pPr>
        <w:rPr>
          <w:rFonts w:asciiTheme="majorHAnsi" w:hAnsiTheme="majorHAnsi" w:cstheme="majorHAnsi"/>
          <w:sz w:val="22"/>
          <w:szCs w:val="22"/>
        </w:rPr>
      </w:pPr>
    </w:p>
    <w:p w14:paraId="1FDBAD2A" w14:textId="498EF51B" w:rsidR="00216D8C" w:rsidRDefault="00216D8C" w:rsidP="00216D8C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0C5DE647" w14:textId="77777777" w:rsidR="00216D8C" w:rsidRPr="00216D8C" w:rsidRDefault="00216D8C" w:rsidP="00216D8C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5A6ED99F" w14:textId="592F7EC3" w:rsidR="00AC60A0" w:rsidRDefault="00AC60A0">
      <w:pPr>
        <w:rPr>
          <w:rFonts w:asciiTheme="majorHAnsi" w:eastAsia="Times New Roman" w:hAnsiTheme="majorHAnsi" w:cstheme="majorHAnsi"/>
          <w:sz w:val="22"/>
          <w:szCs w:val="20"/>
        </w:rPr>
      </w:pPr>
      <w:r>
        <w:rPr>
          <w:rFonts w:asciiTheme="majorHAnsi" w:hAnsiTheme="majorHAnsi" w:cstheme="majorHAnsi"/>
          <w:sz w:val="22"/>
        </w:rPr>
        <w:br w:type="page"/>
      </w:r>
    </w:p>
    <w:p w14:paraId="72B8C23F" w14:textId="11E49EF8" w:rsidR="00EC1D2C" w:rsidRPr="001B08D3" w:rsidRDefault="00EC1D2C" w:rsidP="00EC1D2C">
      <w:pPr>
        <w:pStyle w:val="MphasiS-HeadingTextCalibri16PtBold"/>
        <w:spacing w:before="120" w:after="120"/>
      </w:pPr>
      <w:bookmarkStart w:id="10" w:name="_Toc75793862"/>
      <w:r>
        <w:lastRenderedPageBreak/>
        <w:t xml:space="preserve">Problem Statement 6: </w:t>
      </w:r>
      <w:r w:rsidR="00B007BF">
        <w:t>Working Subqueries</w:t>
      </w:r>
      <w:r w:rsidR="009E07C5">
        <w:t xml:space="preserve"> in SQL</w:t>
      </w:r>
      <w:bookmarkEnd w:id="10"/>
    </w:p>
    <w:p w14:paraId="6CB12CDD" w14:textId="77777777" w:rsidR="00D21DF0" w:rsidRPr="00D21DF0" w:rsidRDefault="00D21DF0" w:rsidP="00D21DF0">
      <w:pPr>
        <w:spacing w:after="120"/>
        <w:rPr>
          <w:rFonts w:asciiTheme="majorHAnsi" w:hAnsiTheme="majorHAnsi" w:cstheme="majorHAnsi"/>
        </w:rPr>
      </w:pPr>
      <w:r w:rsidRPr="00D21DF0">
        <w:rPr>
          <w:rFonts w:asciiTheme="majorHAnsi" w:hAnsiTheme="majorHAnsi" w:cstheme="majorHAnsi"/>
        </w:rPr>
        <w:t xml:space="preserve">For the Problem Statement refer </w:t>
      </w:r>
      <w:r w:rsidRPr="00D21DF0">
        <w:rPr>
          <w:rFonts w:asciiTheme="majorHAnsi" w:hAnsiTheme="majorHAnsi" w:cstheme="majorHAnsi"/>
          <w:b/>
          <w:bCs/>
        </w:rPr>
        <w:t>\Code Snippet\scripts.sql</w:t>
      </w:r>
      <w:r w:rsidRPr="00D21DF0">
        <w:rPr>
          <w:rFonts w:asciiTheme="majorHAnsi" w:hAnsiTheme="majorHAnsi" w:cstheme="majorHAnsi"/>
        </w:rPr>
        <w:t xml:space="preserve"> script file provided to you and execute the script on the Console.</w:t>
      </w:r>
    </w:p>
    <w:p w14:paraId="6413158A" w14:textId="77777777" w:rsidR="00D21DF0" w:rsidRPr="00D21DF0" w:rsidRDefault="00D21DF0" w:rsidP="00D21DF0">
      <w:pPr>
        <w:spacing w:after="120"/>
        <w:rPr>
          <w:rFonts w:asciiTheme="majorHAnsi" w:hAnsiTheme="majorHAnsi" w:cstheme="majorHAnsi"/>
        </w:rPr>
      </w:pPr>
      <w:r w:rsidRPr="00D21DF0">
        <w:rPr>
          <w:rFonts w:asciiTheme="majorHAnsi" w:hAnsiTheme="majorHAnsi" w:cstheme="majorHAnsi"/>
        </w:rPr>
        <w:t>Write the SQL Select Queries on the tables:</w:t>
      </w:r>
    </w:p>
    <w:p w14:paraId="5878CF1F" w14:textId="0071FCFC" w:rsidR="00FD09D3" w:rsidRPr="00222153" w:rsidRDefault="00164D3F" w:rsidP="00D21DF0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ENAME and JOB for all employees who belong to the same DEPTNO as employee ‘KING’.</w:t>
      </w:r>
    </w:p>
    <w:p w14:paraId="3003092B" w14:textId="38A6A103" w:rsidR="00164D3F" w:rsidRPr="00222153" w:rsidRDefault="00164D3F" w:rsidP="00D21DF0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Find the name of the employee who is receiving the maximum salary.</w:t>
      </w:r>
    </w:p>
    <w:p w14:paraId="6B7BB506" w14:textId="405A88D9" w:rsidR="00300CEE" w:rsidRPr="00222153" w:rsidRDefault="00300CEE" w:rsidP="00D21DF0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ENAME and SAL for the employee who’s getting the minimum SAL.</w:t>
      </w:r>
    </w:p>
    <w:p w14:paraId="6C40BC7A" w14:textId="4FEC18F3" w:rsidR="004A04C2" w:rsidRPr="00222153" w:rsidRDefault="004A04C2" w:rsidP="00D21DF0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Display the third highest salary from </w:t>
      </w:r>
      <w:r w:rsidR="006E64F3" w:rsidRPr="00222153">
        <w:rPr>
          <w:rFonts w:asciiTheme="majorHAnsi" w:hAnsiTheme="majorHAnsi" w:cstheme="majorHAnsi"/>
        </w:rPr>
        <w:t>EMP</w:t>
      </w:r>
      <w:r w:rsidRPr="00222153">
        <w:rPr>
          <w:rFonts w:asciiTheme="majorHAnsi" w:hAnsiTheme="majorHAnsi" w:cstheme="majorHAnsi"/>
        </w:rPr>
        <w:t xml:space="preserve"> table.</w:t>
      </w:r>
    </w:p>
    <w:p w14:paraId="7B5AD79A" w14:textId="41F992AA" w:rsidR="00E30F31" w:rsidRPr="00222153" w:rsidRDefault="00E30F31" w:rsidP="00D21DF0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DNAME and the corresponding ENAME. All rows of DEPT table are to be displayed even if a particular DEPTNO has no employees.</w:t>
      </w:r>
    </w:p>
    <w:p w14:paraId="1E7C5B20" w14:textId="6F8E0D27" w:rsidR="00CA6700" w:rsidRPr="00222153" w:rsidRDefault="00CA6700" w:rsidP="00D21DF0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>Display the Enames and the corresponding Dnames</w:t>
      </w:r>
      <w:r w:rsidR="00207F67" w:rsidRPr="00222153">
        <w:rPr>
          <w:rFonts w:asciiTheme="majorHAnsi" w:hAnsiTheme="majorHAnsi" w:cstheme="majorHAnsi"/>
        </w:rPr>
        <w:t xml:space="preserve"> from EMP and DEPT table</w:t>
      </w:r>
      <w:r w:rsidRPr="00222153">
        <w:rPr>
          <w:rFonts w:asciiTheme="majorHAnsi" w:hAnsiTheme="majorHAnsi" w:cstheme="majorHAnsi"/>
        </w:rPr>
        <w:t>.</w:t>
      </w:r>
    </w:p>
    <w:p w14:paraId="379B8070" w14:textId="2F3E076E" w:rsidR="00A233F8" w:rsidRPr="00222153" w:rsidRDefault="005479D6" w:rsidP="00D21DF0">
      <w:pPr>
        <w:pStyle w:val="ListParagraph"/>
        <w:numPr>
          <w:ilvl w:val="0"/>
          <w:numId w:val="23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222153">
        <w:rPr>
          <w:rFonts w:asciiTheme="majorHAnsi" w:hAnsiTheme="majorHAnsi" w:cstheme="majorHAnsi"/>
        </w:rPr>
        <w:t xml:space="preserve">Display the </w:t>
      </w:r>
      <w:r w:rsidR="00A233F8" w:rsidRPr="00222153">
        <w:rPr>
          <w:rFonts w:asciiTheme="majorHAnsi" w:hAnsiTheme="majorHAnsi" w:cstheme="majorHAnsi"/>
        </w:rPr>
        <w:t>names of all MANAGERs who are not in department 30.</w:t>
      </w:r>
    </w:p>
    <w:p w14:paraId="37014E1A" w14:textId="77777777" w:rsidR="00EC1D2C" w:rsidRPr="00222153" w:rsidRDefault="00EC1D2C" w:rsidP="00494557">
      <w:pPr>
        <w:pStyle w:val="ListParagraph"/>
        <w:numPr>
          <w:ilvl w:val="0"/>
          <w:numId w:val="15"/>
        </w:numPr>
        <w:rPr>
          <w:rFonts w:ascii="Calibri" w:hAnsi="Calibri" w:cs="Tahoma"/>
          <w:b/>
          <w:color w:val="C50265"/>
        </w:rPr>
      </w:pPr>
      <w:r w:rsidRPr="00222153">
        <w:br w:type="page"/>
      </w:r>
    </w:p>
    <w:p w14:paraId="22911C7A" w14:textId="0364FF6E" w:rsidR="0026610C" w:rsidRDefault="0026610C" w:rsidP="00A31478">
      <w:pPr>
        <w:pStyle w:val="MphasiS-HeadingTextCalibri16PtBold"/>
        <w:spacing w:before="120" w:after="120"/>
      </w:pPr>
      <w:bookmarkStart w:id="11" w:name="_Toc75793863"/>
      <w:r>
        <w:lastRenderedPageBreak/>
        <w:t xml:space="preserve">Problem Statement </w:t>
      </w:r>
      <w:r w:rsidR="004418E3">
        <w:t>7</w:t>
      </w:r>
      <w:r>
        <w:t xml:space="preserve">: </w:t>
      </w:r>
      <w:r w:rsidR="004F0F7E">
        <w:t>SQL: Join multiple tables</w:t>
      </w:r>
      <w:bookmarkEnd w:id="11"/>
    </w:p>
    <w:p w14:paraId="1CAA6B52" w14:textId="77106024" w:rsidR="00962DB2" w:rsidRDefault="00DE1939" w:rsidP="00962DB2">
      <w:pPr>
        <w:pStyle w:val="ParagraphText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Consider the following schema:</w:t>
      </w:r>
      <w:r w:rsidR="007443CD" w:rsidRPr="00222153">
        <w:rPr>
          <w:rFonts w:asciiTheme="majorHAnsi" w:hAnsiTheme="majorHAnsi" w:cstheme="majorHAnsi"/>
          <w:sz w:val="24"/>
          <w:szCs w:val="24"/>
        </w:rPr>
        <w:tab/>
      </w:r>
    </w:p>
    <w:p w14:paraId="10A53C62" w14:textId="35C1907B" w:rsidR="00962DB2" w:rsidRDefault="00962DB2" w:rsidP="00876562">
      <w:pPr>
        <w:pStyle w:val="ParagraphText"/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highlight w:val="yellow"/>
        </w:rPr>
        <w:drawing>
          <wp:inline distT="0" distB="0" distL="0" distR="0" wp14:anchorId="5C01899D" wp14:editId="4209268C">
            <wp:extent cx="5239910" cy="1662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93" cy="16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0842" w14:textId="01A4217C" w:rsidR="00BD19BD" w:rsidRPr="00222153" w:rsidRDefault="0044337E" w:rsidP="00EC0EBF">
      <w:pPr>
        <w:pStyle w:val="ParagraphText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 xml:space="preserve">One Student can have multiple </w:t>
      </w:r>
      <w:r w:rsidR="00AC70E4" w:rsidRPr="00222153">
        <w:rPr>
          <w:rFonts w:asciiTheme="majorHAnsi" w:hAnsiTheme="majorHAnsi" w:cstheme="majorHAnsi"/>
          <w:sz w:val="24"/>
          <w:szCs w:val="24"/>
        </w:rPr>
        <w:t>papers,</w:t>
      </w:r>
      <w:r w:rsidRPr="00222153">
        <w:rPr>
          <w:rFonts w:asciiTheme="majorHAnsi" w:hAnsiTheme="majorHAnsi" w:cstheme="majorHAnsi"/>
          <w:sz w:val="24"/>
          <w:szCs w:val="24"/>
        </w:rPr>
        <w:t xml:space="preserve"> but A paper can only belong to one Student.</w:t>
      </w:r>
    </w:p>
    <w:p w14:paraId="74950DF5" w14:textId="08180720" w:rsidR="00AC70E4" w:rsidRPr="00222153" w:rsidRDefault="00A66BD5" w:rsidP="00A615C5">
      <w:pPr>
        <w:pStyle w:val="ParagraphText"/>
        <w:ind w:left="187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 xml:space="preserve">In this schema </w:t>
      </w:r>
      <w:r w:rsidR="004C3A93" w:rsidRPr="00222153">
        <w:rPr>
          <w:rFonts w:asciiTheme="majorHAnsi" w:hAnsiTheme="majorHAnsi" w:cstheme="majorHAnsi"/>
          <w:sz w:val="24"/>
          <w:szCs w:val="24"/>
        </w:rPr>
        <w:t xml:space="preserve">FK - </w:t>
      </w:r>
      <w:r w:rsidRPr="00222153">
        <w:rPr>
          <w:rFonts w:asciiTheme="majorHAnsi" w:hAnsiTheme="majorHAnsi" w:cstheme="majorHAnsi"/>
          <w:sz w:val="24"/>
          <w:szCs w:val="24"/>
        </w:rPr>
        <w:t xml:space="preserve">student_id in PAPERS table which is referencing from </w:t>
      </w:r>
      <w:r w:rsidR="004C3A93" w:rsidRPr="00222153">
        <w:rPr>
          <w:rFonts w:asciiTheme="majorHAnsi" w:hAnsiTheme="majorHAnsi" w:cstheme="majorHAnsi"/>
          <w:sz w:val="24"/>
          <w:szCs w:val="24"/>
        </w:rPr>
        <w:t>PK</w:t>
      </w:r>
      <w:r w:rsidR="00046694" w:rsidRPr="00222153">
        <w:rPr>
          <w:rFonts w:asciiTheme="majorHAnsi" w:hAnsiTheme="majorHAnsi" w:cstheme="majorHAnsi"/>
          <w:sz w:val="24"/>
          <w:szCs w:val="24"/>
        </w:rPr>
        <w:t xml:space="preserve"> - </w:t>
      </w:r>
      <w:r w:rsidR="004C3A93" w:rsidRPr="00222153">
        <w:rPr>
          <w:rFonts w:asciiTheme="majorHAnsi" w:hAnsiTheme="majorHAnsi" w:cstheme="majorHAnsi"/>
          <w:sz w:val="24"/>
          <w:szCs w:val="24"/>
        </w:rPr>
        <w:t>id from STUDENTS table</w:t>
      </w:r>
      <w:r w:rsidRPr="00222153">
        <w:rPr>
          <w:rFonts w:asciiTheme="majorHAnsi" w:hAnsiTheme="majorHAnsi" w:cstheme="majorHAnsi"/>
          <w:sz w:val="24"/>
          <w:szCs w:val="24"/>
        </w:rPr>
        <w:t>.</w:t>
      </w:r>
      <w:r w:rsidR="00EC0EBF">
        <w:rPr>
          <w:rFonts w:asciiTheme="majorHAnsi" w:hAnsiTheme="majorHAnsi" w:cstheme="majorHAnsi"/>
          <w:sz w:val="24"/>
          <w:szCs w:val="24"/>
        </w:rPr>
        <w:t>ac</w:t>
      </w:r>
    </w:p>
    <w:p w14:paraId="4088727A" w14:textId="7C16350C" w:rsidR="00AB11F1" w:rsidRPr="00222153" w:rsidRDefault="00AB11F1" w:rsidP="00494557">
      <w:pPr>
        <w:pStyle w:val="ParagraphText"/>
        <w:numPr>
          <w:ilvl w:val="0"/>
          <w:numId w:val="9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Create above tables and establish a relationship between them</w:t>
      </w:r>
      <w:r w:rsidR="00F50D11" w:rsidRPr="00222153">
        <w:rPr>
          <w:rFonts w:asciiTheme="majorHAnsi" w:hAnsiTheme="majorHAnsi" w:cstheme="majorHAnsi"/>
          <w:sz w:val="24"/>
          <w:szCs w:val="24"/>
        </w:rPr>
        <w:t>.</w:t>
      </w:r>
    </w:p>
    <w:p w14:paraId="5E9CD98A" w14:textId="2BA220FF" w:rsidR="00AB11F1" w:rsidRPr="00222153" w:rsidRDefault="00C03D0E" w:rsidP="00494557">
      <w:pPr>
        <w:pStyle w:val="ParagraphText"/>
        <w:numPr>
          <w:ilvl w:val="0"/>
          <w:numId w:val="9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Insert the following data to the respective tables:</w:t>
      </w:r>
    </w:p>
    <w:p w14:paraId="378AC427" w14:textId="0DB1DB84" w:rsidR="00C03D0E" w:rsidRPr="00222153" w:rsidRDefault="00C03D0E" w:rsidP="00C03D0E">
      <w:pPr>
        <w:pStyle w:val="ParagraphText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222153">
        <w:rPr>
          <w:rFonts w:asciiTheme="majorHAnsi" w:hAnsiTheme="majorHAnsi" w:cstheme="majorHAnsi"/>
          <w:b/>
          <w:bCs/>
          <w:sz w:val="24"/>
          <w:szCs w:val="24"/>
        </w:rPr>
        <w:t xml:space="preserve"> STUDENTS DATA </w:t>
      </w:r>
    </w:p>
    <w:p w14:paraId="037B3A6D" w14:textId="5EC2CB94" w:rsidR="00C03D0E" w:rsidRPr="00222153" w:rsidRDefault="008713CA" w:rsidP="00AE6331">
      <w:pPr>
        <w:pStyle w:val="ParagraphText"/>
        <w:ind w:left="72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ab/>
      </w:r>
      <w:r w:rsidR="00C03D0E" w:rsidRPr="00222153">
        <w:rPr>
          <w:rFonts w:asciiTheme="majorHAnsi" w:hAnsiTheme="majorHAnsi" w:cstheme="majorHAnsi"/>
          <w:sz w:val="24"/>
          <w:szCs w:val="24"/>
        </w:rPr>
        <w:t>(</w:t>
      </w:r>
      <w:r w:rsidR="002B14A3" w:rsidRPr="00222153">
        <w:rPr>
          <w:rFonts w:asciiTheme="majorHAnsi" w:hAnsiTheme="majorHAnsi" w:cstheme="majorHAnsi"/>
          <w:sz w:val="24"/>
          <w:szCs w:val="24"/>
        </w:rPr>
        <w:t xml:space="preserve">1, </w:t>
      </w:r>
      <w:r w:rsidR="00C03D0E" w:rsidRPr="00222153">
        <w:rPr>
          <w:rFonts w:asciiTheme="majorHAnsi" w:hAnsiTheme="majorHAnsi" w:cstheme="majorHAnsi"/>
          <w:sz w:val="24"/>
          <w:szCs w:val="24"/>
        </w:rPr>
        <w:t>'Caleb'), (</w:t>
      </w:r>
      <w:r w:rsidR="002B14A3" w:rsidRPr="00222153">
        <w:rPr>
          <w:rFonts w:asciiTheme="majorHAnsi" w:hAnsiTheme="majorHAnsi" w:cstheme="majorHAnsi"/>
          <w:sz w:val="24"/>
          <w:szCs w:val="24"/>
        </w:rPr>
        <w:t xml:space="preserve">2, </w:t>
      </w:r>
      <w:r w:rsidR="00C03D0E" w:rsidRPr="00222153">
        <w:rPr>
          <w:rFonts w:asciiTheme="majorHAnsi" w:hAnsiTheme="majorHAnsi" w:cstheme="majorHAnsi"/>
          <w:sz w:val="24"/>
          <w:szCs w:val="24"/>
        </w:rPr>
        <w:t>'Samantha'), (</w:t>
      </w:r>
      <w:r w:rsidR="002B14A3" w:rsidRPr="00222153">
        <w:rPr>
          <w:rFonts w:asciiTheme="majorHAnsi" w:hAnsiTheme="majorHAnsi" w:cstheme="majorHAnsi"/>
          <w:sz w:val="24"/>
          <w:szCs w:val="24"/>
        </w:rPr>
        <w:t xml:space="preserve">3, </w:t>
      </w:r>
      <w:r w:rsidR="00C03D0E" w:rsidRPr="00222153">
        <w:rPr>
          <w:rFonts w:asciiTheme="majorHAnsi" w:hAnsiTheme="majorHAnsi" w:cstheme="majorHAnsi"/>
          <w:sz w:val="24"/>
          <w:szCs w:val="24"/>
        </w:rPr>
        <w:t>'Raj'), (</w:t>
      </w:r>
      <w:r w:rsidR="002B14A3" w:rsidRPr="00222153">
        <w:rPr>
          <w:rFonts w:asciiTheme="majorHAnsi" w:hAnsiTheme="majorHAnsi" w:cstheme="majorHAnsi"/>
          <w:sz w:val="24"/>
          <w:szCs w:val="24"/>
        </w:rPr>
        <w:t xml:space="preserve">4, </w:t>
      </w:r>
      <w:r w:rsidR="00C03D0E" w:rsidRPr="00222153">
        <w:rPr>
          <w:rFonts w:asciiTheme="majorHAnsi" w:hAnsiTheme="majorHAnsi" w:cstheme="majorHAnsi"/>
          <w:sz w:val="24"/>
          <w:szCs w:val="24"/>
        </w:rPr>
        <w:t>'Carlos'), (</w:t>
      </w:r>
      <w:r w:rsidR="002B14A3" w:rsidRPr="00222153">
        <w:rPr>
          <w:rFonts w:asciiTheme="majorHAnsi" w:hAnsiTheme="majorHAnsi" w:cstheme="majorHAnsi"/>
          <w:sz w:val="24"/>
          <w:szCs w:val="24"/>
        </w:rPr>
        <w:t xml:space="preserve">5, </w:t>
      </w:r>
      <w:r w:rsidR="00C03D0E" w:rsidRPr="00222153">
        <w:rPr>
          <w:rFonts w:asciiTheme="majorHAnsi" w:hAnsiTheme="majorHAnsi" w:cstheme="majorHAnsi"/>
          <w:sz w:val="24"/>
          <w:szCs w:val="24"/>
        </w:rPr>
        <w:t>'Lisa');</w:t>
      </w:r>
    </w:p>
    <w:p w14:paraId="297D1D3F" w14:textId="77777777" w:rsidR="00C03D0E" w:rsidRPr="00222153" w:rsidRDefault="00C03D0E" w:rsidP="00C03D0E">
      <w:pPr>
        <w:pStyle w:val="ParagraphText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222153">
        <w:rPr>
          <w:rFonts w:asciiTheme="majorHAnsi" w:hAnsiTheme="majorHAnsi" w:cstheme="majorHAnsi"/>
          <w:b/>
          <w:bCs/>
          <w:sz w:val="24"/>
          <w:szCs w:val="24"/>
        </w:rPr>
        <w:t>PAPERS DATA</w:t>
      </w:r>
    </w:p>
    <w:p w14:paraId="3FD7D5D3" w14:textId="77777777" w:rsidR="00C03D0E" w:rsidRPr="00222153" w:rsidRDefault="00C03D0E" w:rsidP="004E6B2A">
      <w:pPr>
        <w:pStyle w:val="ParagraphText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(1, 'My First Book Report', 60),</w:t>
      </w:r>
    </w:p>
    <w:p w14:paraId="5632D49F" w14:textId="77777777" w:rsidR="00C03D0E" w:rsidRPr="00222153" w:rsidRDefault="00C03D0E" w:rsidP="004E6B2A">
      <w:pPr>
        <w:pStyle w:val="ParagraphText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(1, 'My Second Book Report', 75),</w:t>
      </w:r>
    </w:p>
    <w:p w14:paraId="7713B0D9" w14:textId="3ABF83CF" w:rsidR="00C03D0E" w:rsidRPr="00222153" w:rsidRDefault="00C03D0E" w:rsidP="004E6B2A">
      <w:pPr>
        <w:pStyle w:val="ParagraphText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(2, 'Russian Lit Through the Ages', 94),</w:t>
      </w:r>
    </w:p>
    <w:p w14:paraId="497473E9" w14:textId="77777777" w:rsidR="00C03D0E" w:rsidRPr="00222153" w:rsidRDefault="00C03D0E" w:rsidP="004E6B2A">
      <w:pPr>
        <w:pStyle w:val="ParagraphText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(2, 'De Montaigne and The Art of The Essay', 98),</w:t>
      </w:r>
    </w:p>
    <w:p w14:paraId="23739A74" w14:textId="7C0AF771" w:rsidR="00C2262B" w:rsidRPr="00222153" w:rsidRDefault="00C03D0E" w:rsidP="004E6B2A">
      <w:pPr>
        <w:pStyle w:val="ParagraphText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(4, 'Borges and Magical Realism', 89);</w:t>
      </w:r>
    </w:p>
    <w:p w14:paraId="4BC39366" w14:textId="77777777" w:rsidR="005B34B7" w:rsidRPr="00222153" w:rsidRDefault="005B34B7" w:rsidP="004E6B2A">
      <w:pPr>
        <w:pStyle w:val="ParagraphText"/>
        <w:spacing w:after="0"/>
        <w:ind w:left="1440"/>
        <w:rPr>
          <w:rFonts w:asciiTheme="majorHAnsi" w:hAnsiTheme="majorHAnsi" w:cstheme="majorHAnsi"/>
          <w:sz w:val="24"/>
          <w:szCs w:val="24"/>
        </w:rPr>
      </w:pPr>
    </w:p>
    <w:p w14:paraId="71F4D0AF" w14:textId="1E665F5A" w:rsidR="00E7732A" w:rsidRPr="00222153" w:rsidRDefault="004958E6" w:rsidP="00E21F63">
      <w:pPr>
        <w:pStyle w:val="ParagraphText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 xml:space="preserve">Write Join queries for below </w:t>
      </w:r>
      <w:r w:rsidR="00E21F63" w:rsidRPr="00222153">
        <w:rPr>
          <w:rFonts w:asciiTheme="majorHAnsi" w:hAnsiTheme="majorHAnsi" w:cstheme="majorHAnsi"/>
          <w:sz w:val="24"/>
          <w:szCs w:val="24"/>
        </w:rPr>
        <w:t>output</w:t>
      </w:r>
      <w:r w:rsidRPr="00222153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3780"/>
        <w:gridCol w:w="916"/>
      </w:tblGrid>
      <w:tr w:rsidR="00C2262B" w14:paraId="779BC606" w14:textId="77777777" w:rsidTr="00C2262B">
        <w:tc>
          <w:tcPr>
            <w:tcW w:w="2160" w:type="dxa"/>
          </w:tcPr>
          <w:p w14:paraId="2BC5F716" w14:textId="05AC00BA" w:rsidR="00C2262B" w:rsidRPr="00C2262B" w:rsidRDefault="00C2262B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2262B">
              <w:rPr>
                <w:rFonts w:asciiTheme="majorHAnsi" w:hAnsiTheme="majorHAnsi" w:cstheme="majorHAnsi"/>
                <w:b/>
                <w:bCs/>
                <w:sz w:val="22"/>
              </w:rPr>
              <w:t>first_name</w:t>
            </w:r>
          </w:p>
        </w:tc>
        <w:tc>
          <w:tcPr>
            <w:tcW w:w="3780" w:type="dxa"/>
          </w:tcPr>
          <w:p w14:paraId="64A4D3DE" w14:textId="68B1F29C" w:rsidR="00C2262B" w:rsidRPr="00C2262B" w:rsidRDefault="00EF311B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2262B">
              <w:rPr>
                <w:rFonts w:asciiTheme="majorHAnsi" w:hAnsiTheme="majorHAnsi" w:cstheme="majorHAnsi"/>
                <w:b/>
                <w:bCs/>
                <w:sz w:val="22"/>
              </w:rPr>
              <w:t>T</w:t>
            </w:r>
            <w:r w:rsidR="00C2262B" w:rsidRPr="00C2262B">
              <w:rPr>
                <w:rFonts w:asciiTheme="majorHAnsi" w:hAnsiTheme="majorHAnsi" w:cstheme="majorHAnsi"/>
                <w:b/>
                <w:bCs/>
                <w:sz w:val="22"/>
              </w:rPr>
              <w:t>itle</w:t>
            </w:r>
          </w:p>
        </w:tc>
        <w:tc>
          <w:tcPr>
            <w:tcW w:w="916" w:type="dxa"/>
          </w:tcPr>
          <w:p w14:paraId="2260D36D" w14:textId="69EA5393" w:rsidR="00C2262B" w:rsidRPr="00C2262B" w:rsidRDefault="00C2262B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2262B">
              <w:rPr>
                <w:rFonts w:asciiTheme="majorHAnsi" w:hAnsiTheme="majorHAnsi" w:cstheme="majorHAnsi"/>
                <w:b/>
                <w:bCs/>
                <w:sz w:val="22"/>
              </w:rPr>
              <w:t>grade</w:t>
            </w:r>
          </w:p>
        </w:tc>
      </w:tr>
      <w:tr w:rsidR="00C2262B" w14:paraId="42839C37" w14:textId="77777777" w:rsidTr="00C2262B">
        <w:tc>
          <w:tcPr>
            <w:tcW w:w="2160" w:type="dxa"/>
          </w:tcPr>
          <w:p w14:paraId="2E08D4AF" w14:textId="32A483E9" w:rsidR="00C2262B" w:rsidRDefault="00C2262B" w:rsidP="00C2262B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Samantha</w:t>
            </w:r>
          </w:p>
        </w:tc>
        <w:tc>
          <w:tcPr>
            <w:tcW w:w="3780" w:type="dxa"/>
          </w:tcPr>
          <w:p w14:paraId="23D404D5" w14:textId="0916362B" w:rsidR="00C2262B" w:rsidRDefault="00C2262B" w:rsidP="00C2262B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De Montaigne and The Art of The Essay</w:t>
            </w:r>
          </w:p>
        </w:tc>
        <w:tc>
          <w:tcPr>
            <w:tcW w:w="916" w:type="dxa"/>
          </w:tcPr>
          <w:p w14:paraId="17CA2F41" w14:textId="6E987770" w:rsidR="00C2262B" w:rsidRDefault="00C2262B" w:rsidP="00BD19BD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98</w:t>
            </w:r>
          </w:p>
        </w:tc>
      </w:tr>
      <w:tr w:rsidR="00C2262B" w14:paraId="64874B4A" w14:textId="77777777" w:rsidTr="00C2262B">
        <w:tc>
          <w:tcPr>
            <w:tcW w:w="2160" w:type="dxa"/>
          </w:tcPr>
          <w:p w14:paraId="4E0CCE62" w14:textId="6C655F27" w:rsidR="00C2262B" w:rsidRDefault="00C2262B" w:rsidP="00C2262B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Samantha</w:t>
            </w:r>
          </w:p>
        </w:tc>
        <w:tc>
          <w:tcPr>
            <w:tcW w:w="3780" w:type="dxa"/>
          </w:tcPr>
          <w:p w14:paraId="5C566EB9" w14:textId="714326E0" w:rsidR="00C2262B" w:rsidRDefault="00C2262B" w:rsidP="00C2262B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Russian Lit Through the Ages</w:t>
            </w:r>
          </w:p>
        </w:tc>
        <w:tc>
          <w:tcPr>
            <w:tcW w:w="916" w:type="dxa"/>
          </w:tcPr>
          <w:p w14:paraId="7AE2A956" w14:textId="34F3553B" w:rsidR="00C2262B" w:rsidRDefault="00C2262B" w:rsidP="00BD19BD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9</w:t>
            </w:r>
            <w:r>
              <w:rPr>
                <w:rFonts w:asciiTheme="majorHAnsi" w:hAnsiTheme="majorHAnsi" w:cstheme="majorHAnsi"/>
                <w:sz w:val="22"/>
              </w:rPr>
              <w:t>4</w:t>
            </w:r>
          </w:p>
        </w:tc>
      </w:tr>
      <w:tr w:rsidR="00C2262B" w14:paraId="175899FF" w14:textId="77777777" w:rsidTr="00C2262B">
        <w:tc>
          <w:tcPr>
            <w:tcW w:w="2160" w:type="dxa"/>
          </w:tcPr>
          <w:p w14:paraId="35604A3F" w14:textId="08004F63" w:rsidR="00C2262B" w:rsidRDefault="00C2262B" w:rsidP="00C2262B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Carlos</w:t>
            </w:r>
          </w:p>
        </w:tc>
        <w:tc>
          <w:tcPr>
            <w:tcW w:w="3780" w:type="dxa"/>
          </w:tcPr>
          <w:p w14:paraId="4A0D3019" w14:textId="113F55A3" w:rsidR="00C2262B" w:rsidRDefault="00C2262B" w:rsidP="00C2262B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Borges and Magical Realism</w:t>
            </w:r>
          </w:p>
        </w:tc>
        <w:tc>
          <w:tcPr>
            <w:tcW w:w="916" w:type="dxa"/>
          </w:tcPr>
          <w:p w14:paraId="76FB076B" w14:textId="65F4F5AA" w:rsidR="00C2262B" w:rsidRDefault="00C2262B" w:rsidP="00BD19BD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89</w:t>
            </w:r>
          </w:p>
        </w:tc>
      </w:tr>
      <w:tr w:rsidR="00C2262B" w14:paraId="3953EDD7" w14:textId="77777777" w:rsidTr="00C2262B">
        <w:tc>
          <w:tcPr>
            <w:tcW w:w="2160" w:type="dxa"/>
          </w:tcPr>
          <w:p w14:paraId="3D188482" w14:textId="0EF231F4" w:rsidR="00C2262B" w:rsidRDefault="00C2262B" w:rsidP="00C2262B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Caleb</w:t>
            </w:r>
          </w:p>
        </w:tc>
        <w:tc>
          <w:tcPr>
            <w:tcW w:w="3780" w:type="dxa"/>
          </w:tcPr>
          <w:p w14:paraId="70A043E5" w14:textId="187894D2" w:rsidR="00C2262B" w:rsidRDefault="00C2262B" w:rsidP="00C2262B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My Second Book Report</w:t>
            </w:r>
          </w:p>
        </w:tc>
        <w:tc>
          <w:tcPr>
            <w:tcW w:w="916" w:type="dxa"/>
          </w:tcPr>
          <w:p w14:paraId="4F598BC5" w14:textId="51D15A2E" w:rsidR="00C2262B" w:rsidRDefault="00C2262B" w:rsidP="00BD19BD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75</w:t>
            </w:r>
          </w:p>
        </w:tc>
      </w:tr>
      <w:tr w:rsidR="00C2262B" w14:paraId="42B607C4" w14:textId="77777777" w:rsidTr="00C2262B">
        <w:tc>
          <w:tcPr>
            <w:tcW w:w="2160" w:type="dxa"/>
          </w:tcPr>
          <w:p w14:paraId="63D832CF" w14:textId="7C731ED3" w:rsidR="00C2262B" w:rsidRDefault="00C2262B" w:rsidP="00C2262B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Caleb</w:t>
            </w:r>
          </w:p>
        </w:tc>
        <w:tc>
          <w:tcPr>
            <w:tcW w:w="3780" w:type="dxa"/>
          </w:tcPr>
          <w:p w14:paraId="78222A01" w14:textId="3BAA8791" w:rsidR="00C2262B" w:rsidRDefault="00C2262B" w:rsidP="00C2262B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My First Book Report</w:t>
            </w:r>
          </w:p>
        </w:tc>
        <w:tc>
          <w:tcPr>
            <w:tcW w:w="916" w:type="dxa"/>
          </w:tcPr>
          <w:p w14:paraId="51B25D67" w14:textId="166785AC" w:rsidR="00C2262B" w:rsidRDefault="00C2262B" w:rsidP="00BD19BD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C2262B">
              <w:rPr>
                <w:rFonts w:asciiTheme="majorHAnsi" w:hAnsiTheme="majorHAnsi" w:cstheme="majorHAnsi"/>
                <w:sz w:val="22"/>
              </w:rPr>
              <w:t>60</w:t>
            </w:r>
          </w:p>
        </w:tc>
      </w:tr>
    </w:tbl>
    <w:p w14:paraId="7632554D" w14:textId="77777777" w:rsidR="0030435C" w:rsidRDefault="0030435C" w:rsidP="00FD25B5">
      <w:pPr>
        <w:pStyle w:val="ParagraphText"/>
        <w:spacing w:after="0"/>
        <w:rPr>
          <w:rFonts w:asciiTheme="majorHAnsi" w:hAnsiTheme="majorHAnsi" w:cstheme="majorHAnsi"/>
          <w:sz w:val="22"/>
        </w:rPr>
      </w:pPr>
    </w:p>
    <w:p w14:paraId="4B79E288" w14:textId="77777777" w:rsidR="00E21F63" w:rsidRPr="00222153" w:rsidRDefault="00E21F63" w:rsidP="009B0876">
      <w:pPr>
        <w:pStyle w:val="ParagraphText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t>Write Join queries for below output: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3780"/>
        <w:gridCol w:w="900"/>
      </w:tblGrid>
      <w:tr w:rsidR="0019400D" w14:paraId="6B6C566A" w14:textId="77777777" w:rsidTr="00484005">
        <w:tc>
          <w:tcPr>
            <w:tcW w:w="2160" w:type="dxa"/>
          </w:tcPr>
          <w:p w14:paraId="7AD99A93" w14:textId="77777777" w:rsidR="0019400D" w:rsidRPr="00C2262B" w:rsidRDefault="0019400D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2262B">
              <w:rPr>
                <w:rFonts w:asciiTheme="majorHAnsi" w:hAnsiTheme="majorHAnsi" w:cstheme="majorHAnsi"/>
                <w:b/>
                <w:bCs/>
                <w:sz w:val="22"/>
              </w:rPr>
              <w:t>first_name</w:t>
            </w:r>
          </w:p>
        </w:tc>
        <w:tc>
          <w:tcPr>
            <w:tcW w:w="3780" w:type="dxa"/>
          </w:tcPr>
          <w:p w14:paraId="090C01DA" w14:textId="50E86669" w:rsidR="0019400D" w:rsidRPr="00C2262B" w:rsidRDefault="00EF311B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2262B">
              <w:rPr>
                <w:rFonts w:asciiTheme="majorHAnsi" w:hAnsiTheme="majorHAnsi" w:cstheme="majorHAnsi"/>
                <w:b/>
                <w:bCs/>
                <w:sz w:val="22"/>
              </w:rPr>
              <w:t>T</w:t>
            </w:r>
            <w:r w:rsidR="0019400D" w:rsidRPr="00C2262B">
              <w:rPr>
                <w:rFonts w:asciiTheme="majorHAnsi" w:hAnsiTheme="majorHAnsi" w:cstheme="majorHAnsi"/>
                <w:b/>
                <w:bCs/>
                <w:sz w:val="22"/>
              </w:rPr>
              <w:t>itle</w:t>
            </w:r>
          </w:p>
        </w:tc>
        <w:tc>
          <w:tcPr>
            <w:tcW w:w="900" w:type="dxa"/>
          </w:tcPr>
          <w:p w14:paraId="2CAFB2D5" w14:textId="77777777" w:rsidR="0019400D" w:rsidRPr="00C2262B" w:rsidRDefault="0019400D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2262B">
              <w:rPr>
                <w:rFonts w:asciiTheme="majorHAnsi" w:hAnsiTheme="majorHAnsi" w:cstheme="majorHAnsi"/>
                <w:b/>
                <w:bCs/>
                <w:sz w:val="22"/>
              </w:rPr>
              <w:t>grade</w:t>
            </w:r>
          </w:p>
        </w:tc>
      </w:tr>
      <w:tr w:rsidR="0019400D" w14:paraId="13EA962C" w14:textId="77777777" w:rsidTr="00484005">
        <w:tc>
          <w:tcPr>
            <w:tcW w:w="2160" w:type="dxa"/>
          </w:tcPr>
          <w:p w14:paraId="363C13D3" w14:textId="013ECBCC" w:rsidR="0019400D" w:rsidRDefault="0019400D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19400D">
              <w:rPr>
                <w:rFonts w:asciiTheme="majorHAnsi" w:hAnsiTheme="majorHAnsi" w:cstheme="majorHAnsi"/>
                <w:sz w:val="22"/>
              </w:rPr>
              <w:t xml:space="preserve">Caleb      </w:t>
            </w:r>
          </w:p>
        </w:tc>
        <w:tc>
          <w:tcPr>
            <w:tcW w:w="3780" w:type="dxa"/>
          </w:tcPr>
          <w:p w14:paraId="39D14E1C" w14:textId="26B617F6" w:rsidR="0019400D" w:rsidRDefault="0030435C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30435C">
              <w:rPr>
                <w:rFonts w:asciiTheme="majorHAnsi" w:hAnsiTheme="majorHAnsi" w:cstheme="majorHAnsi"/>
                <w:sz w:val="22"/>
              </w:rPr>
              <w:t>My First Book Report</w:t>
            </w:r>
          </w:p>
        </w:tc>
        <w:tc>
          <w:tcPr>
            <w:tcW w:w="900" w:type="dxa"/>
          </w:tcPr>
          <w:p w14:paraId="2DAE5473" w14:textId="07B3C2D2" w:rsidR="0019400D" w:rsidRDefault="00E327E1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60</w:t>
            </w:r>
          </w:p>
        </w:tc>
      </w:tr>
      <w:tr w:rsidR="0019400D" w14:paraId="688397B7" w14:textId="77777777" w:rsidTr="00484005">
        <w:tc>
          <w:tcPr>
            <w:tcW w:w="2160" w:type="dxa"/>
          </w:tcPr>
          <w:p w14:paraId="298FDA05" w14:textId="1C3EECBD" w:rsidR="0019400D" w:rsidRDefault="0019400D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19400D">
              <w:rPr>
                <w:rFonts w:asciiTheme="majorHAnsi" w:hAnsiTheme="majorHAnsi" w:cstheme="majorHAnsi"/>
                <w:sz w:val="22"/>
              </w:rPr>
              <w:t xml:space="preserve">Caleb      </w:t>
            </w:r>
          </w:p>
        </w:tc>
        <w:tc>
          <w:tcPr>
            <w:tcW w:w="3780" w:type="dxa"/>
          </w:tcPr>
          <w:p w14:paraId="0EABC8F6" w14:textId="57DFCEBA" w:rsidR="0019400D" w:rsidRDefault="0030435C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30435C">
              <w:rPr>
                <w:rFonts w:asciiTheme="majorHAnsi" w:hAnsiTheme="majorHAnsi" w:cstheme="majorHAnsi"/>
                <w:sz w:val="22"/>
              </w:rPr>
              <w:t>My First Book Report</w:t>
            </w:r>
          </w:p>
        </w:tc>
        <w:tc>
          <w:tcPr>
            <w:tcW w:w="900" w:type="dxa"/>
          </w:tcPr>
          <w:p w14:paraId="6F49425B" w14:textId="537615FA" w:rsidR="0019400D" w:rsidRDefault="00E327E1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75</w:t>
            </w:r>
          </w:p>
        </w:tc>
      </w:tr>
      <w:tr w:rsidR="0019400D" w14:paraId="12BBB64C" w14:textId="77777777" w:rsidTr="00484005">
        <w:tc>
          <w:tcPr>
            <w:tcW w:w="2160" w:type="dxa"/>
          </w:tcPr>
          <w:p w14:paraId="1B602EA9" w14:textId="17137018" w:rsidR="0019400D" w:rsidRDefault="0019400D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19400D">
              <w:rPr>
                <w:rFonts w:asciiTheme="majorHAnsi" w:hAnsiTheme="majorHAnsi" w:cstheme="majorHAnsi"/>
                <w:sz w:val="22"/>
              </w:rPr>
              <w:t xml:space="preserve">Samantha   </w:t>
            </w:r>
          </w:p>
        </w:tc>
        <w:tc>
          <w:tcPr>
            <w:tcW w:w="3780" w:type="dxa"/>
          </w:tcPr>
          <w:p w14:paraId="53EAC171" w14:textId="4F038620" w:rsidR="0019400D" w:rsidRDefault="0030435C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30435C">
              <w:rPr>
                <w:rFonts w:asciiTheme="majorHAnsi" w:hAnsiTheme="majorHAnsi" w:cstheme="majorHAnsi"/>
                <w:sz w:val="22"/>
              </w:rPr>
              <w:t>Russian Lit Through The Ages</w:t>
            </w:r>
          </w:p>
        </w:tc>
        <w:tc>
          <w:tcPr>
            <w:tcW w:w="900" w:type="dxa"/>
          </w:tcPr>
          <w:p w14:paraId="700BE0CB" w14:textId="433EAA5A" w:rsidR="0019400D" w:rsidRDefault="00E327E1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94</w:t>
            </w:r>
          </w:p>
        </w:tc>
      </w:tr>
      <w:tr w:rsidR="0019400D" w14:paraId="459A13DA" w14:textId="77777777" w:rsidTr="00484005">
        <w:tc>
          <w:tcPr>
            <w:tcW w:w="2160" w:type="dxa"/>
          </w:tcPr>
          <w:p w14:paraId="464D4079" w14:textId="4A1B9EA9" w:rsidR="0019400D" w:rsidRDefault="0019400D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19400D">
              <w:rPr>
                <w:rFonts w:asciiTheme="majorHAnsi" w:hAnsiTheme="majorHAnsi" w:cstheme="majorHAnsi"/>
                <w:sz w:val="22"/>
              </w:rPr>
              <w:t xml:space="preserve">Samantha   </w:t>
            </w:r>
          </w:p>
        </w:tc>
        <w:tc>
          <w:tcPr>
            <w:tcW w:w="3780" w:type="dxa"/>
          </w:tcPr>
          <w:p w14:paraId="1CAF4B02" w14:textId="72BA4D7B" w:rsidR="0019400D" w:rsidRDefault="00E327E1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E327E1">
              <w:rPr>
                <w:rFonts w:asciiTheme="majorHAnsi" w:hAnsiTheme="majorHAnsi" w:cstheme="majorHAnsi"/>
                <w:sz w:val="22"/>
              </w:rPr>
              <w:t>De Montaigne and The Art of The Essay</w:t>
            </w:r>
          </w:p>
        </w:tc>
        <w:tc>
          <w:tcPr>
            <w:tcW w:w="900" w:type="dxa"/>
          </w:tcPr>
          <w:p w14:paraId="0BDD5888" w14:textId="2F01501F" w:rsidR="0019400D" w:rsidRDefault="00E327E1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98</w:t>
            </w:r>
          </w:p>
        </w:tc>
      </w:tr>
      <w:tr w:rsidR="0019400D" w14:paraId="13F5FE86" w14:textId="77777777" w:rsidTr="00484005">
        <w:tc>
          <w:tcPr>
            <w:tcW w:w="2160" w:type="dxa"/>
          </w:tcPr>
          <w:p w14:paraId="42F85FBF" w14:textId="5A598F33" w:rsidR="0019400D" w:rsidRDefault="0019400D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19400D">
              <w:rPr>
                <w:rFonts w:asciiTheme="majorHAnsi" w:hAnsiTheme="majorHAnsi" w:cstheme="majorHAnsi"/>
                <w:sz w:val="22"/>
              </w:rPr>
              <w:t xml:space="preserve">Raj        </w:t>
            </w:r>
          </w:p>
        </w:tc>
        <w:tc>
          <w:tcPr>
            <w:tcW w:w="3780" w:type="dxa"/>
          </w:tcPr>
          <w:p w14:paraId="4D7DFC26" w14:textId="0754500F" w:rsidR="0019400D" w:rsidRDefault="00E327E1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E327E1">
              <w:rPr>
                <w:rFonts w:asciiTheme="majorHAnsi" w:hAnsiTheme="majorHAnsi" w:cstheme="majorHAnsi"/>
                <w:sz w:val="22"/>
              </w:rPr>
              <w:t>NULL</w:t>
            </w:r>
          </w:p>
        </w:tc>
        <w:tc>
          <w:tcPr>
            <w:tcW w:w="900" w:type="dxa"/>
          </w:tcPr>
          <w:p w14:paraId="753F2EDE" w14:textId="009F086A" w:rsidR="0019400D" w:rsidRDefault="00E327E1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NULL</w:t>
            </w:r>
          </w:p>
        </w:tc>
      </w:tr>
      <w:tr w:rsidR="0019400D" w14:paraId="7F7D9C60" w14:textId="77777777" w:rsidTr="00484005">
        <w:tc>
          <w:tcPr>
            <w:tcW w:w="2160" w:type="dxa"/>
          </w:tcPr>
          <w:p w14:paraId="3ED0E7D9" w14:textId="540CEEA2" w:rsidR="0019400D" w:rsidRPr="0019400D" w:rsidRDefault="0019400D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Carlos</w:t>
            </w:r>
          </w:p>
        </w:tc>
        <w:tc>
          <w:tcPr>
            <w:tcW w:w="3780" w:type="dxa"/>
          </w:tcPr>
          <w:p w14:paraId="6F5B3DC1" w14:textId="2F7B606D" w:rsidR="0019400D" w:rsidRPr="00C2262B" w:rsidRDefault="00E327E1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E327E1">
              <w:rPr>
                <w:rFonts w:asciiTheme="majorHAnsi" w:hAnsiTheme="majorHAnsi" w:cstheme="majorHAnsi"/>
                <w:sz w:val="22"/>
              </w:rPr>
              <w:t>Borges and Magical Realism</w:t>
            </w:r>
          </w:p>
        </w:tc>
        <w:tc>
          <w:tcPr>
            <w:tcW w:w="900" w:type="dxa"/>
          </w:tcPr>
          <w:p w14:paraId="1A5D11B9" w14:textId="0F66EA82" w:rsidR="0019400D" w:rsidRPr="00C2262B" w:rsidRDefault="00E327E1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89</w:t>
            </w:r>
          </w:p>
        </w:tc>
      </w:tr>
      <w:tr w:rsidR="0019400D" w14:paraId="3DB42E25" w14:textId="77777777" w:rsidTr="00484005">
        <w:tc>
          <w:tcPr>
            <w:tcW w:w="2160" w:type="dxa"/>
          </w:tcPr>
          <w:p w14:paraId="6CE2C06E" w14:textId="07043DDB" w:rsidR="0019400D" w:rsidRDefault="0019400D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Lisa</w:t>
            </w:r>
          </w:p>
        </w:tc>
        <w:tc>
          <w:tcPr>
            <w:tcW w:w="3780" w:type="dxa"/>
          </w:tcPr>
          <w:p w14:paraId="51FD1F17" w14:textId="3070D677" w:rsidR="0019400D" w:rsidRPr="00C2262B" w:rsidRDefault="00E327E1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NULL</w:t>
            </w:r>
          </w:p>
        </w:tc>
        <w:tc>
          <w:tcPr>
            <w:tcW w:w="900" w:type="dxa"/>
          </w:tcPr>
          <w:p w14:paraId="769E9B2E" w14:textId="7189629E" w:rsidR="0019400D" w:rsidRPr="00C2262B" w:rsidRDefault="00E327E1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NULL</w:t>
            </w:r>
          </w:p>
        </w:tc>
      </w:tr>
    </w:tbl>
    <w:p w14:paraId="1F4A24C7" w14:textId="77777777" w:rsidR="00E21F63" w:rsidRPr="00222153" w:rsidRDefault="00E21F63" w:rsidP="009B0876">
      <w:pPr>
        <w:pStyle w:val="ParagraphText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22153">
        <w:rPr>
          <w:rFonts w:asciiTheme="majorHAnsi" w:hAnsiTheme="majorHAnsi" w:cstheme="majorHAnsi"/>
          <w:sz w:val="24"/>
          <w:szCs w:val="24"/>
        </w:rPr>
        <w:lastRenderedPageBreak/>
        <w:t>Write Join queries for below output: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3060"/>
        <w:gridCol w:w="1620"/>
      </w:tblGrid>
      <w:tr w:rsidR="009358CE" w14:paraId="211CAF09" w14:textId="77777777" w:rsidTr="00484005">
        <w:tc>
          <w:tcPr>
            <w:tcW w:w="2160" w:type="dxa"/>
          </w:tcPr>
          <w:p w14:paraId="6D5D13D6" w14:textId="77777777" w:rsidR="009358CE" w:rsidRPr="00C2262B" w:rsidRDefault="009358CE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C2262B">
              <w:rPr>
                <w:rFonts w:asciiTheme="majorHAnsi" w:hAnsiTheme="majorHAnsi" w:cstheme="majorHAnsi"/>
                <w:b/>
                <w:bCs/>
                <w:sz w:val="22"/>
              </w:rPr>
              <w:t>first_name</w:t>
            </w:r>
          </w:p>
        </w:tc>
        <w:tc>
          <w:tcPr>
            <w:tcW w:w="3060" w:type="dxa"/>
          </w:tcPr>
          <w:p w14:paraId="26CEDFFF" w14:textId="1DCC93DA" w:rsidR="009358CE" w:rsidRPr="00C2262B" w:rsidRDefault="005A1547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A</w:t>
            </w:r>
            <w:r w:rsidR="009358CE">
              <w:rPr>
                <w:rFonts w:asciiTheme="majorHAnsi" w:hAnsiTheme="majorHAnsi" w:cstheme="majorHAnsi"/>
                <w:b/>
                <w:bCs/>
                <w:sz w:val="22"/>
              </w:rPr>
              <w:t>verage</w:t>
            </w:r>
          </w:p>
        </w:tc>
        <w:tc>
          <w:tcPr>
            <w:tcW w:w="1620" w:type="dxa"/>
          </w:tcPr>
          <w:p w14:paraId="6973F8CD" w14:textId="3DEBEFBE" w:rsidR="009358CE" w:rsidRPr="00C2262B" w:rsidRDefault="009358CE" w:rsidP="009E6B94">
            <w:pPr>
              <w:pStyle w:val="ParagraphText"/>
              <w:spacing w:after="0"/>
              <w:rPr>
                <w:rFonts w:asciiTheme="majorHAnsi" w:hAnsiTheme="majorHAnsi" w:cstheme="majorHAnsi"/>
                <w:b/>
                <w:bCs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</w:rPr>
              <w:t>Passing status</w:t>
            </w:r>
          </w:p>
        </w:tc>
      </w:tr>
      <w:tr w:rsidR="009358CE" w14:paraId="44D68A42" w14:textId="77777777" w:rsidTr="00484005">
        <w:tc>
          <w:tcPr>
            <w:tcW w:w="2160" w:type="dxa"/>
          </w:tcPr>
          <w:p w14:paraId="6473A896" w14:textId="3F0A81CF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Samantha   </w:t>
            </w:r>
          </w:p>
        </w:tc>
        <w:tc>
          <w:tcPr>
            <w:tcW w:w="3060" w:type="dxa"/>
          </w:tcPr>
          <w:p w14:paraId="441764CC" w14:textId="00973CD1" w:rsidR="009358CE" w:rsidRDefault="009358CE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>96.0000</w:t>
            </w:r>
          </w:p>
        </w:tc>
        <w:tc>
          <w:tcPr>
            <w:tcW w:w="1620" w:type="dxa"/>
          </w:tcPr>
          <w:p w14:paraId="5082CBF0" w14:textId="35853DAB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>PASSING</w:t>
            </w:r>
          </w:p>
        </w:tc>
      </w:tr>
      <w:tr w:rsidR="009358CE" w14:paraId="5571EE00" w14:textId="77777777" w:rsidTr="00484005">
        <w:tc>
          <w:tcPr>
            <w:tcW w:w="2160" w:type="dxa"/>
          </w:tcPr>
          <w:p w14:paraId="7582D82C" w14:textId="25BB7481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Carlos     </w:t>
            </w:r>
          </w:p>
        </w:tc>
        <w:tc>
          <w:tcPr>
            <w:tcW w:w="3060" w:type="dxa"/>
          </w:tcPr>
          <w:p w14:paraId="37ABF3CA" w14:textId="157EF3AC" w:rsidR="009358CE" w:rsidRDefault="009358CE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>89.0000</w:t>
            </w:r>
          </w:p>
        </w:tc>
        <w:tc>
          <w:tcPr>
            <w:tcW w:w="1620" w:type="dxa"/>
          </w:tcPr>
          <w:p w14:paraId="5AB4641F" w14:textId="18CC6061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>PASSING</w:t>
            </w:r>
          </w:p>
        </w:tc>
      </w:tr>
      <w:tr w:rsidR="009358CE" w14:paraId="59FF2264" w14:textId="77777777" w:rsidTr="00484005">
        <w:tc>
          <w:tcPr>
            <w:tcW w:w="2160" w:type="dxa"/>
          </w:tcPr>
          <w:p w14:paraId="0EC44FB1" w14:textId="6158DDF1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Caleb      </w:t>
            </w:r>
          </w:p>
        </w:tc>
        <w:tc>
          <w:tcPr>
            <w:tcW w:w="3060" w:type="dxa"/>
          </w:tcPr>
          <w:p w14:paraId="1C31FD0A" w14:textId="4F8C2506" w:rsidR="009358CE" w:rsidRDefault="009358CE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>67.5000</w:t>
            </w:r>
          </w:p>
        </w:tc>
        <w:tc>
          <w:tcPr>
            <w:tcW w:w="1620" w:type="dxa"/>
          </w:tcPr>
          <w:p w14:paraId="44C523E7" w14:textId="542EF278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FAILING        </w:t>
            </w:r>
          </w:p>
        </w:tc>
      </w:tr>
      <w:tr w:rsidR="009358CE" w14:paraId="690EB945" w14:textId="77777777" w:rsidTr="00484005">
        <w:tc>
          <w:tcPr>
            <w:tcW w:w="2160" w:type="dxa"/>
          </w:tcPr>
          <w:p w14:paraId="2BD74F7D" w14:textId="63B29F17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Raj        </w:t>
            </w:r>
          </w:p>
        </w:tc>
        <w:tc>
          <w:tcPr>
            <w:tcW w:w="3060" w:type="dxa"/>
          </w:tcPr>
          <w:p w14:paraId="7E113D3B" w14:textId="4E753D62" w:rsidR="009358CE" w:rsidRDefault="009358CE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620" w:type="dxa"/>
          </w:tcPr>
          <w:p w14:paraId="766703EE" w14:textId="79CF6C46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FAILING        </w:t>
            </w:r>
          </w:p>
        </w:tc>
      </w:tr>
      <w:tr w:rsidR="009358CE" w14:paraId="6C7FA71A" w14:textId="77777777" w:rsidTr="00484005">
        <w:tc>
          <w:tcPr>
            <w:tcW w:w="2160" w:type="dxa"/>
          </w:tcPr>
          <w:p w14:paraId="74E676FC" w14:textId="7FF77E9D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Lisa       </w:t>
            </w:r>
          </w:p>
        </w:tc>
        <w:tc>
          <w:tcPr>
            <w:tcW w:w="3060" w:type="dxa"/>
          </w:tcPr>
          <w:p w14:paraId="486FA977" w14:textId="02C0A927" w:rsidR="009358CE" w:rsidRDefault="009358CE" w:rsidP="0096215E">
            <w:pPr>
              <w:pStyle w:val="ParagraphText"/>
              <w:spacing w:after="0"/>
              <w:jc w:val="both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620" w:type="dxa"/>
          </w:tcPr>
          <w:p w14:paraId="7EC5273F" w14:textId="7BB0E144" w:rsidR="009358CE" w:rsidRDefault="009358CE" w:rsidP="0096215E">
            <w:pPr>
              <w:pStyle w:val="ParagraphText"/>
              <w:spacing w:after="0"/>
              <w:rPr>
                <w:rFonts w:asciiTheme="majorHAnsi" w:hAnsiTheme="majorHAnsi" w:cstheme="majorHAnsi"/>
                <w:sz w:val="22"/>
              </w:rPr>
            </w:pPr>
            <w:r w:rsidRPr="009358CE">
              <w:rPr>
                <w:rFonts w:asciiTheme="majorHAnsi" w:hAnsiTheme="majorHAnsi" w:cstheme="majorHAnsi"/>
                <w:sz w:val="22"/>
              </w:rPr>
              <w:t xml:space="preserve">FAILING        </w:t>
            </w:r>
          </w:p>
        </w:tc>
      </w:tr>
    </w:tbl>
    <w:p w14:paraId="10105DED" w14:textId="0C688F6E" w:rsidR="0096215E" w:rsidRDefault="0096215E" w:rsidP="009358CE">
      <w:pPr>
        <w:pStyle w:val="ParagraphText"/>
        <w:spacing w:after="0"/>
        <w:ind w:left="1440"/>
        <w:rPr>
          <w:rFonts w:asciiTheme="majorHAnsi" w:hAnsiTheme="majorHAnsi" w:cstheme="majorHAnsi"/>
          <w:sz w:val="22"/>
        </w:rPr>
      </w:pPr>
    </w:p>
    <w:sectPr w:rsidR="0096215E" w:rsidSect="004C0DB5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1440" w:right="720" w:bottom="1440" w:left="1080" w:header="850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96E7" w14:textId="77777777" w:rsidR="00C65084" w:rsidRDefault="00C65084" w:rsidP="003323D3">
      <w:r>
        <w:separator/>
      </w:r>
    </w:p>
  </w:endnote>
  <w:endnote w:type="continuationSeparator" w:id="0">
    <w:p w14:paraId="0CD6DCD2" w14:textId="77777777" w:rsidR="00C65084" w:rsidRDefault="00C65084" w:rsidP="0033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A02E" w14:textId="40B7598C" w:rsidR="0096215E" w:rsidRPr="00AD7D75" w:rsidRDefault="0096215E" w:rsidP="00AD7D75">
    <w:pPr>
      <w:pStyle w:val="Footer"/>
    </w:pPr>
    <w:r w:rsidRPr="00C67BDC">
      <w:rPr>
        <w:rFonts w:ascii="Calibri" w:hAnsi="Calibri"/>
        <w:sz w:val="20"/>
      </w:rPr>
      <w:t> </w:t>
    </w:r>
    <w:r w:rsidRPr="00C67BDC">
      <w:rPr>
        <w:rFonts w:ascii="Calibri" w:hAnsi="Calibri"/>
        <w:sz w:val="20"/>
      </w:rPr>
      <w:fldChar w:fldCharType="begin"/>
    </w:r>
    <w:r w:rsidRPr="00C67BDC">
      <w:rPr>
        <w:rFonts w:ascii="Calibri" w:hAnsi="Calibri"/>
        <w:sz w:val="20"/>
      </w:rPr>
      <w:instrText xml:space="preserve"> DATE  \@ "d MMMM yyyy" </w:instrText>
    </w:r>
    <w:r w:rsidRPr="00C67BDC">
      <w:rPr>
        <w:rFonts w:ascii="Calibri" w:hAnsi="Calibri"/>
        <w:sz w:val="20"/>
      </w:rPr>
      <w:fldChar w:fldCharType="separate"/>
    </w:r>
    <w:r w:rsidR="006564CF">
      <w:rPr>
        <w:rFonts w:ascii="Calibri" w:hAnsi="Calibri"/>
        <w:noProof/>
        <w:sz w:val="20"/>
      </w:rPr>
      <w:t>30 June 2021</w:t>
    </w:r>
    <w:r w:rsidRPr="00C67BDC">
      <w:rPr>
        <w:rFonts w:ascii="Calibri" w:hAnsi="Calibri"/>
        <w:noProof/>
        <w:sz w:val="20"/>
      </w:rPr>
      <w:fldChar w:fldCharType="end"/>
    </w:r>
    <w:r w:rsidRPr="00C67BDC">
      <w:rPr>
        <w:rFonts w:ascii="Calibri" w:hAnsi="Calibri"/>
        <w:sz w:val="20"/>
      </w:rPr>
      <w:t> </w:t>
    </w:r>
    <w:r w:rsidRPr="00C67BDC">
      <w:rPr>
        <w:rFonts w:ascii="Calibri" w:hAnsi="Calibri"/>
        <w:sz w:val="20"/>
      </w:rPr>
      <w:t> </w:t>
    </w:r>
    <w:r>
      <w:rPr>
        <w:rFonts w:ascii="Calibri" w:hAnsi="Calibri"/>
        <w:sz w:val="20"/>
      </w:rPr>
      <w:t xml:space="preserve">                                                                              </w:t>
    </w:r>
    <w:r w:rsidRPr="003A28B8">
      <w:rPr>
        <w:rFonts w:ascii="Calibri" w:hAnsi="Calibri"/>
        <w:sz w:val="20"/>
      </w:rPr>
      <w:t>Confident</w:t>
    </w:r>
    <w:r>
      <w:rPr>
        <w:rFonts w:ascii="Calibri" w:hAnsi="Calibri"/>
        <w:sz w:val="20"/>
      </w:rPr>
      <w:t>ial and Proprietary information</w:t>
    </w:r>
    <w:r w:rsidRPr="00C67BDC">
      <w:rPr>
        <w:rFonts w:ascii="Calibri" w:hAnsi="Calibri"/>
        <w:sz w:val="20"/>
      </w:rPr>
      <w:t>. © 20</w:t>
    </w:r>
    <w:r w:rsidR="00222153">
      <w:rPr>
        <w:rFonts w:ascii="Calibri" w:hAnsi="Calibri"/>
        <w:sz w:val="20"/>
      </w:rPr>
      <w:t>2</w:t>
    </w:r>
    <w:r w:rsidRPr="00C67BDC">
      <w:rPr>
        <w:rFonts w:ascii="Calibri" w:hAnsi="Calibri"/>
        <w:sz w:val="20"/>
      </w:rPr>
      <w:t>1</w:t>
    </w:r>
    <w:r>
      <w:rPr>
        <w:rFonts w:ascii="Calibri" w:hAnsi="Calibri"/>
        <w:sz w:val="20"/>
      </w:rPr>
      <w:t xml:space="preserve"> </w:t>
    </w:r>
    <w:r w:rsidRPr="00C67BDC">
      <w:rPr>
        <w:rFonts w:ascii="Calibri" w:hAnsi="Calibri"/>
        <w:sz w:val="20"/>
      </w:rPr>
      <w:t>Mphasi</w:t>
    </w:r>
    <w:r>
      <w:rPr>
        <w:rFonts w:ascii="Calibri" w:hAnsi="Calibri"/>
        <w:sz w:val="20"/>
      </w:rPr>
      <w:t>s</w:t>
    </w:r>
    <w:r>
      <w:rPr>
        <w:noProof/>
        <w:lang w:val="en-GB" w:eastAsia="en-GB"/>
      </w:rPr>
      <w:drawing>
        <wp:anchor distT="0" distB="0" distL="114300" distR="114300" simplePos="0" relativeHeight="251682816" behindDoc="1" locked="0" layoutInCell="0" allowOverlap="1" wp14:anchorId="5DE5493E" wp14:editId="4037AFA8">
          <wp:simplePos x="0" y="0"/>
          <wp:positionH relativeFrom="column">
            <wp:posOffset>-981710</wp:posOffset>
          </wp:positionH>
          <wp:positionV relativeFrom="paragraph">
            <wp:posOffset>173849</wp:posOffset>
          </wp:positionV>
          <wp:extent cx="7653655" cy="13843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3655" cy="138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0563" w14:textId="347D8372" w:rsidR="0096215E" w:rsidRDefault="00B2087B" w:rsidP="00423E2D">
    <w:pPr>
      <w:pStyle w:val="Footer"/>
    </w:pPr>
    <w:sdt>
      <w:sdtPr>
        <w:rPr>
          <w:rFonts w:ascii="Calibri" w:hAnsi="Calibri"/>
          <w:sz w:val="20"/>
        </w:rPr>
        <w:alias w:val="Title"/>
        <w:tag w:val=""/>
        <w:id w:val="-2134239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6215E">
          <w:rPr>
            <w:rFonts w:ascii="Calibri" w:hAnsi="Calibri"/>
            <w:sz w:val="20"/>
          </w:rPr>
          <w:t>&lt;Skill Name&gt; - &lt;Proficiency&gt; - Practice Exercise</w:t>
        </w:r>
      </w:sdtContent>
    </w:sdt>
    <w:r w:rsidR="0096215E" w:rsidRPr="00C67BDC">
      <w:rPr>
        <w:rFonts w:ascii="Calibri" w:hAnsi="Calibri"/>
        <w:sz w:val="20"/>
      </w:rPr>
      <w:t> </w:t>
    </w:r>
    <w:r w:rsidR="0096215E" w:rsidRPr="00C67BDC">
      <w:rPr>
        <w:rFonts w:ascii="Calibri" w:hAnsi="Calibri"/>
        <w:sz w:val="20"/>
        <w:szCs w:val="20"/>
      </w:rPr>
      <w:t>|</w:t>
    </w:r>
    <w:r w:rsidR="0096215E" w:rsidRPr="00C67BDC">
      <w:rPr>
        <w:rFonts w:ascii="Calibri" w:hAnsi="Calibri"/>
        <w:sz w:val="20"/>
      </w:rPr>
      <w:t> </w:t>
    </w:r>
    <w:r w:rsidR="0096215E" w:rsidRPr="00C67BDC">
      <w:rPr>
        <w:rFonts w:ascii="Calibri" w:hAnsi="Calibri"/>
        <w:sz w:val="20"/>
      </w:rPr>
      <w:fldChar w:fldCharType="begin"/>
    </w:r>
    <w:r w:rsidR="0096215E" w:rsidRPr="00C67BDC">
      <w:rPr>
        <w:rFonts w:ascii="Calibri" w:hAnsi="Calibri"/>
        <w:sz w:val="20"/>
      </w:rPr>
      <w:instrText xml:space="preserve"> DATE  \@ "d MMMM yyyy" </w:instrText>
    </w:r>
    <w:r w:rsidR="0096215E" w:rsidRPr="00C67BDC">
      <w:rPr>
        <w:rFonts w:ascii="Calibri" w:hAnsi="Calibri"/>
        <w:sz w:val="20"/>
      </w:rPr>
      <w:fldChar w:fldCharType="separate"/>
    </w:r>
    <w:r w:rsidR="006564CF">
      <w:rPr>
        <w:rFonts w:ascii="Calibri" w:hAnsi="Calibri"/>
        <w:noProof/>
        <w:sz w:val="20"/>
      </w:rPr>
      <w:t>30 June 2021</w:t>
    </w:r>
    <w:r w:rsidR="0096215E" w:rsidRPr="00C67BDC">
      <w:rPr>
        <w:rFonts w:ascii="Calibri" w:hAnsi="Calibri"/>
        <w:noProof/>
        <w:sz w:val="20"/>
      </w:rPr>
      <w:fldChar w:fldCharType="end"/>
    </w:r>
    <w:r w:rsidR="0096215E" w:rsidRPr="00C67BDC">
      <w:rPr>
        <w:rFonts w:ascii="Calibri" w:hAnsi="Calibri"/>
        <w:sz w:val="20"/>
      </w:rPr>
      <w:t> </w:t>
    </w:r>
    <w:r w:rsidR="0096215E" w:rsidRPr="00C67BDC">
      <w:rPr>
        <w:rFonts w:ascii="Calibri" w:hAnsi="Calibri"/>
        <w:sz w:val="20"/>
        <w:szCs w:val="20"/>
      </w:rPr>
      <w:t>|</w:t>
    </w:r>
    <w:r w:rsidR="0096215E" w:rsidRPr="00C67BDC">
      <w:rPr>
        <w:rFonts w:ascii="Calibri" w:hAnsi="Calibri"/>
        <w:sz w:val="20"/>
      </w:rPr>
      <w:t> </w:t>
    </w:r>
    <w:r w:rsidR="0096215E" w:rsidRPr="003A28B8">
      <w:rPr>
        <w:rFonts w:ascii="Calibri" w:hAnsi="Calibri"/>
        <w:sz w:val="20"/>
      </w:rPr>
      <w:t>Confident</w:t>
    </w:r>
    <w:r w:rsidR="0096215E">
      <w:rPr>
        <w:rFonts w:ascii="Calibri" w:hAnsi="Calibri"/>
        <w:sz w:val="20"/>
      </w:rPr>
      <w:t>ial and Proprietary information</w:t>
    </w:r>
    <w:r w:rsidR="0096215E" w:rsidRPr="00C67BDC">
      <w:rPr>
        <w:rFonts w:ascii="Calibri" w:hAnsi="Calibri"/>
        <w:sz w:val="20"/>
      </w:rPr>
      <w:t>. © 201</w:t>
    </w:r>
    <w:r w:rsidR="0096215E">
      <w:rPr>
        <w:rFonts w:ascii="Calibri" w:hAnsi="Calibri"/>
        <w:sz w:val="20"/>
      </w:rPr>
      <w:t xml:space="preserve">9 </w:t>
    </w:r>
    <w:r w:rsidR="0096215E" w:rsidRPr="00C67BDC">
      <w:rPr>
        <w:rFonts w:ascii="Calibri" w:hAnsi="Calibri"/>
        <w:sz w:val="20"/>
      </w:rPr>
      <w:t>Mphasi</w:t>
    </w:r>
    <w:r w:rsidR="0096215E">
      <w:rPr>
        <w:rFonts w:ascii="Calibri" w:hAnsi="Calibri"/>
        <w:sz w:val="20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2863" w14:textId="77777777" w:rsidR="00C65084" w:rsidRDefault="00C65084" w:rsidP="003323D3">
      <w:r>
        <w:separator/>
      </w:r>
    </w:p>
  </w:footnote>
  <w:footnote w:type="continuationSeparator" w:id="0">
    <w:p w14:paraId="6B26C771" w14:textId="77777777" w:rsidR="00C65084" w:rsidRDefault="00C65084" w:rsidP="0033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F36C" w14:textId="099A13DC" w:rsidR="0096215E" w:rsidRDefault="0096215E" w:rsidP="003B1083">
    <w:pPr>
      <w:pStyle w:val="MphasiS-TitleOfDocumen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1" layoutInCell="1" allowOverlap="1" wp14:anchorId="7A7F436A" wp14:editId="7F4A3BCE">
              <wp:simplePos x="0" y="0"/>
              <wp:positionH relativeFrom="column">
                <wp:posOffset>4730750</wp:posOffset>
              </wp:positionH>
              <wp:positionV relativeFrom="page">
                <wp:posOffset>188595</wp:posOffset>
              </wp:positionV>
              <wp:extent cx="1744980" cy="531495"/>
              <wp:effectExtent l="0" t="0" r="7620" b="1905"/>
              <wp:wrapNone/>
              <wp:docPr id="9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58374" w14:textId="77777777" w:rsidR="0096215E" w:rsidRDefault="0096215E" w:rsidP="00C67BDC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AC326EE" wp14:editId="5BB95705">
                                <wp:extent cx="1744980" cy="858616"/>
                                <wp:effectExtent l="0" t="0" r="0" b="0"/>
                                <wp:docPr id="2" name="Picture 2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7F436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2.5pt;margin-top:14.85pt;width:137.4pt;height:41.8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" filled="f" stroked="f">
              <o:lock v:ext="edit" aspectratio="t"/>
              <v:textbox style="mso-fit-shape-to-text:t" inset="0,0,0,0">
                <w:txbxContent>
                  <w:p w14:paraId="1C458374" w14:textId="77777777" w:rsidR="0096215E" w:rsidRDefault="0096215E" w:rsidP="00C67BDC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AC326EE" wp14:editId="5BB95705">
                          <wp:extent cx="1744980" cy="858616"/>
                          <wp:effectExtent l="0" t="0" r="0" b="0"/>
                          <wp:docPr id="2" name="Picture 2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6C412B">
      <w:t xml:space="preserve">Oracle </w:t>
    </w:r>
    <w:r>
      <w:t>SQL</w:t>
    </w:r>
    <w:r w:rsidR="0050333C">
      <w:t xml:space="preserve"> </w:t>
    </w:r>
    <w:r>
      <w:t>- Practice Exercise</w:t>
    </w:r>
  </w:p>
  <w:p w14:paraId="14DB4DC1" w14:textId="77777777" w:rsidR="0096215E" w:rsidRDefault="0096215E" w:rsidP="00652B17">
    <w:pPr>
      <w:pStyle w:val="MphasiS-HeadingTextCalibri16PtBold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3EC5" w14:textId="77777777" w:rsidR="0096215E" w:rsidRPr="00264CE6" w:rsidRDefault="0096215E" w:rsidP="00264CE6">
    <w:pPr>
      <w:pStyle w:val="MphasiS-TitleOfDocument"/>
    </w:pPr>
    <w:r>
      <w:t xml:space="preserve">&lt;Skill name&gt; - &lt;Proficiency&gt; - </w:t>
    </w:r>
    <w:r w:rsidRPr="00264CE6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335A9B98" wp14:editId="360FEEB6">
              <wp:simplePos x="0" y="0"/>
              <wp:positionH relativeFrom="column">
                <wp:posOffset>4730750</wp:posOffset>
              </wp:positionH>
              <wp:positionV relativeFrom="page">
                <wp:posOffset>164465</wp:posOffset>
              </wp:positionV>
              <wp:extent cx="1744980" cy="531495"/>
              <wp:effectExtent l="0" t="0" r="7620" b="17780"/>
              <wp:wrapNone/>
              <wp:docPr id="4" name="Text Box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8003F" w14:textId="77777777" w:rsidR="0096215E" w:rsidRDefault="0096215E" w:rsidP="00235C21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04C4BE1" wp14:editId="3A07FA9D">
                                <wp:extent cx="1744980" cy="858520"/>
                                <wp:effectExtent l="0" t="0" r="0" b="0"/>
                                <wp:docPr id="3" name="Picture 3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35A9B9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372.5pt;margin-top:12.95pt;width:137.4pt;height:41.8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" filled="f" stroked="f">
              <o:lock v:ext="edit" aspectratio="t"/>
              <v:textbox style="mso-fit-shape-to-text:t" inset="0,0,0,0">
                <w:txbxContent>
                  <w:p w14:paraId="2D08003F" w14:textId="77777777" w:rsidR="0096215E" w:rsidRDefault="0096215E" w:rsidP="00235C21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04C4BE1" wp14:editId="3A07FA9D">
                          <wp:extent cx="1744980" cy="858520"/>
                          <wp:effectExtent l="0" t="0" r="0" b="0"/>
                          <wp:docPr id="3" name="Picture 3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t>Practice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9C3"/>
    <w:multiLevelType w:val="hybridMultilevel"/>
    <w:tmpl w:val="5E3C9DB0"/>
    <w:lvl w:ilvl="0" w:tplc="DF882690">
      <w:start w:val="1"/>
      <w:numFmt w:val="bullet"/>
      <w:pStyle w:val="MphasiS-Level3DashBulleted"/>
      <w:lvlText w:val="–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8DF0511"/>
    <w:multiLevelType w:val="hybridMultilevel"/>
    <w:tmpl w:val="10249294"/>
    <w:lvl w:ilvl="0" w:tplc="FCC25F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763"/>
    <w:multiLevelType w:val="hybridMultilevel"/>
    <w:tmpl w:val="262E255C"/>
    <w:lvl w:ilvl="0" w:tplc="FCC25F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95326"/>
    <w:multiLevelType w:val="hybridMultilevel"/>
    <w:tmpl w:val="27F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E2C9E"/>
    <w:multiLevelType w:val="hybridMultilevel"/>
    <w:tmpl w:val="D528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163CB"/>
    <w:multiLevelType w:val="multilevel"/>
    <w:tmpl w:val="1DFCC23E"/>
    <w:lvl w:ilvl="0">
      <w:start w:val="1"/>
      <w:numFmt w:val="bullet"/>
      <w:pStyle w:val="Sub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AE2107"/>
    <w:multiLevelType w:val="hybridMultilevel"/>
    <w:tmpl w:val="7CA6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246D"/>
    <w:multiLevelType w:val="hybridMultilevel"/>
    <w:tmpl w:val="C5C8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71E8B"/>
    <w:multiLevelType w:val="multilevel"/>
    <w:tmpl w:val="7BEA21DC"/>
    <w:lvl w:ilvl="0">
      <w:start w:val="1"/>
      <w:numFmt w:val="bullet"/>
      <w:pStyle w:val="MphasiSLevel2Squarebulleted"/>
      <w:lvlText w:val=""/>
      <w:lvlJc w:val="left"/>
      <w:pPr>
        <w:tabs>
          <w:tab w:val="num" w:pos="550"/>
        </w:tabs>
        <w:ind w:left="550" w:hanging="36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9" w15:restartNumberingAfterBreak="0">
    <w:nsid w:val="36FC0FA8"/>
    <w:multiLevelType w:val="hybridMultilevel"/>
    <w:tmpl w:val="C5C8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E49CC"/>
    <w:multiLevelType w:val="hybridMultilevel"/>
    <w:tmpl w:val="C5C8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47300"/>
    <w:multiLevelType w:val="hybridMultilevel"/>
    <w:tmpl w:val="D528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64BDF"/>
    <w:multiLevelType w:val="hybridMultilevel"/>
    <w:tmpl w:val="04BC17B4"/>
    <w:lvl w:ilvl="0" w:tplc="FCC25F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C258A"/>
    <w:multiLevelType w:val="hybridMultilevel"/>
    <w:tmpl w:val="04BC17B4"/>
    <w:lvl w:ilvl="0" w:tplc="FCC25F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331F5"/>
    <w:multiLevelType w:val="hybridMultilevel"/>
    <w:tmpl w:val="C6AAF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D7591D"/>
    <w:multiLevelType w:val="hybridMultilevel"/>
    <w:tmpl w:val="347AB4D2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6" w15:restartNumberingAfterBreak="0">
    <w:nsid w:val="663A0E5A"/>
    <w:multiLevelType w:val="hybridMultilevel"/>
    <w:tmpl w:val="CC58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72BC1"/>
    <w:multiLevelType w:val="hybridMultilevel"/>
    <w:tmpl w:val="88BC32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A547463"/>
    <w:multiLevelType w:val="hybridMultilevel"/>
    <w:tmpl w:val="04BC17B4"/>
    <w:lvl w:ilvl="0" w:tplc="FCC25F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60838"/>
    <w:multiLevelType w:val="hybridMultilevel"/>
    <w:tmpl w:val="D528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43D58"/>
    <w:multiLevelType w:val="multilevel"/>
    <w:tmpl w:val="16808570"/>
    <w:lvl w:ilvl="0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E939BD"/>
    <w:multiLevelType w:val="hybridMultilevel"/>
    <w:tmpl w:val="04BC17B4"/>
    <w:lvl w:ilvl="0" w:tplc="FCC25F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C150F"/>
    <w:multiLevelType w:val="multilevel"/>
    <w:tmpl w:val="42B2138C"/>
    <w:lvl w:ilvl="0">
      <w:start w:val="1"/>
      <w:numFmt w:val="bullet"/>
      <w:pStyle w:val="MphasiSLevel1Roundbulletedtex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8"/>
  </w:num>
  <w:num w:numId="5">
    <w:abstractNumId w:val="0"/>
  </w:num>
  <w:num w:numId="6">
    <w:abstractNumId w:val="21"/>
  </w:num>
  <w:num w:numId="7">
    <w:abstractNumId w:val="14"/>
  </w:num>
  <w:num w:numId="8">
    <w:abstractNumId w:val="16"/>
  </w:num>
  <w:num w:numId="9">
    <w:abstractNumId w:val="9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"/>
  </w:num>
  <w:num w:numId="15">
    <w:abstractNumId w:val="17"/>
  </w:num>
  <w:num w:numId="16">
    <w:abstractNumId w:val="6"/>
  </w:num>
  <w:num w:numId="17">
    <w:abstractNumId w:val="3"/>
  </w:num>
  <w:num w:numId="18">
    <w:abstractNumId w:val="18"/>
  </w:num>
  <w:num w:numId="19">
    <w:abstractNumId w:val="10"/>
  </w:num>
  <w:num w:numId="20">
    <w:abstractNumId w:val="7"/>
  </w:num>
  <w:num w:numId="21">
    <w:abstractNumId w:val="4"/>
  </w:num>
  <w:num w:numId="22">
    <w:abstractNumId w:val="19"/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99"/>
    <w:rsid w:val="00000622"/>
    <w:rsid w:val="00000C91"/>
    <w:rsid w:val="0000133B"/>
    <w:rsid w:val="0000276B"/>
    <w:rsid w:val="00004D53"/>
    <w:rsid w:val="00006ADB"/>
    <w:rsid w:val="00011FC1"/>
    <w:rsid w:val="00017548"/>
    <w:rsid w:val="00017F2A"/>
    <w:rsid w:val="00021685"/>
    <w:rsid w:val="00022BE5"/>
    <w:rsid w:val="00027F25"/>
    <w:rsid w:val="000301AA"/>
    <w:rsid w:val="00030DB1"/>
    <w:rsid w:val="00030DB6"/>
    <w:rsid w:val="000344BC"/>
    <w:rsid w:val="00036406"/>
    <w:rsid w:val="00036AF6"/>
    <w:rsid w:val="0003763F"/>
    <w:rsid w:val="00045ACE"/>
    <w:rsid w:val="00046694"/>
    <w:rsid w:val="00046B3F"/>
    <w:rsid w:val="00046D5C"/>
    <w:rsid w:val="00046DA2"/>
    <w:rsid w:val="00050D18"/>
    <w:rsid w:val="000514C8"/>
    <w:rsid w:val="000518AF"/>
    <w:rsid w:val="000524A2"/>
    <w:rsid w:val="00054A8B"/>
    <w:rsid w:val="000551AE"/>
    <w:rsid w:val="0005722A"/>
    <w:rsid w:val="0006417C"/>
    <w:rsid w:val="00065CAC"/>
    <w:rsid w:val="00066CE7"/>
    <w:rsid w:val="0006723A"/>
    <w:rsid w:val="00070941"/>
    <w:rsid w:val="00071B19"/>
    <w:rsid w:val="00071DBC"/>
    <w:rsid w:val="00082EB5"/>
    <w:rsid w:val="000839FC"/>
    <w:rsid w:val="00086425"/>
    <w:rsid w:val="00086818"/>
    <w:rsid w:val="00090B3B"/>
    <w:rsid w:val="00090CAE"/>
    <w:rsid w:val="0009152F"/>
    <w:rsid w:val="0009724A"/>
    <w:rsid w:val="000A173E"/>
    <w:rsid w:val="000A29B4"/>
    <w:rsid w:val="000B0C8C"/>
    <w:rsid w:val="000B3A2D"/>
    <w:rsid w:val="000B574F"/>
    <w:rsid w:val="000B6B59"/>
    <w:rsid w:val="000B7145"/>
    <w:rsid w:val="000C3EAC"/>
    <w:rsid w:val="000C5A37"/>
    <w:rsid w:val="000D3C2C"/>
    <w:rsid w:val="000D4638"/>
    <w:rsid w:val="000D68E7"/>
    <w:rsid w:val="000D71D3"/>
    <w:rsid w:val="000E001C"/>
    <w:rsid w:val="000E12DF"/>
    <w:rsid w:val="000E1E77"/>
    <w:rsid w:val="000E3785"/>
    <w:rsid w:val="000E5CE6"/>
    <w:rsid w:val="000F1E24"/>
    <w:rsid w:val="000F2C2A"/>
    <w:rsid w:val="0010102A"/>
    <w:rsid w:val="00101104"/>
    <w:rsid w:val="00101A0E"/>
    <w:rsid w:val="00101B89"/>
    <w:rsid w:val="00102CBA"/>
    <w:rsid w:val="00111539"/>
    <w:rsid w:val="00111FE1"/>
    <w:rsid w:val="001169B9"/>
    <w:rsid w:val="00123B64"/>
    <w:rsid w:val="00126705"/>
    <w:rsid w:val="00126E54"/>
    <w:rsid w:val="001271F1"/>
    <w:rsid w:val="0012768C"/>
    <w:rsid w:val="00127751"/>
    <w:rsid w:val="00132F99"/>
    <w:rsid w:val="00137AD4"/>
    <w:rsid w:val="00137FDC"/>
    <w:rsid w:val="0014081C"/>
    <w:rsid w:val="00142119"/>
    <w:rsid w:val="00142921"/>
    <w:rsid w:val="00142DAB"/>
    <w:rsid w:val="001457D2"/>
    <w:rsid w:val="001457FF"/>
    <w:rsid w:val="00147201"/>
    <w:rsid w:val="0014795D"/>
    <w:rsid w:val="0015029B"/>
    <w:rsid w:val="0015188C"/>
    <w:rsid w:val="00155697"/>
    <w:rsid w:val="00155D0C"/>
    <w:rsid w:val="0015761E"/>
    <w:rsid w:val="0016177F"/>
    <w:rsid w:val="00164D3F"/>
    <w:rsid w:val="00167440"/>
    <w:rsid w:val="001704F1"/>
    <w:rsid w:val="00174537"/>
    <w:rsid w:val="00176CBA"/>
    <w:rsid w:val="001800EE"/>
    <w:rsid w:val="00181961"/>
    <w:rsid w:val="0018431F"/>
    <w:rsid w:val="00185C5C"/>
    <w:rsid w:val="001866DE"/>
    <w:rsid w:val="00187E78"/>
    <w:rsid w:val="00190BAA"/>
    <w:rsid w:val="00191064"/>
    <w:rsid w:val="001917BE"/>
    <w:rsid w:val="0019400D"/>
    <w:rsid w:val="00194E24"/>
    <w:rsid w:val="00196177"/>
    <w:rsid w:val="001A08D0"/>
    <w:rsid w:val="001A3186"/>
    <w:rsid w:val="001A4A5A"/>
    <w:rsid w:val="001A72AC"/>
    <w:rsid w:val="001B06E5"/>
    <w:rsid w:val="001B071B"/>
    <w:rsid w:val="001B08D3"/>
    <w:rsid w:val="001B3E53"/>
    <w:rsid w:val="001B3E63"/>
    <w:rsid w:val="001B6E2E"/>
    <w:rsid w:val="001C0F96"/>
    <w:rsid w:val="001C20A7"/>
    <w:rsid w:val="001C2F9B"/>
    <w:rsid w:val="001C327C"/>
    <w:rsid w:val="001C4296"/>
    <w:rsid w:val="001C4A70"/>
    <w:rsid w:val="001C7195"/>
    <w:rsid w:val="001D4619"/>
    <w:rsid w:val="001D6DB3"/>
    <w:rsid w:val="001E1972"/>
    <w:rsid w:val="001E42E2"/>
    <w:rsid w:val="001E5FF1"/>
    <w:rsid w:val="001E7AE5"/>
    <w:rsid w:val="001E7FA2"/>
    <w:rsid w:val="001F03D1"/>
    <w:rsid w:val="001F6A56"/>
    <w:rsid w:val="001F738E"/>
    <w:rsid w:val="0020235E"/>
    <w:rsid w:val="00204608"/>
    <w:rsid w:val="00204FC7"/>
    <w:rsid w:val="0020571B"/>
    <w:rsid w:val="00207F67"/>
    <w:rsid w:val="00210955"/>
    <w:rsid w:val="0021243F"/>
    <w:rsid w:val="00216573"/>
    <w:rsid w:val="00216D8C"/>
    <w:rsid w:val="00220364"/>
    <w:rsid w:val="002204F0"/>
    <w:rsid w:val="00220D6A"/>
    <w:rsid w:val="00222153"/>
    <w:rsid w:val="00223E1D"/>
    <w:rsid w:val="00224932"/>
    <w:rsid w:val="0022778E"/>
    <w:rsid w:val="002307F2"/>
    <w:rsid w:val="00232D0D"/>
    <w:rsid w:val="00235C21"/>
    <w:rsid w:val="00235F26"/>
    <w:rsid w:val="002364D3"/>
    <w:rsid w:val="00237569"/>
    <w:rsid w:val="002432A6"/>
    <w:rsid w:val="00243773"/>
    <w:rsid w:val="00247E8B"/>
    <w:rsid w:val="00252690"/>
    <w:rsid w:val="002552C2"/>
    <w:rsid w:val="0025781B"/>
    <w:rsid w:val="00262025"/>
    <w:rsid w:val="0026231C"/>
    <w:rsid w:val="00262A45"/>
    <w:rsid w:val="00262F6B"/>
    <w:rsid w:val="0026443C"/>
    <w:rsid w:val="00264CE6"/>
    <w:rsid w:val="0026610C"/>
    <w:rsid w:val="002665B1"/>
    <w:rsid w:val="00266CE1"/>
    <w:rsid w:val="00271CCF"/>
    <w:rsid w:val="00275068"/>
    <w:rsid w:val="00282C28"/>
    <w:rsid w:val="002836F3"/>
    <w:rsid w:val="00283994"/>
    <w:rsid w:val="00285327"/>
    <w:rsid w:val="00286C87"/>
    <w:rsid w:val="00287079"/>
    <w:rsid w:val="00292559"/>
    <w:rsid w:val="002944AB"/>
    <w:rsid w:val="00294644"/>
    <w:rsid w:val="00296BCB"/>
    <w:rsid w:val="00296F19"/>
    <w:rsid w:val="002A0A85"/>
    <w:rsid w:val="002A1E2F"/>
    <w:rsid w:val="002A6464"/>
    <w:rsid w:val="002A64EE"/>
    <w:rsid w:val="002A74F0"/>
    <w:rsid w:val="002B14A3"/>
    <w:rsid w:val="002B3061"/>
    <w:rsid w:val="002B3277"/>
    <w:rsid w:val="002B3E21"/>
    <w:rsid w:val="002B515A"/>
    <w:rsid w:val="002B5C26"/>
    <w:rsid w:val="002B5D4A"/>
    <w:rsid w:val="002C27FD"/>
    <w:rsid w:val="002C5403"/>
    <w:rsid w:val="002C647C"/>
    <w:rsid w:val="002C6712"/>
    <w:rsid w:val="002D018F"/>
    <w:rsid w:val="002D16C6"/>
    <w:rsid w:val="002D16F5"/>
    <w:rsid w:val="002D7739"/>
    <w:rsid w:val="002D7E99"/>
    <w:rsid w:val="002D7F0F"/>
    <w:rsid w:val="002F11AC"/>
    <w:rsid w:val="002F422E"/>
    <w:rsid w:val="002F7647"/>
    <w:rsid w:val="00300CEE"/>
    <w:rsid w:val="0030435C"/>
    <w:rsid w:val="00305FA1"/>
    <w:rsid w:val="003062BE"/>
    <w:rsid w:val="00306EFC"/>
    <w:rsid w:val="0031197B"/>
    <w:rsid w:val="00316F2A"/>
    <w:rsid w:val="0032093F"/>
    <w:rsid w:val="003223A0"/>
    <w:rsid w:val="00324389"/>
    <w:rsid w:val="003323D3"/>
    <w:rsid w:val="00336AEE"/>
    <w:rsid w:val="00340EDA"/>
    <w:rsid w:val="00340F62"/>
    <w:rsid w:val="00340F9D"/>
    <w:rsid w:val="00343CA5"/>
    <w:rsid w:val="0034717D"/>
    <w:rsid w:val="00347C52"/>
    <w:rsid w:val="00347F51"/>
    <w:rsid w:val="00352585"/>
    <w:rsid w:val="0035287F"/>
    <w:rsid w:val="00362CCC"/>
    <w:rsid w:val="00363458"/>
    <w:rsid w:val="00363BA5"/>
    <w:rsid w:val="00363D64"/>
    <w:rsid w:val="00363E33"/>
    <w:rsid w:val="00364597"/>
    <w:rsid w:val="0036516D"/>
    <w:rsid w:val="00370DB1"/>
    <w:rsid w:val="00377FD8"/>
    <w:rsid w:val="00381FAB"/>
    <w:rsid w:val="0038338C"/>
    <w:rsid w:val="00384579"/>
    <w:rsid w:val="00390E2A"/>
    <w:rsid w:val="00392CBC"/>
    <w:rsid w:val="00392CF6"/>
    <w:rsid w:val="003A0171"/>
    <w:rsid w:val="003A26CC"/>
    <w:rsid w:val="003A28B8"/>
    <w:rsid w:val="003A2A76"/>
    <w:rsid w:val="003A3707"/>
    <w:rsid w:val="003A56C5"/>
    <w:rsid w:val="003A686A"/>
    <w:rsid w:val="003A7AF3"/>
    <w:rsid w:val="003B0CF4"/>
    <w:rsid w:val="003B1083"/>
    <w:rsid w:val="003B2411"/>
    <w:rsid w:val="003B2B65"/>
    <w:rsid w:val="003B7E09"/>
    <w:rsid w:val="003C36D7"/>
    <w:rsid w:val="003C3969"/>
    <w:rsid w:val="003C399D"/>
    <w:rsid w:val="003C6C3A"/>
    <w:rsid w:val="003C71E8"/>
    <w:rsid w:val="003C7D56"/>
    <w:rsid w:val="003D1044"/>
    <w:rsid w:val="003D4836"/>
    <w:rsid w:val="003D748D"/>
    <w:rsid w:val="003D7D45"/>
    <w:rsid w:val="003D7D67"/>
    <w:rsid w:val="003E021F"/>
    <w:rsid w:val="003E0291"/>
    <w:rsid w:val="003E094E"/>
    <w:rsid w:val="003E0FA6"/>
    <w:rsid w:val="003F2463"/>
    <w:rsid w:val="003F25DD"/>
    <w:rsid w:val="003F5561"/>
    <w:rsid w:val="003F5991"/>
    <w:rsid w:val="003F5BED"/>
    <w:rsid w:val="003F66AB"/>
    <w:rsid w:val="003F6AD5"/>
    <w:rsid w:val="0040060B"/>
    <w:rsid w:val="0040081B"/>
    <w:rsid w:val="0040097E"/>
    <w:rsid w:val="0040339A"/>
    <w:rsid w:val="00406685"/>
    <w:rsid w:val="00412849"/>
    <w:rsid w:val="00414BAF"/>
    <w:rsid w:val="004156EB"/>
    <w:rsid w:val="0041760A"/>
    <w:rsid w:val="004206C1"/>
    <w:rsid w:val="0042089D"/>
    <w:rsid w:val="0042134A"/>
    <w:rsid w:val="00421C1C"/>
    <w:rsid w:val="00423E2D"/>
    <w:rsid w:val="004242DD"/>
    <w:rsid w:val="004255AC"/>
    <w:rsid w:val="00427125"/>
    <w:rsid w:val="004271A1"/>
    <w:rsid w:val="00431BEC"/>
    <w:rsid w:val="004326D0"/>
    <w:rsid w:val="00433060"/>
    <w:rsid w:val="0043512C"/>
    <w:rsid w:val="0043735E"/>
    <w:rsid w:val="00440363"/>
    <w:rsid w:val="00440E26"/>
    <w:rsid w:val="004418E3"/>
    <w:rsid w:val="0044337E"/>
    <w:rsid w:val="00446C30"/>
    <w:rsid w:val="00446E88"/>
    <w:rsid w:val="0045091C"/>
    <w:rsid w:val="00452659"/>
    <w:rsid w:val="004527AB"/>
    <w:rsid w:val="0045537E"/>
    <w:rsid w:val="00455DCA"/>
    <w:rsid w:val="0045655F"/>
    <w:rsid w:val="00456721"/>
    <w:rsid w:val="0046184C"/>
    <w:rsid w:val="00464109"/>
    <w:rsid w:val="00465314"/>
    <w:rsid w:val="00471FD5"/>
    <w:rsid w:val="0048307A"/>
    <w:rsid w:val="004832A8"/>
    <w:rsid w:val="004834A3"/>
    <w:rsid w:val="00484005"/>
    <w:rsid w:val="0048470B"/>
    <w:rsid w:val="00486D42"/>
    <w:rsid w:val="004913C7"/>
    <w:rsid w:val="00491856"/>
    <w:rsid w:val="00493DCD"/>
    <w:rsid w:val="00494557"/>
    <w:rsid w:val="00494654"/>
    <w:rsid w:val="004958E6"/>
    <w:rsid w:val="00497512"/>
    <w:rsid w:val="004A04C2"/>
    <w:rsid w:val="004A0D30"/>
    <w:rsid w:val="004A2702"/>
    <w:rsid w:val="004A59B5"/>
    <w:rsid w:val="004A6447"/>
    <w:rsid w:val="004B068F"/>
    <w:rsid w:val="004B07E0"/>
    <w:rsid w:val="004B10ED"/>
    <w:rsid w:val="004B1E07"/>
    <w:rsid w:val="004B1E8F"/>
    <w:rsid w:val="004B308E"/>
    <w:rsid w:val="004B45CF"/>
    <w:rsid w:val="004C0DB5"/>
    <w:rsid w:val="004C0FEC"/>
    <w:rsid w:val="004C17A8"/>
    <w:rsid w:val="004C2A6E"/>
    <w:rsid w:val="004C30A4"/>
    <w:rsid w:val="004C3A93"/>
    <w:rsid w:val="004C3EB4"/>
    <w:rsid w:val="004D5D6B"/>
    <w:rsid w:val="004D6AB7"/>
    <w:rsid w:val="004E0307"/>
    <w:rsid w:val="004E135C"/>
    <w:rsid w:val="004E4E9B"/>
    <w:rsid w:val="004E5970"/>
    <w:rsid w:val="004E6529"/>
    <w:rsid w:val="004E6B2A"/>
    <w:rsid w:val="004F0F7E"/>
    <w:rsid w:val="004F1F94"/>
    <w:rsid w:val="004F3723"/>
    <w:rsid w:val="004F41C7"/>
    <w:rsid w:val="004F59D0"/>
    <w:rsid w:val="004F5BDD"/>
    <w:rsid w:val="004F7CEF"/>
    <w:rsid w:val="004F7FE1"/>
    <w:rsid w:val="00501F92"/>
    <w:rsid w:val="00502863"/>
    <w:rsid w:val="00502BCB"/>
    <w:rsid w:val="0050333C"/>
    <w:rsid w:val="00503C55"/>
    <w:rsid w:val="005151E3"/>
    <w:rsid w:val="00520230"/>
    <w:rsid w:val="00523AAE"/>
    <w:rsid w:val="00530843"/>
    <w:rsid w:val="00530990"/>
    <w:rsid w:val="00534C73"/>
    <w:rsid w:val="00534FEE"/>
    <w:rsid w:val="00536F24"/>
    <w:rsid w:val="00540DCB"/>
    <w:rsid w:val="0054399F"/>
    <w:rsid w:val="005458FC"/>
    <w:rsid w:val="00546838"/>
    <w:rsid w:val="00546E90"/>
    <w:rsid w:val="005479D6"/>
    <w:rsid w:val="00550845"/>
    <w:rsid w:val="0055561C"/>
    <w:rsid w:val="0055751B"/>
    <w:rsid w:val="0056055E"/>
    <w:rsid w:val="00560899"/>
    <w:rsid w:val="00561899"/>
    <w:rsid w:val="0056278F"/>
    <w:rsid w:val="00562891"/>
    <w:rsid w:val="005647EE"/>
    <w:rsid w:val="0056492B"/>
    <w:rsid w:val="00565E6D"/>
    <w:rsid w:val="00572F55"/>
    <w:rsid w:val="005739E2"/>
    <w:rsid w:val="0057459A"/>
    <w:rsid w:val="00576300"/>
    <w:rsid w:val="005773DD"/>
    <w:rsid w:val="0058026C"/>
    <w:rsid w:val="005806C0"/>
    <w:rsid w:val="00581F23"/>
    <w:rsid w:val="005911DB"/>
    <w:rsid w:val="00591334"/>
    <w:rsid w:val="00592151"/>
    <w:rsid w:val="00596514"/>
    <w:rsid w:val="00596EF6"/>
    <w:rsid w:val="005975A4"/>
    <w:rsid w:val="005A054E"/>
    <w:rsid w:val="005A1547"/>
    <w:rsid w:val="005A3946"/>
    <w:rsid w:val="005A39C4"/>
    <w:rsid w:val="005A53DF"/>
    <w:rsid w:val="005B0EF1"/>
    <w:rsid w:val="005B15F0"/>
    <w:rsid w:val="005B1DD9"/>
    <w:rsid w:val="005B34B7"/>
    <w:rsid w:val="005B69C0"/>
    <w:rsid w:val="005C5264"/>
    <w:rsid w:val="005C58C4"/>
    <w:rsid w:val="005D0832"/>
    <w:rsid w:val="005D241F"/>
    <w:rsid w:val="005E17D0"/>
    <w:rsid w:val="005E62A1"/>
    <w:rsid w:val="005E7504"/>
    <w:rsid w:val="005F18A0"/>
    <w:rsid w:val="005F7416"/>
    <w:rsid w:val="00602863"/>
    <w:rsid w:val="00602C05"/>
    <w:rsid w:val="00603580"/>
    <w:rsid w:val="00603BAD"/>
    <w:rsid w:val="00604842"/>
    <w:rsid w:val="00604DB5"/>
    <w:rsid w:val="0060637E"/>
    <w:rsid w:val="00606AF8"/>
    <w:rsid w:val="00606D48"/>
    <w:rsid w:val="006076BC"/>
    <w:rsid w:val="006103ED"/>
    <w:rsid w:val="00610D60"/>
    <w:rsid w:val="006124BF"/>
    <w:rsid w:val="00614259"/>
    <w:rsid w:val="00621504"/>
    <w:rsid w:val="00623477"/>
    <w:rsid w:val="00625F6F"/>
    <w:rsid w:val="00641651"/>
    <w:rsid w:val="00641AD2"/>
    <w:rsid w:val="00641D3F"/>
    <w:rsid w:val="00644091"/>
    <w:rsid w:val="0064765F"/>
    <w:rsid w:val="00652490"/>
    <w:rsid w:val="00652B17"/>
    <w:rsid w:val="00654701"/>
    <w:rsid w:val="006561C4"/>
    <w:rsid w:val="006564CF"/>
    <w:rsid w:val="006651A9"/>
    <w:rsid w:val="00666232"/>
    <w:rsid w:val="00672328"/>
    <w:rsid w:val="00672F7A"/>
    <w:rsid w:val="00674388"/>
    <w:rsid w:val="00677C23"/>
    <w:rsid w:val="00680586"/>
    <w:rsid w:val="00682309"/>
    <w:rsid w:val="006848C7"/>
    <w:rsid w:val="00686B42"/>
    <w:rsid w:val="00690D3F"/>
    <w:rsid w:val="00692118"/>
    <w:rsid w:val="0069228D"/>
    <w:rsid w:val="00694B36"/>
    <w:rsid w:val="00694B7B"/>
    <w:rsid w:val="00694C75"/>
    <w:rsid w:val="006A3C54"/>
    <w:rsid w:val="006A3DBC"/>
    <w:rsid w:val="006A52F9"/>
    <w:rsid w:val="006A5A25"/>
    <w:rsid w:val="006A5EDC"/>
    <w:rsid w:val="006A7234"/>
    <w:rsid w:val="006B0335"/>
    <w:rsid w:val="006B744F"/>
    <w:rsid w:val="006C0E29"/>
    <w:rsid w:val="006C2AB5"/>
    <w:rsid w:val="006C412B"/>
    <w:rsid w:val="006C4540"/>
    <w:rsid w:val="006C489B"/>
    <w:rsid w:val="006C557D"/>
    <w:rsid w:val="006D0267"/>
    <w:rsid w:val="006D1B2F"/>
    <w:rsid w:val="006D3DEA"/>
    <w:rsid w:val="006D5425"/>
    <w:rsid w:val="006E2FBD"/>
    <w:rsid w:val="006E4D92"/>
    <w:rsid w:val="006E5F53"/>
    <w:rsid w:val="006E64F3"/>
    <w:rsid w:val="006F1D43"/>
    <w:rsid w:val="006F3102"/>
    <w:rsid w:val="006F4B5B"/>
    <w:rsid w:val="006F60CD"/>
    <w:rsid w:val="006F663D"/>
    <w:rsid w:val="006F72BB"/>
    <w:rsid w:val="00700475"/>
    <w:rsid w:val="00702045"/>
    <w:rsid w:val="00705D28"/>
    <w:rsid w:val="0070616A"/>
    <w:rsid w:val="0070729D"/>
    <w:rsid w:val="007139DF"/>
    <w:rsid w:val="007147D0"/>
    <w:rsid w:val="00717618"/>
    <w:rsid w:val="00717D42"/>
    <w:rsid w:val="007212EF"/>
    <w:rsid w:val="007217C0"/>
    <w:rsid w:val="00722E55"/>
    <w:rsid w:val="00725794"/>
    <w:rsid w:val="007302E3"/>
    <w:rsid w:val="00733BD6"/>
    <w:rsid w:val="007349BF"/>
    <w:rsid w:val="00740CED"/>
    <w:rsid w:val="00743516"/>
    <w:rsid w:val="007443CD"/>
    <w:rsid w:val="00745474"/>
    <w:rsid w:val="007462A5"/>
    <w:rsid w:val="0074701F"/>
    <w:rsid w:val="007522AF"/>
    <w:rsid w:val="0075562C"/>
    <w:rsid w:val="00756E6D"/>
    <w:rsid w:val="00756EEC"/>
    <w:rsid w:val="007643C2"/>
    <w:rsid w:val="00767AF2"/>
    <w:rsid w:val="007741AA"/>
    <w:rsid w:val="0077451B"/>
    <w:rsid w:val="00774556"/>
    <w:rsid w:val="00780B9F"/>
    <w:rsid w:val="00785E8B"/>
    <w:rsid w:val="00790F90"/>
    <w:rsid w:val="00791023"/>
    <w:rsid w:val="00792CFA"/>
    <w:rsid w:val="007A1618"/>
    <w:rsid w:val="007A189A"/>
    <w:rsid w:val="007A2034"/>
    <w:rsid w:val="007A3E95"/>
    <w:rsid w:val="007A4958"/>
    <w:rsid w:val="007A4E8C"/>
    <w:rsid w:val="007A4EEC"/>
    <w:rsid w:val="007A5D62"/>
    <w:rsid w:val="007A6EB8"/>
    <w:rsid w:val="007A6F61"/>
    <w:rsid w:val="007B1C5F"/>
    <w:rsid w:val="007B2FF7"/>
    <w:rsid w:val="007B3AB5"/>
    <w:rsid w:val="007B599B"/>
    <w:rsid w:val="007B7BEC"/>
    <w:rsid w:val="007C1D43"/>
    <w:rsid w:val="007C29E1"/>
    <w:rsid w:val="007C417F"/>
    <w:rsid w:val="007C479F"/>
    <w:rsid w:val="007C5966"/>
    <w:rsid w:val="007C6078"/>
    <w:rsid w:val="007C7196"/>
    <w:rsid w:val="007D2F31"/>
    <w:rsid w:val="007D5195"/>
    <w:rsid w:val="007D58EB"/>
    <w:rsid w:val="007D59E3"/>
    <w:rsid w:val="007D6CEE"/>
    <w:rsid w:val="007E4997"/>
    <w:rsid w:val="007E5B98"/>
    <w:rsid w:val="007E7300"/>
    <w:rsid w:val="007F3796"/>
    <w:rsid w:val="007F37DF"/>
    <w:rsid w:val="007F5DD6"/>
    <w:rsid w:val="007F722F"/>
    <w:rsid w:val="008028AA"/>
    <w:rsid w:val="008051DA"/>
    <w:rsid w:val="008068AE"/>
    <w:rsid w:val="00806FFF"/>
    <w:rsid w:val="00812DE4"/>
    <w:rsid w:val="00814330"/>
    <w:rsid w:val="00814E12"/>
    <w:rsid w:val="00815106"/>
    <w:rsid w:val="00816970"/>
    <w:rsid w:val="008210F6"/>
    <w:rsid w:val="008221A7"/>
    <w:rsid w:val="00825186"/>
    <w:rsid w:val="00831141"/>
    <w:rsid w:val="00831572"/>
    <w:rsid w:val="008318E8"/>
    <w:rsid w:val="0083438C"/>
    <w:rsid w:val="00835E8D"/>
    <w:rsid w:val="00836B2B"/>
    <w:rsid w:val="008421BB"/>
    <w:rsid w:val="0084545C"/>
    <w:rsid w:val="008475DE"/>
    <w:rsid w:val="008478C8"/>
    <w:rsid w:val="00847ED3"/>
    <w:rsid w:val="00850067"/>
    <w:rsid w:val="00854E59"/>
    <w:rsid w:val="008557C2"/>
    <w:rsid w:val="00855EA0"/>
    <w:rsid w:val="008633FD"/>
    <w:rsid w:val="00864056"/>
    <w:rsid w:val="00870CB4"/>
    <w:rsid w:val="008713CA"/>
    <w:rsid w:val="00873636"/>
    <w:rsid w:val="00876562"/>
    <w:rsid w:val="0087733F"/>
    <w:rsid w:val="008775BD"/>
    <w:rsid w:val="00880DDF"/>
    <w:rsid w:val="008824F6"/>
    <w:rsid w:val="008837E3"/>
    <w:rsid w:val="00884F07"/>
    <w:rsid w:val="00891B49"/>
    <w:rsid w:val="00892C3D"/>
    <w:rsid w:val="00895139"/>
    <w:rsid w:val="008B347A"/>
    <w:rsid w:val="008C1634"/>
    <w:rsid w:val="008C2017"/>
    <w:rsid w:val="008C38D5"/>
    <w:rsid w:val="008C5CF9"/>
    <w:rsid w:val="008D0B8F"/>
    <w:rsid w:val="008D31C7"/>
    <w:rsid w:val="008D33F4"/>
    <w:rsid w:val="008D382D"/>
    <w:rsid w:val="008D5645"/>
    <w:rsid w:val="008D778A"/>
    <w:rsid w:val="008E1690"/>
    <w:rsid w:val="008E724E"/>
    <w:rsid w:val="008E7404"/>
    <w:rsid w:val="008F1F95"/>
    <w:rsid w:val="008F7F49"/>
    <w:rsid w:val="00901395"/>
    <w:rsid w:val="0090313D"/>
    <w:rsid w:val="00905739"/>
    <w:rsid w:val="00906954"/>
    <w:rsid w:val="00906D53"/>
    <w:rsid w:val="0090736E"/>
    <w:rsid w:val="0091007B"/>
    <w:rsid w:val="00910678"/>
    <w:rsid w:val="00912291"/>
    <w:rsid w:val="00914D7A"/>
    <w:rsid w:val="00916253"/>
    <w:rsid w:val="00917978"/>
    <w:rsid w:val="00917F5E"/>
    <w:rsid w:val="0092120A"/>
    <w:rsid w:val="00923895"/>
    <w:rsid w:val="00925118"/>
    <w:rsid w:val="009252E3"/>
    <w:rsid w:val="00930EE5"/>
    <w:rsid w:val="009358CE"/>
    <w:rsid w:val="00935A19"/>
    <w:rsid w:val="00936CBB"/>
    <w:rsid w:val="00941B29"/>
    <w:rsid w:val="00942B6B"/>
    <w:rsid w:val="00943272"/>
    <w:rsid w:val="00944A17"/>
    <w:rsid w:val="00946C7A"/>
    <w:rsid w:val="009478E2"/>
    <w:rsid w:val="009518CA"/>
    <w:rsid w:val="00952B75"/>
    <w:rsid w:val="00952EB2"/>
    <w:rsid w:val="0095628A"/>
    <w:rsid w:val="00960B29"/>
    <w:rsid w:val="0096215E"/>
    <w:rsid w:val="00962DB2"/>
    <w:rsid w:val="00962FB1"/>
    <w:rsid w:val="00963BCD"/>
    <w:rsid w:val="00965099"/>
    <w:rsid w:val="00977030"/>
    <w:rsid w:val="00982088"/>
    <w:rsid w:val="009850F1"/>
    <w:rsid w:val="00990711"/>
    <w:rsid w:val="00990713"/>
    <w:rsid w:val="00990825"/>
    <w:rsid w:val="009914FC"/>
    <w:rsid w:val="009915D2"/>
    <w:rsid w:val="00992B43"/>
    <w:rsid w:val="00994389"/>
    <w:rsid w:val="00995D25"/>
    <w:rsid w:val="00997F14"/>
    <w:rsid w:val="009A0D99"/>
    <w:rsid w:val="009A20D4"/>
    <w:rsid w:val="009A76A6"/>
    <w:rsid w:val="009B0876"/>
    <w:rsid w:val="009B20C3"/>
    <w:rsid w:val="009B3124"/>
    <w:rsid w:val="009C1142"/>
    <w:rsid w:val="009C1A19"/>
    <w:rsid w:val="009C2DDE"/>
    <w:rsid w:val="009D2F76"/>
    <w:rsid w:val="009E0017"/>
    <w:rsid w:val="009E07C5"/>
    <w:rsid w:val="009E16D5"/>
    <w:rsid w:val="009E407B"/>
    <w:rsid w:val="009E4618"/>
    <w:rsid w:val="009E4A3B"/>
    <w:rsid w:val="009E6B94"/>
    <w:rsid w:val="009F5828"/>
    <w:rsid w:val="009F761D"/>
    <w:rsid w:val="009F7D87"/>
    <w:rsid w:val="009F7F0D"/>
    <w:rsid w:val="00A0085F"/>
    <w:rsid w:val="00A01D32"/>
    <w:rsid w:val="00A0354F"/>
    <w:rsid w:val="00A04158"/>
    <w:rsid w:val="00A04D59"/>
    <w:rsid w:val="00A21F6F"/>
    <w:rsid w:val="00A233F8"/>
    <w:rsid w:val="00A23945"/>
    <w:rsid w:val="00A23B25"/>
    <w:rsid w:val="00A24F53"/>
    <w:rsid w:val="00A26546"/>
    <w:rsid w:val="00A301A7"/>
    <w:rsid w:val="00A311B5"/>
    <w:rsid w:val="00A31478"/>
    <w:rsid w:val="00A32343"/>
    <w:rsid w:val="00A32D35"/>
    <w:rsid w:val="00A36687"/>
    <w:rsid w:val="00A37E83"/>
    <w:rsid w:val="00A40009"/>
    <w:rsid w:val="00A4161A"/>
    <w:rsid w:val="00A41A87"/>
    <w:rsid w:val="00A4311E"/>
    <w:rsid w:val="00A45650"/>
    <w:rsid w:val="00A45E8F"/>
    <w:rsid w:val="00A47963"/>
    <w:rsid w:val="00A52690"/>
    <w:rsid w:val="00A56672"/>
    <w:rsid w:val="00A56AB5"/>
    <w:rsid w:val="00A615C5"/>
    <w:rsid w:val="00A61EDE"/>
    <w:rsid w:val="00A65F47"/>
    <w:rsid w:val="00A66BD5"/>
    <w:rsid w:val="00A70D02"/>
    <w:rsid w:val="00A7101A"/>
    <w:rsid w:val="00A74AC0"/>
    <w:rsid w:val="00A768A9"/>
    <w:rsid w:val="00A82813"/>
    <w:rsid w:val="00A82D01"/>
    <w:rsid w:val="00A95F3B"/>
    <w:rsid w:val="00A972DC"/>
    <w:rsid w:val="00AA089F"/>
    <w:rsid w:val="00AA0BAB"/>
    <w:rsid w:val="00AA3640"/>
    <w:rsid w:val="00AA7B53"/>
    <w:rsid w:val="00AA7EFA"/>
    <w:rsid w:val="00AB11F1"/>
    <w:rsid w:val="00AB2D53"/>
    <w:rsid w:val="00AB2D7A"/>
    <w:rsid w:val="00AB378C"/>
    <w:rsid w:val="00AB3FC2"/>
    <w:rsid w:val="00AB4496"/>
    <w:rsid w:val="00AB46B9"/>
    <w:rsid w:val="00AB6E23"/>
    <w:rsid w:val="00AB7520"/>
    <w:rsid w:val="00AC3B31"/>
    <w:rsid w:val="00AC40AE"/>
    <w:rsid w:val="00AC54ED"/>
    <w:rsid w:val="00AC60A0"/>
    <w:rsid w:val="00AC70E4"/>
    <w:rsid w:val="00AD005F"/>
    <w:rsid w:val="00AD7D75"/>
    <w:rsid w:val="00AE2D19"/>
    <w:rsid w:val="00AE6311"/>
    <w:rsid w:val="00AE6331"/>
    <w:rsid w:val="00AF3800"/>
    <w:rsid w:val="00AF3896"/>
    <w:rsid w:val="00AF66BB"/>
    <w:rsid w:val="00AF7F01"/>
    <w:rsid w:val="00B007BF"/>
    <w:rsid w:val="00B014D2"/>
    <w:rsid w:val="00B018C5"/>
    <w:rsid w:val="00B03B50"/>
    <w:rsid w:val="00B03DEC"/>
    <w:rsid w:val="00B05463"/>
    <w:rsid w:val="00B1383E"/>
    <w:rsid w:val="00B2087B"/>
    <w:rsid w:val="00B2136F"/>
    <w:rsid w:val="00B21BD1"/>
    <w:rsid w:val="00B302D0"/>
    <w:rsid w:val="00B31D03"/>
    <w:rsid w:val="00B3275B"/>
    <w:rsid w:val="00B33DE6"/>
    <w:rsid w:val="00B33EE9"/>
    <w:rsid w:val="00B37706"/>
    <w:rsid w:val="00B41170"/>
    <w:rsid w:val="00B50C0C"/>
    <w:rsid w:val="00B536C6"/>
    <w:rsid w:val="00B55307"/>
    <w:rsid w:val="00B55F57"/>
    <w:rsid w:val="00B60A71"/>
    <w:rsid w:val="00B6423E"/>
    <w:rsid w:val="00B64924"/>
    <w:rsid w:val="00B66FB4"/>
    <w:rsid w:val="00B73A0E"/>
    <w:rsid w:val="00B74518"/>
    <w:rsid w:val="00B76E3D"/>
    <w:rsid w:val="00B80A29"/>
    <w:rsid w:val="00B82156"/>
    <w:rsid w:val="00B8376E"/>
    <w:rsid w:val="00B842D2"/>
    <w:rsid w:val="00B84B39"/>
    <w:rsid w:val="00B87094"/>
    <w:rsid w:val="00B87A29"/>
    <w:rsid w:val="00B900DA"/>
    <w:rsid w:val="00B911B3"/>
    <w:rsid w:val="00B9146B"/>
    <w:rsid w:val="00B94A99"/>
    <w:rsid w:val="00B95D0D"/>
    <w:rsid w:val="00B96687"/>
    <w:rsid w:val="00B9742E"/>
    <w:rsid w:val="00BA011A"/>
    <w:rsid w:val="00BA02BA"/>
    <w:rsid w:val="00BA0D78"/>
    <w:rsid w:val="00BA31F3"/>
    <w:rsid w:val="00BA4BCD"/>
    <w:rsid w:val="00BA6407"/>
    <w:rsid w:val="00BB07BC"/>
    <w:rsid w:val="00BB0ED2"/>
    <w:rsid w:val="00BB2DA7"/>
    <w:rsid w:val="00BB382F"/>
    <w:rsid w:val="00BB5E12"/>
    <w:rsid w:val="00BB6940"/>
    <w:rsid w:val="00BC024E"/>
    <w:rsid w:val="00BC0461"/>
    <w:rsid w:val="00BC48EC"/>
    <w:rsid w:val="00BC6533"/>
    <w:rsid w:val="00BC6EE0"/>
    <w:rsid w:val="00BD19BD"/>
    <w:rsid w:val="00BD2BD1"/>
    <w:rsid w:val="00BD7572"/>
    <w:rsid w:val="00BD7C20"/>
    <w:rsid w:val="00BE5FF0"/>
    <w:rsid w:val="00BE7F95"/>
    <w:rsid w:val="00BF1419"/>
    <w:rsid w:val="00BF3AA9"/>
    <w:rsid w:val="00BF542B"/>
    <w:rsid w:val="00BF64E0"/>
    <w:rsid w:val="00C00317"/>
    <w:rsid w:val="00C013CA"/>
    <w:rsid w:val="00C03D0E"/>
    <w:rsid w:val="00C04649"/>
    <w:rsid w:val="00C15186"/>
    <w:rsid w:val="00C20A3C"/>
    <w:rsid w:val="00C2262B"/>
    <w:rsid w:val="00C22698"/>
    <w:rsid w:val="00C234E4"/>
    <w:rsid w:val="00C239E4"/>
    <w:rsid w:val="00C279FB"/>
    <w:rsid w:val="00C30DF0"/>
    <w:rsid w:val="00C32388"/>
    <w:rsid w:val="00C32B1B"/>
    <w:rsid w:val="00C3376F"/>
    <w:rsid w:val="00C41550"/>
    <w:rsid w:val="00C504BE"/>
    <w:rsid w:val="00C50F2D"/>
    <w:rsid w:val="00C524E3"/>
    <w:rsid w:val="00C56750"/>
    <w:rsid w:val="00C64881"/>
    <w:rsid w:val="00C64C4C"/>
    <w:rsid w:val="00C65084"/>
    <w:rsid w:val="00C66900"/>
    <w:rsid w:val="00C66985"/>
    <w:rsid w:val="00C67BDC"/>
    <w:rsid w:val="00C706EA"/>
    <w:rsid w:val="00C71415"/>
    <w:rsid w:val="00C722B6"/>
    <w:rsid w:val="00C743B1"/>
    <w:rsid w:val="00C7526E"/>
    <w:rsid w:val="00C7608A"/>
    <w:rsid w:val="00C76EAE"/>
    <w:rsid w:val="00C83CB5"/>
    <w:rsid w:val="00C87B94"/>
    <w:rsid w:val="00C904EE"/>
    <w:rsid w:val="00C9328F"/>
    <w:rsid w:val="00C95ABC"/>
    <w:rsid w:val="00C974D9"/>
    <w:rsid w:val="00CA16F6"/>
    <w:rsid w:val="00CA63CE"/>
    <w:rsid w:val="00CA6700"/>
    <w:rsid w:val="00CB19B7"/>
    <w:rsid w:val="00CB27D3"/>
    <w:rsid w:val="00CB440E"/>
    <w:rsid w:val="00CB758D"/>
    <w:rsid w:val="00CB7D60"/>
    <w:rsid w:val="00CC0FF1"/>
    <w:rsid w:val="00CC5C5E"/>
    <w:rsid w:val="00CD064F"/>
    <w:rsid w:val="00CD0A91"/>
    <w:rsid w:val="00CD177C"/>
    <w:rsid w:val="00CD2FB2"/>
    <w:rsid w:val="00CD4CCA"/>
    <w:rsid w:val="00CD6651"/>
    <w:rsid w:val="00CD6D77"/>
    <w:rsid w:val="00CE160D"/>
    <w:rsid w:val="00CE67D1"/>
    <w:rsid w:val="00CE6AE4"/>
    <w:rsid w:val="00CE78E1"/>
    <w:rsid w:val="00CF07B9"/>
    <w:rsid w:val="00CF094D"/>
    <w:rsid w:val="00CF0E1E"/>
    <w:rsid w:val="00CF1EC6"/>
    <w:rsid w:val="00CF56C9"/>
    <w:rsid w:val="00D0000C"/>
    <w:rsid w:val="00D0167E"/>
    <w:rsid w:val="00D028EF"/>
    <w:rsid w:val="00D13927"/>
    <w:rsid w:val="00D21DF0"/>
    <w:rsid w:val="00D2367F"/>
    <w:rsid w:val="00D23CAC"/>
    <w:rsid w:val="00D24625"/>
    <w:rsid w:val="00D2611B"/>
    <w:rsid w:val="00D30CF0"/>
    <w:rsid w:val="00D30E8B"/>
    <w:rsid w:val="00D42B6A"/>
    <w:rsid w:val="00D43B1D"/>
    <w:rsid w:val="00D454E8"/>
    <w:rsid w:val="00D46306"/>
    <w:rsid w:val="00D46586"/>
    <w:rsid w:val="00D4750E"/>
    <w:rsid w:val="00D52055"/>
    <w:rsid w:val="00D62EAB"/>
    <w:rsid w:val="00D74AB1"/>
    <w:rsid w:val="00D7799A"/>
    <w:rsid w:val="00D80313"/>
    <w:rsid w:val="00D80F94"/>
    <w:rsid w:val="00D86EDA"/>
    <w:rsid w:val="00D925F3"/>
    <w:rsid w:val="00D95E3B"/>
    <w:rsid w:val="00D962F1"/>
    <w:rsid w:val="00DA0236"/>
    <w:rsid w:val="00DA6E5D"/>
    <w:rsid w:val="00DB30E5"/>
    <w:rsid w:val="00DB4774"/>
    <w:rsid w:val="00DB6516"/>
    <w:rsid w:val="00DB67CC"/>
    <w:rsid w:val="00DB7459"/>
    <w:rsid w:val="00DC2473"/>
    <w:rsid w:val="00DC3E62"/>
    <w:rsid w:val="00DC43CE"/>
    <w:rsid w:val="00DC6599"/>
    <w:rsid w:val="00DD0540"/>
    <w:rsid w:val="00DD0673"/>
    <w:rsid w:val="00DD30B5"/>
    <w:rsid w:val="00DD6937"/>
    <w:rsid w:val="00DD72FE"/>
    <w:rsid w:val="00DE0108"/>
    <w:rsid w:val="00DE0B13"/>
    <w:rsid w:val="00DE0BF5"/>
    <w:rsid w:val="00DE1939"/>
    <w:rsid w:val="00DE22A9"/>
    <w:rsid w:val="00DE30B8"/>
    <w:rsid w:val="00DE48FF"/>
    <w:rsid w:val="00DE4B28"/>
    <w:rsid w:val="00DE6E57"/>
    <w:rsid w:val="00DE78A9"/>
    <w:rsid w:val="00DF1DC5"/>
    <w:rsid w:val="00DF2D21"/>
    <w:rsid w:val="00DF52D9"/>
    <w:rsid w:val="00DF585D"/>
    <w:rsid w:val="00E06814"/>
    <w:rsid w:val="00E074F0"/>
    <w:rsid w:val="00E11247"/>
    <w:rsid w:val="00E14F2B"/>
    <w:rsid w:val="00E17AD3"/>
    <w:rsid w:val="00E17C71"/>
    <w:rsid w:val="00E21F63"/>
    <w:rsid w:val="00E30F31"/>
    <w:rsid w:val="00E327E1"/>
    <w:rsid w:val="00E3373D"/>
    <w:rsid w:val="00E4036B"/>
    <w:rsid w:val="00E42E52"/>
    <w:rsid w:val="00E44816"/>
    <w:rsid w:val="00E46C31"/>
    <w:rsid w:val="00E47FBE"/>
    <w:rsid w:val="00E51C85"/>
    <w:rsid w:val="00E5411D"/>
    <w:rsid w:val="00E56356"/>
    <w:rsid w:val="00E60B55"/>
    <w:rsid w:val="00E61264"/>
    <w:rsid w:val="00E756A6"/>
    <w:rsid w:val="00E761F6"/>
    <w:rsid w:val="00E7732A"/>
    <w:rsid w:val="00E813DB"/>
    <w:rsid w:val="00E83924"/>
    <w:rsid w:val="00E83EAB"/>
    <w:rsid w:val="00E87038"/>
    <w:rsid w:val="00E87B6E"/>
    <w:rsid w:val="00E91411"/>
    <w:rsid w:val="00E9143E"/>
    <w:rsid w:val="00EA019A"/>
    <w:rsid w:val="00EA14B1"/>
    <w:rsid w:val="00EA27FF"/>
    <w:rsid w:val="00EA3E75"/>
    <w:rsid w:val="00EA59A2"/>
    <w:rsid w:val="00EA6707"/>
    <w:rsid w:val="00EB1536"/>
    <w:rsid w:val="00EB2D44"/>
    <w:rsid w:val="00EB5FE4"/>
    <w:rsid w:val="00EB7E89"/>
    <w:rsid w:val="00EC0377"/>
    <w:rsid w:val="00EC0C22"/>
    <w:rsid w:val="00EC0EBF"/>
    <w:rsid w:val="00EC0F14"/>
    <w:rsid w:val="00EC1C91"/>
    <w:rsid w:val="00EC1D2C"/>
    <w:rsid w:val="00EC7EFE"/>
    <w:rsid w:val="00ED29FB"/>
    <w:rsid w:val="00ED3916"/>
    <w:rsid w:val="00ED41B6"/>
    <w:rsid w:val="00ED4BDE"/>
    <w:rsid w:val="00EE171F"/>
    <w:rsid w:val="00EE21D8"/>
    <w:rsid w:val="00EE3489"/>
    <w:rsid w:val="00EE3F65"/>
    <w:rsid w:val="00EF2963"/>
    <w:rsid w:val="00EF311B"/>
    <w:rsid w:val="00EF5454"/>
    <w:rsid w:val="00EF6027"/>
    <w:rsid w:val="00EF7B82"/>
    <w:rsid w:val="00F029FE"/>
    <w:rsid w:val="00F03D53"/>
    <w:rsid w:val="00F07C51"/>
    <w:rsid w:val="00F07EC6"/>
    <w:rsid w:val="00F11B86"/>
    <w:rsid w:val="00F1409B"/>
    <w:rsid w:val="00F16F1D"/>
    <w:rsid w:val="00F17C21"/>
    <w:rsid w:val="00F26CF9"/>
    <w:rsid w:val="00F3447B"/>
    <w:rsid w:val="00F34FB3"/>
    <w:rsid w:val="00F374F7"/>
    <w:rsid w:val="00F37D3E"/>
    <w:rsid w:val="00F503F5"/>
    <w:rsid w:val="00F50D11"/>
    <w:rsid w:val="00F51EE2"/>
    <w:rsid w:val="00F53CB5"/>
    <w:rsid w:val="00F5566C"/>
    <w:rsid w:val="00F55702"/>
    <w:rsid w:val="00F562BA"/>
    <w:rsid w:val="00F6092B"/>
    <w:rsid w:val="00F618C6"/>
    <w:rsid w:val="00F6564E"/>
    <w:rsid w:val="00F72664"/>
    <w:rsid w:val="00F745C8"/>
    <w:rsid w:val="00F76359"/>
    <w:rsid w:val="00F76C7E"/>
    <w:rsid w:val="00F836EC"/>
    <w:rsid w:val="00F85F2C"/>
    <w:rsid w:val="00F861CF"/>
    <w:rsid w:val="00F86D23"/>
    <w:rsid w:val="00F91452"/>
    <w:rsid w:val="00FA33D3"/>
    <w:rsid w:val="00FA51E2"/>
    <w:rsid w:val="00FA536E"/>
    <w:rsid w:val="00FA5ACD"/>
    <w:rsid w:val="00FA7B4F"/>
    <w:rsid w:val="00FA7EAD"/>
    <w:rsid w:val="00FB1B3A"/>
    <w:rsid w:val="00FB2B66"/>
    <w:rsid w:val="00FB3D1B"/>
    <w:rsid w:val="00FB4F90"/>
    <w:rsid w:val="00FB5E05"/>
    <w:rsid w:val="00FC1721"/>
    <w:rsid w:val="00FC2AA4"/>
    <w:rsid w:val="00FC589A"/>
    <w:rsid w:val="00FC5B6C"/>
    <w:rsid w:val="00FC5B72"/>
    <w:rsid w:val="00FD08B3"/>
    <w:rsid w:val="00FD09D3"/>
    <w:rsid w:val="00FD25B5"/>
    <w:rsid w:val="00FD73FB"/>
    <w:rsid w:val="00FE10A6"/>
    <w:rsid w:val="00FE1354"/>
    <w:rsid w:val="00FE1610"/>
    <w:rsid w:val="00FE19AE"/>
    <w:rsid w:val="00FE2D4F"/>
    <w:rsid w:val="00FE3762"/>
    <w:rsid w:val="00FE484A"/>
    <w:rsid w:val="00FE5696"/>
    <w:rsid w:val="00FF4C59"/>
    <w:rsid w:val="00FF5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  <o:shapelayout v:ext="edit">
      <o:idmap v:ext="edit" data="1"/>
    </o:shapelayout>
  </w:shapeDefaults>
  <w:decimalSymbol w:val="."/>
  <w:listSeparator w:val=","/>
  <w14:docId w14:val="55AEA1BD"/>
  <w15:docId w15:val="{2907F71D-BBB9-4EFD-89BB-737BD8D1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4B39"/>
  </w:style>
  <w:style w:type="paragraph" w:styleId="Heading1">
    <w:name w:val="heading 1"/>
    <w:basedOn w:val="Normal"/>
    <w:next w:val="Normal"/>
    <w:link w:val="Heading1Char"/>
    <w:rsid w:val="00BE7F95"/>
    <w:pPr>
      <w:keepNext/>
      <w:spacing w:after="240"/>
      <w:outlineLvl w:val="0"/>
    </w:pPr>
    <w:rPr>
      <w:rFonts w:ascii="Arial" w:eastAsia="Times New Roman" w:hAnsi="Arial" w:cs="Times New Roman"/>
      <w:color w:val="003366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BE7F95"/>
    <w:pPr>
      <w:keepNext/>
      <w:autoSpaceDE w:val="0"/>
      <w:autoSpaceDN w:val="0"/>
      <w:adjustRightInd w:val="0"/>
      <w:spacing w:after="120"/>
      <w:outlineLvl w:val="1"/>
    </w:pPr>
    <w:rPr>
      <w:rFonts w:ascii="Arial" w:eastAsia="Times New Roman" w:hAnsi="Arial" w:cs="Times New Roman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E10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E7F95"/>
    <w:rPr>
      <w:rFonts w:ascii="Arial" w:eastAsia="Times New Roman" w:hAnsi="Arial" w:cs="Times New Roman"/>
      <w:color w:val="00336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E7F95"/>
    <w:rPr>
      <w:rFonts w:ascii="Arial" w:eastAsia="Times New Roman" w:hAnsi="Arial" w:cs="Times New Roman"/>
      <w:color w:val="000000"/>
      <w:sz w:val="28"/>
      <w:szCs w:val="20"/>
    </w:rPr>
  </w:style>
  <w:style w:type="paragraph" w:customStyle="1" w:styleId="HPBodytext10pt">
    <w:name w:val="_HP Body text 10 pt"/>
    <w:link w:val="HPBodytext10ptChar"/>
    <w:rsid w:val="00BE7F95"/>
    <w:pPr>
      <w:tabs>
        <w:tab w:val="left" w:pos="187"/>
      </w:tabs>
      <w:spacing w:after="120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61C"/>
  </w:style>
  <w:style w:type="paragraph" w:styleId="Footer">
    <w:name w:val="footer"/>
    <w:basedOn w:val="Normal"/>
    <w:link w:val="FooterChar"/>
    <w:uiPriority w:val="99"/>
    <w:unhideWhenUsed/>
    <w:rsid w:val="00392CF6"/>
    <w:pPr>
      <w:tabs>
        <w:tab w:val="center" w:pos="4320"/>
        <w:tab w:val="right" w:pos="8640"/>
      </w:tabs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92C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07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30DB6"/>
    <w:rPr>
      <w:rFonts w:ascii="Futura Bk" w:hAnsi="Futura Bk" w:cs="Times New Roman"/>
      <w:color w:val="04173F"/>
      <w:sz w:val="24"/>
    </w:rPr>
  </w:style>
  <w:style w:type="character" w:styleId="Hyperlink">
    <w:name w:val="Hyperlink"/>
    <w:basedOn w:val="DefaultParagraphFont"/>
    <w:uiPriority w:val="99"/>
    <w:unhideWhenUsed/>
    <w:rsid w:val="00392CF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0D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0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0D3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06EFC"/>
    <w:rPr>
      <w:color w:val="800080" w:themeColor="followedHyperlink"/>
      <w:u w:val="single"/>
    </w:rPr>
  </w:style>
  <w:style w:type="paragraph" w:customStyle="1" w:styleId="HeadingText">
    <w:name w:val="Heading Text"/>
    <w:basedOn w:val="Heading1"/>
    <w:link w:val="HeadingTextChar"/>
    <w:rsid w:val="00CB440E"/>
    <w:rPr>
      <w:rFonts w:ascii="Calibri" w:hAnsi="Calibri" w:cs="Tahoma"/>
      <w:color w:val="41C4DC"/>
      <w:szCs w:val="32"/>
    </w:rPr>
  </w:style>
  <w:style w:type="paragraph" w:customStyle="1" w:styleId="ParagraphText">
    <w:name w:val="Paragraph Text"/>
    <w:basedOn w:val="HPBodytext10pt"/>
    <w:link w:val="ParagraphTextChar"/>
    <w:rsid w:val="00CB440E"/>
    <w:rPr>
      <w:rFonts w:ascii="Calibri" w:hAnsi="Calibri" w:cs="Tahoma"/>
      <w:color w:val="auto"/>
    </w:rPr>
  </w:style>
  <w:style w:type="character" w:customStyle="1" w:styleId="HeadingTextChar">
    <w:name w:val="Heading Text Char"/>
    <w:basedOn w:val="Heading1Char"/>
    <w:link w:val="HeadingText"/>
    <w:rsid w:val="00CB440E"/>
    <w:rPr>
      <w:rFonts w:ascii="Calibri" w:eastAsia="Times New Roman" w:hAnsi="Calibri" w:cs="Tahoma"/>
      <w:color w:val="41C4DC"/>
      <w:sz w:val="32"/>
      <w:szCs w:val="32"/>
    </w:rPr>
  </w:style>
  <w:style w:type="paragraph" w:customStyle="1" w:styleId="SubheadingText">
    <w:name w:val="Subheading Text"/>
    <w:basedOn w:val="NormalWeb"/>
    <w:link w:val="SubheadingTextChar"/>
    <w:rsid w:val="00CB440E"/>
    <w:rPr>
      <w:rFonts w:ascii="Calibri" w:hAnsi="Calibri" w:cs="Tahoma"/>
      <w:b/>
    </w:rPr>
  </w:style>
  <w:style w:type="character" w:customStyle="1" w:styleId="HPBodytext10ptChar">
    <w:name w:val="_HP Body text 10 pt Char"/>
    <w:basedOn w:val="DefaultParagraphFont"/>
    <w:link w:val="HPBodytext10pt"/>
    <w:rsid w:val="00CB440E"/>
    <w:rPr>
      <w:rFonts w:ascii="Futura Bk" w:eastAsia="Times New Roman" w:hAnsi="Futura Bk" w:cs="Times New Roman"/>
      <w:color w:val="000000"/>
      <w:sz w:val="20"/>
      <w:szCs w:val="20"/>
    </w:rPr>
  </w:style>
  <w:style w:type="character" w:customStyle="1" w:styleId="ParagraphTextChar">
    <w:name w:val="Paragraph Text Char"/>
    <w:basedOn w:val="HPBodytext10ptChar"/>
    <w:link w:val="ParagraphText"/>
    <w:rsid w:val="00CB440E"/>
    <w:rPr>
      <w:rFonts w:ascii="Calibri" w:eastAsia="Times New Roman" w:hAnsi="Calibri" w:cs="Tahoma"/>
      <w:color w:val="000000"/>
      <w:sz w:val="20"/>
      <w:szCs w:val="20"/>
    </w:rPr>
  </w:style>
  <w:style w:type="paragraph" w:customStyle="1" w:styleId="Bullet1">
    <w:name w:val="Bullet 1"/>
    <w:basedOn w:val="HPBodytext10pt"/>
    <w:link w:val="Bullet1Char"/>
    <w:rsid w:val="00CB440E"/>
    <w:pPr>
      <w:numPr>
        <w:numId w:val="2"/>
      </w:numPr>
      <w:spacing w:after="0" w:line="192" w:lineRule="auto"/>
      <w:ind w:left="1077" w:hanging="357"/>
    </w:pPr>
    <w:rPr>
      <w:rFonts w:ascii="Calibri" w:hAnsi="Calibri" w:cs="Tahoma"/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CB440E"/>
    <w:rPr>
      <w:rFonts w:ascii="Times New Roman" w:eastAsia="Times New Roman" w:hAnsi="Times New Roman" w:cs="Times New Roman"/>
    </w:rPr>
  </w:style>
  <w:style w:type="character" w:customStyle="1" w:styleId="SubheadingTextChar">
    <w:name w:val="Subheading Text Char"/>
    <w:basedOn w:val="NormalWebChar"/>
    <w:link w:val="SubheadingText"/>
    <w:rsid w:val="00CB440E"/>
    <w:rPr>
      <w:rFonts w:ascii="Calibri" w:eastAsia="Times New Roman" w:hAnsi="Calibri" w:cs="Tahoma"/>
      <w:b/>
    </w:rPr>
  </w:style>
  <w:style w:type="paragraph" w:customStyle="1" w:styleId="Subbullet">
    <w:name w:val="Subbullet"/>
    <w:basedOn w:val="HPBodytext10pt"/>
    <w:link w:val="SubbulletChar"/>
    <w:rsid w:val="00CB440E"/>
    <w:pPr>
      <w:numPr>
        <w:numId w:val="1"/>
      </w:numPr>
      <w:spacing w:after="0" w:line="192" w:lineRule="auto"/>
    </w:pPr>
    <w:rPr>
      <w:rFonts w:asciiTheme="majorHAnsi" w:hAnsiTheme="majorHAnsi" w:cs="Tahoma"/>
      <w:color w:val="auto"/>
    </w:rPr>
  </w:style>
  <w:style w:type="character" w:customStyle="1" w:styleId="Bullet1Char">
    <w:name w:val="Bullet 1 Char"/>
    <w:basedOn w:val="HPBodytext10ptChar"/>
    <w:link w:val="Bullet1"/>
    <w:rsid w:val="00CB440E"/>
    <w:rPr>
      <w:rFonts w:ascii="Calibri" w:eastAsia="Times New Roman" w:hAnsi="Calibri" w:cs="Tahoma"/>
      <w:color w:val="000000"/>
      <w:sz w:val="20"/>
      <w:szCs w:val="20"/>
    </w:rPr>
  </w:style>
  <w:style w:type="character" w:customStyle="1" w:styleId="SubbulletChar">
    <w:name w:val="Subbullet Char"/>
    <w:basedOn w:val="HPBodytext10ptChar"/>
    <w:link w:val="Subbullet"/>
    <w:rsid w:val="00CB440E"/>
    <w:rPr>
      <w:rFonts w:asciiTheme="majorHAnsi" w:eastAsia="Times New Roman" w:hAnsiTheme="majorHAnsi" w:cs="Tahoma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5D0D"/>
    <w:rPr>
      <w:color w:val="808080"/>
    </w:rPr>
  </w:style>
  <w:style w:type="paragraph" w:customStyle="1" w:styleId="TitleOfDocumentHere">
    <w:name w:val="Title Of Document Here"/>
    <w:basedOn w:val="Normal"/>
    <w:link w:val="TitleOfDocumentHereChar"/>
    <w:rsid w:val="00FA5ACD"/>
    <w:pPr>
      <w:spacing w:before="240" w:after="120"/>
    </w:pPr>
    <w:rPr>
      <w:rFonts w:ascii="Calibri" w:hAnsi="Calibri"/>
      <w:b/>
      <w:noProof/>
      <w:color w:val="42C4DD"/>
      <w:sz w:val="36"/>
    </w:rPr>
  </w:style>
  <w:style w:type="paragraph" w:customStyle="1" w:styleId="ParagraphHeadlineCalibri12ptsBold">
    <w:name w:val="Paragraph  Headline Calibri 12pts Bold"/>
    <w:basedOn w:val="ParagraphText"/>
    <w:link w:val="ParagraphHeadlineCalibri12ptsBoldChar"/>
    <w:rsid w:val="00FA5ACD"/>
    <w:pPr>
      <w:spacing w:before="240" w:after="0" w:line="360" w:lineRule="auto"/>
    </w:pPr>
    <w:rPr>
      <w:b/>
      <w:sz w:val="24"/>
    </w:rPr>
  </w:style>
  <w:style w:type="character" w:customStyle="1" w:styleId="TitleOfDocumentHereChar">
    <w:name w:val="Title Of Document Here Char"/>
    <w:basedOn w:val="DefaultParagraphFont"/>
    <w:link w:val="TitleOfDocumentHere"/>
    <w:rsid w:val="00FA5ACD"/>
    <w:rPr>
      <w:rFonts w:ascii="Calibri" w:hAnsi="Calibri"/>
      <w:b/>
      <w:noProof/>
      <w:color w:val="42C4DD"/>
      <w:sz w:val="36"/>
    </w:rPr>
  </w:style>
  <w:style w:type="paragraph" w:customStyle="1" w:styleId="ParagraphTextCalibri11pt">
    <w:name w:val="Paragraph  Text  Calibri 11pt"/>
    <w:aliases w:val="Line spacing 1.5 lines"/>
    <w:basedOn w:val="ParagraphText"/>
    <w:link w:val="ParagraphTextCalibri11ptChar"/>
    <w:rsid w:val="00FA5ACD"/>
    <w:pPr>
      <w:spacing w:after="0" w:line="360" w:lineRule="auto"/>
    </w:pPr>
    <w:rPr>
      <w:sz w:val="22"/>
    </w:rPr>
  </w:style>
  <w:style w:type="character" w:customStyle="1" w:styleId="ParagraphHeadlineCalibri12ptsBoldChar">
    <w:name w:val="Paragraph  Headline Calibri 12pts Bold Char"/>
    <w:basedOn w:val="ParagraphTextChar"/>
    <w:link w:val="ParagraphHeadlineCalibri12ptsBold"/>
    <w:rsid w:val="00FA5ACD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SubheadingCalibriBold14pt">
    <w:name w:val="Subheading Calibri Bold 14 pt"/>
    <w:basedOn w:val="ParagraphText"/>
    <w:link w:val="SubheadingCalibriBold14ptChar"/>
    <w:rsid w:val="00FA5ACD"/>
    <w:pPr>
      <w:spacing w:before="240" w:after="0"/>
    </w:pPr>
    <w:rPr>
      <w:b/>
      <w:sz w:val="28"/>
    </w:rPr>
  </w:style>
  <w:style w:type="character" w:customStyle="1" w:styleId="ParagraphTextCalibri11ptChar">
    <w:name w:val="Paragraph  Text  Calibri 11pt Char"/>
    <w:aliases w:val="Line spacing 1.5 lines Char"/>
    <w:basedOn w:val="ParagraphTextChar"/>
    <w:link w:val="ParagraphTextCalibri11pt"/>
    <w:rsid w:val="00FA5ACD"/>
    <w:rPr>
      <w:rFonts w:ascii="Calibri" w:eastAsia="Times New Roman" w:hAnsi="Calibri" w:cs="Tahoma"/>
      <w:color w:val="000000"/>
      <w:sz w:val="22"/>
      <w:szCs w:val="20"/>
    </w:rPr>
  </w:style>
  <w:style w:type="character" w:customStyle="1" w:styleId="SubheadingCalibriBold14ptChar">
    <w:name w:val="Subheading Calibri Bold 14 pt Char"/>
    <w:basedOn w:val="ParagraphTextChar"/>
    <w:link w:val="SubheadingCalibriBold14pt"/>
    <w:rsid w:val="00FA5ACD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-TitleOfDocument">
    <w:name w:val="MphasiS - Title Of Document"/>
    <w:basedOn w:val="Normal"/>
    <w:link w:val="MphasiS-TitleOfDocumentChar"/>
    <w:qFormat/>
    <w:rsid w:val="00423E2D"/>
    <w:pPr>
      <w:spacing w:line="180" w:lineRule="auto"/>
    </w:pPr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HeadingTextCalibri16PtBold">
    <w:name w:val="MphasiS - Heading Text Calibri 16Pt Bold"/>
    <w:basedOn w:val="HeadingText"/>
    <w:link w:val="MphasiS-HeadingTextCalibri16PtBoldChar"/>
    <w:qFormat/>
    <w:rsid w:val="00423E2D"/>
    <w:pPr>
      <w:spacing w:before="600" w:after="0"/>
    </w:pPr>
    <w:rPr>
      <w:b/>
      <w:color w:val="C50265"/>
    </w:rPr>
  </w:style>
  <w:style w:type="character" w:customStyle="1" w:styleId="MphasiS-TitleOfDocumentChar">
    <w:name w:val="MphasiS - Title Of Document Char"/>
    <w:basedOn w:val="DefaultParagraphFont"/>
    <w:link w:val="MphasiS-TitleOfDocument"/>
    <w:rsid w:val="00423E2D"/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ParagraphHeadlineCalibri12ptsBold">
    <w:name w:val="MphasiS - Paragraph  Headline Calibri 12pts Bold"/>
    <w:basedOn w:val="ParagraphHeadlineCalibri12ptsBold"/>
    <w:link w:val="MphasiS-ParagraphHeadlineCalibri12ptsBoldChar"/>
    <w:qFormat/>
    <w:rsid w:val="00814330"/>
  </w:style>
  <w:style w:type="character" w:customStyle="1" w:styleId="MphasiS-HeadingTextCalibri16PtBoldChar">
    <w:name w:val="MphasiS - Heading Text Calibri 16Pt Bold Char"/>
    <w:basedOn w:val="HeadingTextChar"/>
    <w:link w:val="MphasiS-HeadingTextCalibri16PtBold"/>
    <w:rsid w:val="00423E2D"/>
    <w:rPr>
      <w:rFonts w:ascii="Calibri" w:eastAsia="Times New Roman" w:hAnsi="Calibri" w:cs="Tahoma"/>
      <w:b/>
      <w:color w:val="C50265"/>
      <w:sz w:val="32"/>
      <w:szCs w:val="32"/>
    </w:rPr>
  </w:style>
  <w:style w:type="paragraph" w:customStyle="1" w:styleId="MphasiS-SubheadingCalibriBold14pt">
    <w:name w:val="MphasiS - Subheading Calibri Bold 14 pt"/>
    <w:basedOn w:val="SubheadingCalibriBold14pt"/>
    <w:link w:val="MphasiS-SubheadingCalibriBold14ptChar"/>
    <w:qFormat/>
    <w:rsid w:val="00814330"/>
  </w:style>
  <w:style w:type="character" w:customStyle="1" w:styleId="MphasiS-ParagraphHeadlineCalibri12ptsBoldChar">
    <w:name w:val="MphasiS - Paragraph  Headline Calibri 12pts Bold Char"/>
    <w:basedOn w:val="ParagraphHeadlineCalibri12ptsBoldChar"/>
    <w:link w:val="MphasiS-ParagraphHeadlineCalibri12ptsBold"/>
    <w:rsid w:val="00814330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MphasiSLevel1Roundbulletedtext">
    <w:name w:val="MphasiS • Level 1 Round bulleted text"/>
    <w:link w:val="MphasiSLevel1RoundbulletedtextChar"/>
    <w:rsid w:val="00641651"/>
    <w:pPr>
      <w:numPr>
        <w:numId w:val="3"/>
      </w:numPr>
      <w:tabs>
        <w:tab w:val="clear" w:pos="363"/>
      </w:tabs>
      <w:spacing w:before="120" w:line="360" w:lineRule="auto"/>
      <w:ind w:left="170" w:hanging="170"/>
    </w:pPr>
    <w:rPr>
      <w:rFonts w:asciiTheme="majorHAnsi" w:eastAsia="Times New Roman" w:hAnsiTheme="majorHAnsi" w:cs="Tahoma"/>
      <w:sz w:val="22"/>
      <w:szCs w:val="20"/>
    </w:rPr>
  </w:style>
  <w:style w:type="character" w:customStyle="1" w:styleId="MphasiS-SubheadingCalibriBold14ptChar">
    <w:name w:val="MphasiS - Subheading Calibri Bold 14 pt Char"/>
    <w:basedOn w:val="SubheadingCalibriBold14ptChar"/>
    <w:link w:val="MphasiS-SubheadingCalibriBold14pt"/>
    <w:rsid w:val="00814330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Level2Squarebulleted">
    <w:name w:val="MphasiS • Level 2 Square bulleted"/>
    <w:basedOn w:val="Subbullet"/>
    <w:link w:val="MphasiSLevel2SquarebulletedChar"/>
    <w:rsid w:val="003D4836"/>
    <w:pPr>
      <w:numPr>
        <w:numId w:val="4"/>
      </w:numPr>
      <w:tabs>
        <w:tab w:val="clear" w:pos="187"/>
        <w:tab w:val="clear" w:pos="550"/>
        <w:tab w:val="left" w:pos="426"/>
      </w:tabs>
      <w:spacing w:before="120" w:line="360" w:lineRule="auto"/>
      <w:ind w:left="397" w:hanging="227"/>
    </w:pPr>
    <w:rPr>
      <w:sz w:val="22"/>
    </w:rPr>
  </w:style>
  <w:style w:type="character" w:customStyle="1" w:styleId="MphasiSLevel1RoundbulletedtextChar">
    <w:name w:val="MphasiS • Level 1 Round bulleted text Char"/>
    <w:basedOn w:val="SubbulletChar"/>
    <w:link w:val="MphasiSLevel1Roundbulletedtext"/>
    <w:rsid w:val="0064165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">
    <w:name w:val="MphasiS - Level 3 Dash Bulleted"/>
    <w:basedOn w:val="Subbullet"/>
    <w:link w:val="MphasiS-Level3DashBulletedChar"/>
    <w:rsid w:val="008D0B8F"/>
    <w:pPr>
      <w:numPr>
        <w:numId w:val="5"/>
      </w:numPr>
      <w:tabs>
        <w:tab w:val="clear" w:pos="187"/>
        <w:tab w:val="left" w:pos="434"/>
      </w:tabs>
      <w:spacing w:before="120" w:line="360" w:lineRule="auto"/>
    </w:pPr>
    <w:rPr>
      <w:rFonts w:ascii="Calibri" w:hAnsi="Calibri"/>
      <w:sz w:val="22"/>
    </w:rPr>
  </w:style>
  <w:style w:type="character" w:customStyle="1" w:styleId="MphasiSLevel2SquarebulletedChar">
    <w:name w:val="MphasiS • Level 2 Square bulleted Char"/>
    <w:basedOn w:val="SubbulletChar"/>
    <w:link w:val="MphasiSLevel2Squarebulleted"/>
    <w:rsid w:val="003D4836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Level1Roundbulleted">
    <w:name w:val="MphasiS •  Level 1 Round bulleted"/>
    <w:basedOn w:val="MphasiSLevel1Roundbulletedtext"/>
    <w:link w:val="MphasiSLevel1RoundbulletedChar"/>
    <w:qFormat/>
    <w:rsid w:val="007A6F61"/>
    <w:pPr>
      <w:ind w:left="227" w:hanging="227"/>
    </w:pPr>
  </w:style>
  <w:style w:type="character" w:customStyle="1" w:styleId="MphasiS-Level3DashBulletedChar">
    <w:name w:val="MphasiS - Level 3 Dash Bulleted Char"/>
    <w:basedOn w:val="SubbulletChar"/>
    <w:link w:val="MphasiS-Level3DashBulleted"/>
    <w:rsid w:val="008D0B8F"/>
    <w:rPr>
      <w:rFonts w:ascii="Calibri" w:eastAsia="Times New Roman" w:hAnsi="Calibri" w:cs="Tahoma"/>
      <w:color w:val="000000"/>
      <w:sz w:val="22"/>
      <w:szCs w:val="20"/>
    </w:rPr>
  </w:style>
  <w:style w:type="paragraph" w:customStyle="1" w:styleId="MphasiSLevel2Squarebulleted0">
    <w:name w:val="MphasiS •  Level 2 Square bulleted"/>
    <w:basedOn w:val="MphasiSLevel2Squarebulleted"/>
    <w:link w:val="MphasiSLevel2SquarebulletedChar0"/>
    <w:qFormat/>
    <w:rsid w:val="00071B19"/>
    <w:pPr>
      <w:ind w:left="432" w:hanging="216"/>
    </w:pPr>
  </w:style>
  <w:style w:type="character" w:customStyle="1" w:styleId="MphasiSLevel1RoundbulletedChar">
    <w:name w:val="MphasiS •  Level 1 Round bulleted Char"/>
    <w:basedOn w:val="MphasiSLevel1RoundbulletedtextChar"/>
    <w:link w:val="MphasiSLevel1Roundbulleted"/>
    <w:rsid w:val="007A6F6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0">
    <w:name w:val="MphasiS -  Level 3 Dash bulleted"/>
    <w:basedOn w:val="MphasiS-Level3DashBulleted"/>
    <w:link w:val="MphasiS-Level3DashbulletedChar0"/>
    <w:qFormat/>
    <w:rsid w:val="002B3E21"/>
    <w:pPr>
      <w:ind w:left="648" w:hanging="216"/>
    </w:pPr>
  </w:style>
  <w:style w:type="character" w:customStyle="1" w:styleId="MphasiSLevel2SquarebulletedChar0">
    <w:name w:val="MphasiS •  Level 2 Square bulleted Char"/>
    <w:basedOn w:val="MphasiSLevel2SquarebulletedChar"/>
    <w:link w:val="MphasiSLevel2Squarebulleted0"/>
    <w:rsid w:val="00071B19"/>
    <w:rPr>
      <w:rFonts w:asciiTheme="majorHAnsi" w:eastAsia="Times New Roman" w:hAnsiTheme="majorHAnsi" w:cs="Tahoma"/>
      <w:color w:val="000000"/>
      <w:sz w:val="22"/>
      <w:szCs w:val="20"/>
    </w:rPr>
  </w:style>
  <w:style w:type="character" w:customStyle="1" w:styleId="MphasiS-Level3DashbulletedChar0">
    <w:name w:val="MphasiS -  Level 3 Dash bulleted Char"/>
    <w:basedOn w:val="MphasiS-Level3DashBulletedChar"/>
    <w:link w:val="MphasiS-Level3Dashbulleted0"/>
    <w:rsid w:val="002B3E21"/>
    <w:rPr>
      <w:rFonts w:ascii="Calibri" w:eastAsia="Times New Roman" w:hAnsi="Calibri" w:cs="Tahoma"/>
      <w:color w:val="000000"/>
      <w:sz w:val="22"/>
      <w:szCs w:val="20"/>
    </w:rPr>
  </w:style>
  <w:style w:type="paragraph" w:styleId="ListParagraph">
    <w:name w:val="List Paragraph"/>
    <w:basedOn w:val="Normal"/>
    <w:uiPriority w:val="34"/>
    <w:rsid w:val="0074701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B90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6E4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eop">
    <w:name w:val="eop"/>
    <w:basedOn w:val="DefaultParagraphFont"/>
    <w:rsid w:val="006E4D92"/>
  </w:style>
  <w:style w:type="character" w:customStyle="1" w:styleId="normaltextrun">
    <w:name w:val="normaltextrun"/>
    <w:basedOn w:val="DefaultParagraphFont"/>
    <w:rsid w:val="006E4D92"/>
  </w:style>
  <w:style w:type="character" w:customStyle="1" w:styleId="scxw29067742">
    <w:name w:val="scxw29067742"/>
    <w:basedOn w:val="DefaultParagraphFont"/>
    <w:rsid w:val="006E4D92"/>
  </w:style>
  <w:style w:type="character" w:customStyle="1" w:styleId="Heading3Char">
    <w:name w:val="Heading 3 Char"/>
    <w:basedOn w:val="DefaultParagraphFont"/>
    <w:link w:val="Heading3"/>
    <w:uiPriority w:val="9"/>
    <w:semiHidden/>
    <w:rsid w:val="00FE10A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326D0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376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40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1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6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7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1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8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2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43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0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vesql.oracle.com/apex/f?p=590:100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pace\Yogesh%20Content\Talent%20Next%20Practice%20Exerci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43403800EC6469F1D3F02640F169B" ma:contentTypeVersion="4" ma:contentTypeDescription="Create a new document." ma:contentTypeScope="" ma:versionID="25400618afbefe9675e76627f22ce9e0">
  <xsd:schema xmlns:xsd="http://www.w3.org/2001/XMLSchema" xmlns:xs="http://www.w3.org/2001/XMLSchema" xmlns:p="http://schemas.microsoft.com/office/2006/metadata/properties" xmlns:ns2="83adace7-5b22-465d-8fd6-d5fe27951e28" xmlns:ns3="88d261c6-72a5-4b6f-a442-b184ad27dc93" targetNamespace="http://schemas.microsoft.com/office/2006/metadata/properties" ma:root="true" ma:fieldsID="261e1cbf4d6676a6e32b1bbbb0b81341" ns2:_="" ns3:_="">
    <xsd:import namespace="83adace7-5b22-465d-8fd6-d5fe27951e28"/>
    <xsd:import namespace="88d261c6-72a5-4b6f-a442-b184ad27dc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dace7-5b22-465d-8fd6-d5fe27951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261c6-72a5-4b6f-a442-b184ad27dc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FBB8D14-8029-46DB-8ED4-0AEF9E9D0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1ABF1D-D735-4C1E-B009-734C62A24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0F905-D61D-4920-BDC0-7690A8A1E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dace7-5b22-465d-8fd6-d5fe27951e28"/>
    <ds:schemaRef ds:uri="88d261c6-72a5-4b6f-a442-b184ad27d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B500C4-D07C-4951-8303-D74EEC3C2A2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Talent Next Practice Exercise Template.dotx</Template>
  <TotalTime>304</TotalTime>
  <Pages>11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&lt;Skill Name&gt; - &lt;Proficiency&gt; - Practice Exercise</vt:lpstr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&lt;Skill Name&gt; - &lt;Proficiency&gt; - Practice Exercise</dc:title>
  <dc:subject>Paragraph  Text  Calibri 11pt, Line spacing 1.5 lines</dc:subject>
  <dc:creator>Anup Kini</dc:creator>
  <cp:keywords/>
  <cp:lastModifiedBy>Manpreet Bindra</cp:lastModifiedBy>
  <cp:revision>509</cp:revision>
  <cp:lastPrinted>2019-02-06T08:06:00Z</cp:lastPrinted>
  <dcterms:created xsi:type="dcterms:W3CDTF">2021-06-15T06:12:00Z</dcterms:created>
  <dcterms:modified xsi:type="dcterms:W3CDTF">2021-06-30T07:08:00Z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0x01010031B43403800EC6469F1D3F02640F169B</vt:lpwstr>
  </property>
</Properties>
</file>