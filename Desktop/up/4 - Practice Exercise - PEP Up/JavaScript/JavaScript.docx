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76E8" w14:textId="77777777" w:rsidR="00C3376F" w:rsidRDefault="00C3376F"/>
    <w:p w14:paraId="3040884F" w14:textId="77777777" w:rsidR="009771BE" w:rsidRDefault="009771BE" w:rsidP="003B1083">
      <w:pPr>
        <w:pStyle w:val="MphasiS-HeadingTextCalibri16PtBold"/>
      </w:pPr>
      <w:bookmarkStart w:id="0" w:name="_Toc74740657"/>
    </w:p>
    <w:p w14:paraId="179AADDE" w14:textId="77777777" w:rsidR="009771BE" w:rsidRDefault="009771BE" w:rsidP="003B1083">
      <w:pPr>
        <w:pStyle w:val="MphasiS-HeadingTextCalibri16PtBold"/>
      </w:pPr>
    </w:p>
    <w:p w14:paraId="142E6CDF" w14:textId="6734106C" w:rsidR="009771BE" w:rsidRDefault="009771BE" w:rsidP="003B1083">
      <w:pPr>
        <w:pStyle w:val="MphasiS-HeadingTextCalibri16PtBold"/>
      </w:pPr>
    </w:p>
    <w:p w14:paraId="6E2A5B60" w14:textId="77BFCD28" w:rsidR="000B0C8C" w:rsidRDefault="000B0C8C" w:rsidP="003B1083">
      <w:pPr>
        <w:pStyle w:val="MphasiS-HeadingTextCalibri16PtBold"/>
      </w:pPr>
      <w:r>
        <w:t>Practice Exercise</w:t>
      </w:r>
      <w:bookmarkEnd w:id="0"/>
    </w:p>
    <w:p w14:paraId="6A005B72" w14:textId="77777777" w:rsidR="00652B17" w:rsidRDefault="00652B17" w:rsidP="00652B17">
      <w:pPr>
        <w:pStyle w:val="MphasiS-TitleOfDocument"/>
      </w:pPr>
    </w:p>
    <w:p w14:paraId="2AC12212" w14:textId="77777777" w:rsidR="00652B17" w:rsidRDefault="00652B17" w:rsidP="00652B17">
      <w:pPr>
        <w:pStyle w:val="MphasiS-TitleOfDocument"/>
      </w:pPr>
    </w:p>
    <w:p w14:paraId="4E44D778" w14:textId="77777777" w:rsidR="000B0C8C" w:rsidRPr="00BA209D" w:rsidRDefault="000B0C8C" w:rsidP="00EA2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BA209D">
        <w:rPr>
          <w:rFonts w:asciiTheme="majorHAnsi" w:hAnsiTheme="majorHAnsi" w:cstheme="majorHAnsi"/>
        </w:rPr>
        <w:t xml:space="preserve">This document provides </w:t>
      </w:r>
      <w:r w:rsidR="00340F9D" w:rsidRPr="00BA209D">
        <w:rPr>
          <w:rFonts w:asciiTheme="majorHAnsi" w:hAnsiTheme="majorHAnsi" w:cstheme="majorHAnsi"/>
        </w:rPr>
        <w:t xml:space="preserve">a list of exercises to be practiced by </w:t>
      </w:r>
      <w:r w:rsidR="0015188C" w:rsidRPr="00BA209D">
        <w:rPr>
          <w:rFonts w:asciiTheme="majorHAnsi" w:hAnsiTheme="majorHAnsi" w:cstheme="majorHAnsi"/>
        </w:rPr>
        <w:t>learners</w:t>
      </w:r>
      <w:r w:rsidR="00340F9D" w:rsidRPr="00BA209D">
        <w:rPr>
          <w:rFonts w:asciiTheme="majorHAnsi" w:hAnsiTheme="majorHAnsi" w:cstheme="majorHAnsi"/>
        </w:rPr>
        <w:t xml:space="preserve">. </w:t>
      </w:r>
      <w:r w:rsidR="0015188C" w:rsidRPr="00BA209D">
        <w:rPr>
          <w:rFonts w:asciiTheme="majorHAnsi" w:hAnsiTheme="majorHAnsi" w:cstheme="majorHAnsi"/>
        </w:rPr>
        <w:t>Please raise a feedback in Talent Next, should you have any queries.</w:t>
      </w:r>
    </w:p>
    <w:p w14:paraId="420AE2A5" w14:textId="77777777" w:rsidR="00340F9D" w:rsidRPr="00BA209D" w:rsidRDefault="00340F9D">
      <w:pPr>
        <w:rPr>
          <w:rFonts w:asciiTheme="majorHAnsi" w:hAnsiTheme="majorHAnsi" w:cstheme="majorHAnsi"/>
        </w:rPr>
      </w:pPr>
    </w:p>
    <w:p w14:paraId="36A5BBCB" w14:textId="77777777" w:rsidR="00340F9D" w:rsidRPr="00BA209D" w:rsidRDefault="00340F9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159"/>
      </w:tblGrid>
      <w:tr w:rsidR="000E12DF" w:rsidRPr="00BA209D" w14:paraId="5BC4766C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0F222B26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Skill</w:t>
            </w:r>
          </w:p>
        </w:tc>
        <w:tc>
          <w:tcPr>
            <w:tcW w:w="7159" w:type="dxa"/>
          </w:tcPr>
          <w:p w14:paraId="2CDE0076" w14:textId="0C5ED733" w:rsidR="000E12DF" w:rsidRPr="00BA209D" w:rsidRDefault="007C0A73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JavaScript</w:t>
            </w:r>
          </w:p>
        </w:tc>
      </w:tr>
      <w:tr w:rsidR="000E12DF" w:rsidRPr="00BA209D" w14:paraId="43594C3C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369B776F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Document Type</w:t>
            </w:r>
          </w:p>
        </w:tc>
        <w:tc>
          <w:tcPr>
            <w:tcW w:w="7159" w:type="dxa"/>
          </w:tcPr>
          <w:p w14:paraId="0541AB67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Lab Practice Exercises</w:t>
            </w:r>
          </w:p>
        </w:tc>
      </w:tr>
      <w:tr w:rsidR="000E12DF" w:rsidRPr="00BA209D" w14:paraId="3548A90E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53CE6E04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Author</w:t>
            </w:r>
          </w:p>
        </w:tc>
        <w:tc>
          <w:tcPr>
            <w:tcW w:w="7159" w:type="dxa"/>
          </w:tcPr>
          <w:p w14:paraId="315F6F96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L</w:t>
            </w:r>
            <w:r w:rsidR="00DC3E62" w:rsidRPr="00BA209D">
              <w:rPr>
                <w:rFonts w:asciiTheme="majorHAnsi" w:hAnsiTheme="majorHAnsi" w:cstheme="majorHAnsi"/>
              </w:rPr>
              <w:t xml:space="preserve"> &amp; </w:t>
            </w:r>
            <w:r w:rsidRPr="00BA209D">
              <w:rPr>
                <w:rFonts w:asciiTheme="majorHAnsi" w:hAnsiTheme="majorHAnsi" w:cstheme="majorHAnsi"/>
              </w:rPr>
              <w:t>D</w:t>
            </w:r>
          </w:p>
        </w:tc>
      </w:tr>
      <w:tr w:rsidR="000E12DF" w:rsidRPr="00BA209D" w14:paraId="563D1CEC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3F8A5694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Current Version</w:t>
            </w:r>
          </w:p>
        </w:tc>
        <w:tc>
          <w:tcPr>
            <w:tcW w:w="7159" w:type="dxa"/>
          </w:tcPr>
          <w:p w14:paraId="39283319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1.</w:t>
            </w:r>
            <w:r w:rsidR="00DC3E62" w:rsidRPr="00BA209D">
              <w:rPr>
                <w:rFonts w:asciiTheme="majorHAnsi" w:hAnsiTheme="majorHAnsi" w:cstheme="majorHAnsi"/>
              </w:rPr>
              <w:t>0</w:t>
            </w:r>
          </w:p>
        </w:tc>
      </w:tr>
      <w:tr w:rsidR="000E12DF" w:rsidRPr="00BA209D" w14:paraId="21E6B31A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018B7795" w14:textId="77777777" w:rsidR="000E12DF" w:rsidRPr="00BA209D" w:rsidRDefault="000E12DF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Current Version Date</w:t>
            </w:r>
          </w:p>
        </w:tc>
        <w:tc>
          <w:tcPr>
            <w:tcW w:w="7159" w:type="dxa"/>
          </w:tcPr>
          <w:p w14:paraId="5E774D8B" w14:textId="3A204A31" w:rsidR="000E12DF" w:rsidRPr="00BA209D" w:rsidRDefault="00787BA4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1</w:t>
            </w:r>
            <w:r w:rsidR="008043A0" w:rsidRPr="00BA209D">
              <w:rPr>
                <w:rFonts w:asciiTheme="majorHAnsi" w:hAnsiTheme="majorHAnsi" w:cstheme="majorHAnsi"/>
              </w:rPr>
              <w:t>6</w:t>
            </w:r>
            <w:r w:rsidR="00DC3E62" w:rsidRPr="00BA209D">
              <w:rPr>
                <w:rFonts w:asciiTheme="majorHAnsi" w:hAnsiTheme="majorHAnsi" w:cstheme="majorHAnsi"/>
              </w:rPr>
              <w:t>-</w:t>
            </w:r>
            <w:r w:rsidR="00CB0525" w:rsidRPr="00BA209D">
              <w:rPr>
                <w:rFonts w:asciiTheme="majorHAnsi" w:hAnsiTheme="majorHAnsi" w:cstheme="majorHAnsi"/>
              </w:rPr>
              <w:t>Jun</w:t>
            </w:r>
            <w:r w:rsidR="00DC3E62" w:rsidRPr="00BA209D">
              <w:rPr>
                <w:rFonts w:asciiTheme="majorHAnsi" w:hAnsiTheme="majorHAnsi" w:cstheme="majorHAnsi"/>
              </w:rPr>
              <w:t>-20</w:t>
            </w:r>
            <w:r w:rsidR="003B3C0F" w:rsidRPr="00BA209D">
              <w:rPr>
                <w:rFonts w:asciiTheme="majorHAnsi" w:hAnsiTheme="majorHAnsi" w:cstheme="majorHAnsi"/>
              </w:rPr>
              <w:t>21</w:t>
            </w:r>
          </w:p>
        </w:tc>
      </w:tr>
      <w:tr w:rsidR="00E756A6" w:rsidRPr="00BA209D" w14:paraId="142E2963" w14:textId="77777777" w:rsidTr="00390E2A">
        <w:tc>
          <w:tcPr>
            <w:tcW w:w="2875" w:type="dxa"/>
            <w:shd w:val="clear" w:color="auto" w:fill="DBE5F1" w:themeFill="accent1" w:themeFillTint="33"/>
          </w:tcPr>
          <w:p w14:paraId="2A71B713" w14:textId="77777777" w:rsidR="00E756A6" w:rsidRPr="00BA209D" w:rsidRDefault="00E756A6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7159" w:type="dxa"/>
          </w:tcPr>
          <w:p w14:paraId="67892A71" w14:textId="77777777" w:rsidR="00E756A6" w:rsidRPr="00BA209D" w:rsidRDefault="00E756A6" w:rsidP="000B72EC">
            <w:pPr>
              <w:rPr>
                <w:rFonts w:asciiTheme="majorHAnsi" w:hAnsiTheme="majorHAnsi" w:cstheme="majorHAnsi"/>
              </w:rPr>
            </w:pPr>
            <w:r w:rsidRPr="00BA209D">
              <w:rPr>
                <w:rFonts w:asciiTheme="majorHAnsi" w:hAnsiTheme="majorHAnsi" w:cstheme="majorHAnsi"/>
              </w:rPr>
              <w:t>Active</w:t>
            </w:r>
          </w:p>
        </w:tc>
      </w:tr>
    </w:tbl>
    <w:p w14:paraId="49F689DD" w14:textId="77777777" w:rsidR="000E12DF" w:rsidRDefault="000E12DF"/>
    <w:p w14:paraId="1213C764" w14:textId="77777777" w:rsidR="000E12DF" w:rsidRDefault="000E12DF"/>
    <w:p w14:paraId="1BD51495" w14:textId="77777777" w:rsidR="000E12DF" w:rsidRDefault="000E12DF"/>
    <w:p w14:paraId="58835605" w14:textId="77777777" w:rsidR="000E12DF" w:rsidRDefault="000E12DF"/>
    <w:p w14:paraId="4187D901" w14:textId="77777777" w:rsidR="000E12DF" w:rsidRDefault="000E12DF"/>
    <w:p w14:paraId="139CD761" w14:textId="77777777" w:rsidR="000E12DF" w:rsidRDefault="000E12DF"/>
    <w:p w14:paraId="02FF59D1" w14:textId="77777777" w:rsidR="000E12DF" w:rsidRDefault="000E12DF"/>
    <w:p w14:paraId="19255589" w14:textId="77777777" w:rsidR="000E12DF" w:rsidRDefault="000E12DF"/>
    <w:p w14:paraId="484F1B80" w14:textId="77777777" w:rsidR="000E12DF" w:rsidRDefault="000E12DF"/>
    <w:p w14:paraId="1DDEC6DB" w14:textId="77777777" w:rsidR="000E12DF" w:rsidRDefault="000E12DF"/>
    <w:p w14:paraId="067F92BC" w14:textId="77777777" w:rsidR="000E12DF" w:rsidRDefault="000E12DF"/>
    <w:p w14:paraId="672CDB3C" w14:textId="77777777" w:rsidR="000E12DF" w:rsidRDefault="000E12DF"/>
    <w:p w14:paraId="3EE37BB1" w14:textId="77777777" w:rsidR="000E12DF" w:rsidRDefault="000E12DF"/>
    <w:p w14:paraId="380D088C" w14:textId="77777777" w:rsidR="000E12DF" w:rsidRDefault="000E12DF"/>
    <w:p w14:paraId="670DB521" w14:textId="77777777" w:rsidR="000E12DF" w:rsidRDefault="000E12DF"/>
    <w:p w14:paraId="13EA9DC4" w14:textId="77777777" w:rsidR="000E12DF" w:rsidRDefault="000E12DF"/>
    <w:p w14:paraId="2AB31576" w14:textId="77777777" w:rsidR="00390E2A" w:rsidRDefault="00390E2A"/>
    <w:p w14:paraId="334B1E9E" w14:textId="77777777" w:rsidR="00390E2A" w:rsidRDefault="00390E2A"/>
    <w:p w14:paraId="63E26990" w14:textId="77777777" w:rsidR="00390E2A" w:rsidRDefault="00390E2A"/>
    <w:p w14:paraId="7FF8B52A" w14:textId="77777777" w:rsidR="00390E2A" w:rsidRDefault="00390E2A"/>
    <w:p w14:paraId="034B1621" w14:textId="77777777" w:rsidR="00390E2A" w:rsidRDefault="00390E2A"/>
    <w:p w14:paraId="729CABDA" w14:textId="77777777" w:rsidR="00390E2A" w:rsidRDefault="00390E2A"/>
    <w:p w14:paraId="7F79CF6B" w14:textId="77777777" w:rsidR="00390E2A" w:rsidRDefault="00390E2A"/>
    <w:p w14:paraId="7F172B23" w14:textId="77777777" w:rsidR="00390E2A" w:rsidRDefault="00390E2A"/>
    <w:p w14:paraId="36DED3E1" w14:textId="77777777" w:rsidR="00390E2A" w:rsidRDefault="00390E2A"/>
    <w:p w14:paraId="1D732373" w14:textId="77777777" w:rsidR="00390E2A" w:rsidRDefault="00390E2A"/>
    <w:p w14:paraId="6523BBE8" w14:textId="77777777" w:rsidR="00390E2A" w:rsidRDefault="00390E2A"/>
    <w:p w14:paraId="26EC97E9" w14:textId="77777777" w:rsidR="00390E2A" w:rsidRDefault="00390E2A"/>
    <w:p w14:paraId="5D8C9D4F" w14:textId="77777777" w:rsidR="00390E2A" w:rsidRDefault="00390E2A"/>
    <w:p w14:paraId="767BCD77" w14:textId="77777777" w:rsidR="00390E2A" w:rsidRDefault="00390E2A"/>
    <w:p w14:paraId="06865268" w14:textId="77777777" w:rsidR="00652B17" w:rsidRDefault="00652B17"/>
    <w:p w14:paraId="6A142324" w14:textId="77777777" w:rsidR="00390E2A" w:rsidRDefault="00390E2A"/>
    <w:p w14:paraId="1B825385" w14:textId="77777777" w:rsidR="00340F9D" w:rsidRDefault="00340F9D" w:rsidP="00EA27FF">
      <w:pPr>
        <w:pStyle w:val="MphasiS-HeadingTextCalibri16PtBold"/>
      </w:pPr>
      <w:bookmarkStart w:id="1" w:name="_Toc74740658"/>
      <w:r>
        <w:t>Document Control</w:t>
      </w:r>
      <w:bookmarkEnd w:id="1"/>
    </w:p>
    <w:p w14:paraId="71CADE12" w14:textId="77777777" w:rsidR="00340F9D" w:rsidRDefault="00340F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3595"/>
        <w:gridCol w:w="2255"/>
      </w:tblGrid>
      <w:tr w:rsidR="00FE5696" w:rsidRPr="00A47E84" w14:paraId="7E91D245" w14:textId="77777777" w:rsidTr="00A47E84">
        <w:tc>
          <w:tcPr>
            <w:tcW w:w="985" w:type="dxa"/>
            <w:shd w:val="clear" w:color="auto" w:fill="DBE5F1" w:themeFill="accent1" w:themeFillTint="33"/>
          </w:tcPr>
          <w:p w14:paraId="0EB640B1" w14:textId="77777777" w:rsidR="00FE5696" w:rsidRPr="00BA209D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Version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00DC8C5D" w14:textId="77777777" w:rsidR="00FE5696" w:rsidRPr="00BA209D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Change Date</w:t>
            </w:r>
          </w:p>
        </w:tc>
        <w:tc>
          <w:tcPr>
            <w:tcW w:w="3595" w:type="dxa"/>
            <w:shd w:val="clear" w:color="auto" w:fill="DBE5F1" w:themeFill="accent1" w:themeFillTint="33"/>
          </w:tcPr>
          <w:p w14:paraId="280178E5" w14:textId="77777777" w:rsidR="00FE5696" w:rsidRPr="00BA209D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Change Description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5B87AA01" w14:textId="77777777" w:rsidR="00FE5696" w:rsidRPr="00BA209D" w:rsidRDefault="00FE5696" w:rsidP="00340F9D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Changed By</w:t>
            </w:r>
          </w:p>
        </w:tc>
      </w:tr>
      <w:tr w:rsidR="00FE5696" w:rsidRPr="00A47E84" w14:paraId="753A335F" w14:textId="77777777" w:rsidTr="00A47E84">
        <w:tc>
          <w:tcPr>
            <w:tcW w:w="985" w:type="dxa"/>
          </w:tcPr>
          <w:p w14:paraId="3B3CAAC9" w14:textId="77777777" w:rsidR="00FE5696" w:rsidRPr="00BA209D" w:rsidRDefault="00FE5696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1.0</w:t>
            </w:r>
          </w:p>
        </w:tc>
        <w:tc>
          <w:tcPr>
            <w:tcW w:w="1440" w:type="dxa"/>
          </w:tcPr>
          <w:p w14:paraId="2170B577" w14:textId="7E4898D3" w:rsidR="00FE5696" w:rsidRPr="00BA209D" w:rsidRDefault="005B02D8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1</w:t>
            </w:r>
            <w:r w:rsidR="00A31509" w:rsidRPr="00BA209D">
              <w:rPr>
                <w:rFonts w:asciiTheme="majorHAnsi" w:eastAsia="Times New Roman" w:hAnsiTheme="majorHAnsi" w:cstheme="majorHAnsi"/>
                <w:lang w:eastAsia="en-US"/>
              </w:rPr>
              <w:t>6</w:t>
            </w:r>
            <w:r w:rsidR="00FE5696" w:rsidRPr="00BA209D">
              <w:rPr>
                <w:rFonts w:asciiTheme="majorHAnsi" w:eastAsia="Times New Roman" w:hAnsiTheme="majorHAnsi" w:cstheme="majorHAnsi"/>
                <w:lang w:eastAsia="en-US"/>
              </w:rPr>
              <w:t>-</w:t>
            </w:r>
            <w:r w:rsidR="0035618B" w:rsidRPr="00BA209D">
              <w:rPr>
                <w:rFonts w:asciiTheme="majorHAnsi" w:eastAsia="Times New Roman" w:hAnsiTheme="majorHAnsi" w:cstheme="majorHAnsi"/>
                <w:lang w:eastAsia="en-US"/>
              </w:rPr>
              <w:t>Jun</w:t>
            </w:r>
            <w:r w:rsidR="00FE5696" w:rsidRPr="00BA209D">
              <w:rPr>
                <w:rFonts w:asciiTheme="majorHAnsi" w:eastAsia="Times New Roman" w:hAnsiTheme="majorHAnsi" w:cstheme="majorHAnsi"/>
                <w:lang w:eastAsia="en-US"/>
              </w:rPr>
              <w:t>-20</w:t>
            </w:r>
            <w:r w:rsidR="00153212" w:rsidRPr="00BA209D">
              <w:rPr>
                <w:rFonts w:asciiTheme="majorHAnsi" w:eastAsia="Times New Roman" w:hAnsiTheme="majorHAnsi" w:cstheme="majorHAnsi"/>
                <w:lang w:eastAsia="en-US"/>
              </w:rPr>
              <w:t>21</w:t>
            </w:r>
          </w:p>
        </w:tc>
        <w:tc>
          <w:tcPr>
            <w:tcW w:w="3595" w:type="dxa"/>
          </w:tcPr>
          <w:p w14:paraId="7BEE64E7" w14:textId="4A78BB64" w:rsidR="00FE5696" w:rsidRPr="00BA209D" w:rsidRDefault="002D2095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 xml:space="preserve">Added problem statements on Defining class and creating custom  objects, </w:t>
            </w:r>
            <w:r w:rsidR="00803C38" w:rsidRPr="00BA209D">
              <w:rPr>
                <w:rFonts w:asciiTheme="majorHAnsi" w:eastAsia="Times New Roman" w:hAnsiTheme="majorHAnsi" w:cstheme="majorHAnsi"/>
                <w:lang w:eastAsia="en-US"/>
              </w:rPr>
              <w:t>working with pre-defined classes and DOM manipulations</w:t>
            </w:r>
          </w:p>
        </w:tc>
        <w:tc>
          <w:tcPr>
            <w:tcW w:w="2255" w:type="dxa"/>
          </w:tcPr>
          <w:p w14:paraId="03A1E77C" w14:textId="21E8F360" w:rsidR="00FE5696" w:rsidRPr="00BA209D" w:rsidRDefault="004A6A43" w:rsidP="006E4D92">
            <w:pPr>
              <w:textAlignment w:val="baseline"/>
              <w:rPr>
                <w:rFonts w:asciiTheme="majorHAnsi" w:eastAsia="Times New Roman" w:hAnsiTheme="majorHAnsi" w:cstheme="majorHAnsi"/>
                <w:lang w:eastAsia="en-US"/>
              </w:rPr>
            </w:pPr>
            <w:r w:rsidRPr="00BA209D">
              <w:rPr>
                <w:rFonts w:asciiTheme="majorHAnsi" w:eastAsia="Times New Roman" w:hAnsiTheme="majorHAnsi" w:cstheme="majorHAnsi"/>
                <w:lang w:eastAsia="en-US"/>
              </w:rPr>
              <w:t>Pradeep Chinchole</w:t>
            </w:r>
          </w:p>
        </w:tc>
      </w:tr>
    </w:tbl>
    <w:p w14:paraId="7ED37005" w14:textId="77777777" w:rsidR="006E4D92" w:rsidRPr="00A47E84" w:rsidRDefault="006E4D92" w:rsidP="006E4D92">
      <w:pPr>
        <w:textAlignment w:val="baseline"/>
        <w:rPr>
          <w:rFonts w:ascii="Calibri" w:eastAsia="Times New Roman" w:hAnsi="Calibri" w:cs="Segoe UI"/>
          <w:lang w:eastAsia="en-US"/>
        </w:rPr>
      </w:pPr>
    </w:p>
    <w:p w14:paraId="107D678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5FA704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3B133E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020C092" w14:textId="0447DF2F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388557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0447BF2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E53BD1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D8A14D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54D5A44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38C88F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1704B2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BFFA03D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8B2F6C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4B35B4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FC2C60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E34F78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109CEB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04C0AE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04C657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DDD5C9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10372A2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F593E0A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DADC2A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E10486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1B717F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81F82E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BED8A6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2E4150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3082F99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C16C9E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227DF8F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EB86576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3194B18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C62887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B1B537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0250D6E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8810A0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969A86C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56F0BD5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025A0A1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sdt>
      <w:sdt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  <w:id w:val="1861631653"/>
        <w:docPartObj>
          <w:docPartGallery w:val="Table of Contents"/>
          <w:docPartUnique/>
        </w:docPartObj>
      </w:sdtPr>
      <w:sdtEndPr>
        <w:rPr>
          <w:rStyle w:val="Hyperlink"/>
          <w:color w:val="000000" w:themeColor="text1"/>
          <w:u w:val="single"/>
        </w:rPr>
      </w:sdtEndPr>
      <w:sdtContent>
        <w:p w14:paraId="2E900772" w14:textId="466DF707" w:rsidR="00D454E8" w:rsidRDefault="00D454E8">
          <w:pPr>
            <w:pStyle w:val="TOCHeading"/>
          </w:pPr>
          <w:r>
            <w:t>Contents</w:t>
          </w:r>
        </w:p>
        <w:p w14:paraId="14A709CA" w14:textId="34F167D7" w:rsidR="00747221" w:rsidRDefault="00462691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r w:rsidRPr="00B34AAD">
            <w:rPr>
              <w:rStyle w:val="Hyperlink"/>
              <w:color w:val="000000" w:themeColor="text1"/>
            </w:rPr>
            <w:fldChar w:fldCharType="begin"/>
          </w:r>
          <w:r w:rsidRPr="00B34AAD">
            <w:rPr>
              <w:rStyle w:val="Hyperlink"/>
              <w:color w:val="000000" w:themeColor="text1"/>
            </w:rPr>
            <w:instrText xml:space="preserve"> TOC \o "1-6" \h \z \u </w:instrText>
          </w:r>
          <w:r w:rsidRPr="00B34AAD">
            <w:rPr>
              <w:rStyle w:val="Hyperlink"/>
              <w:color w:val="000000" w:themeColor="text1"/>
            </w:rPr>
            <w:fldChar w:fldCharType="separate"/>
          </w:r>
          <w:hyperlink w:anchor="_Toc74740657" w:history="1">
            <w:r w:rsidR="00747221" w:rsidRPr="00F92A52">
              <w:rPr>
                <w:rStyle w:val="Hyperlink"/>
              </w:rPr>
              <w:t>Practice Exercise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_Toc74740657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1</w:t>
            </w:r>
            <w:r w:rsidR="00747221">
              <w:rPr>
                <w:webHidden/>
              </w:rPr>
              <w:fldChar w:fldCharType="end"/>
            </w:r>
          </w:hyperlink>
        </w:p>
        <w:p w14:paraId="672F3B62" w14:textId="3BAD7E46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58" w:history="1">
            <w:r w:rsidR="00747221" w:rsidRPr="00F92A52">
              <w:rPr>
                <w:rStyle w:val="Hyperlink"/>
              </w:rPr>
              <w:t>Document Control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_Toc74740658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2</w:t>
            </w:r>
            <w:r w:rsidR="00747221">
              <w:rPr>
                <w:webHidden/>
              </w:rPr>
              <w:fldChar w:fldCharType="end"/>
            </w:r>
          </w:hyperlink>
        </w:p>
        <w:p w14:paraId="1A0616DD" w14:textId="51A03EF1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59" w:history="1">
            <w:r w:rsidR="00747221" w:rsidRPr="00F92A52">
              <w:rPr>
                <w:rStyle w:val="Hyperlink"/>
              </w:rPr>
              <w:t>Problem Statement 1: Setting up JS Environment &amp; Test JS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_Toc74740659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4</w:t>
            </w:r>
            <w:r w:rsidR="00747221">
              <w:rPr>
                <w:webHidden/>
              </w:rPr>
              <w:fldChar w:fldCharType="end"/>
            </w:r>
          </w:hyperlink>
        </w:p>
        <w:p w14:paraId="21EAFA35" w14:textId="0070B4E4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1" w:history="1">
            <w:r w:rsidR="00747221" w:rsidRPr="00F92A52">
              <w:rPr>
                <w:rStyle w:val="Hyperlink"/>
              </w:rPr>
              <w:t>Problem Statement 2: Create Object using Object Constructor.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_Toc74740661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5</w:t>
            </w:r>
            <w:r w:rsidR="00747221">
              <w:rPr>
                <w:webHidden/>
              </w:rPr>
              <w:fldChar w:fldCharType="end"/>
            </w:r>
          </w:hyperlink>
        </w:p>
        <w:p w14:paraId="4E8D9034" w14:textId="6B602B07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2" w:history="1">
            <w:r w:rsidR="00747221" w:rsidRPr="00F92A52">
              <w:rPr>
                <w:rStyle w:val="Hyperlink"/>
              </w:rPr>
              <w:t>Problem Statement 3: Create Object using Object Prototype.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_Toc74740662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6</w:t>
            </w:r>
            <w:r w:rsidR="00747221">
              <w:rPr>
                <w:webHidden/>
              </w:rPr>
              <w:fldChar w:fldCharType="end"/>
            </w:r>
          </w:hyperlink>
        </w:p>
        <w:p w14:paraId="27E209A3" w14:textId="40CAE3F0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3" w:history="1">
            <w:r w:rsidR="00747221" w:rsidRPr="00F92A52">
              <w:rPr>
                <w:rStyle w:val="Hyperlink"/>
              </w:rPr>
              <w:t>Problem Statement 4: Create Object using JSON.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_Toc74740663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7</w:t>
            </w:r>
            <w:r w:rsidR="00747221">
              <w:rPr>
                <w:webHidden/>
              </w:rPr>
              <w:fldChar w:fldCharType="end"/>
            </w:r>
          </w:hyperlink>
        </w:p>
        <w:p w14:paraId="25987787" w14:textId="0B8F1928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4" w:history="1">
            <w:r w:rsidR="00747221" w:rsidRPr="00F92A52">
              <w:rPr>
                <w:rStyle w:val="Hyperlink"/>
              </w:rPr>
              <w:t>Problem Statement 5: Defining Class in JS.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_Toc74740664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8</w:t>
            </w:r>
            <w:r w:rsidR="00747221">
              <w:rPr>
                <w:webHidden/>
              </w:rPr>
              <w:fldChar w:fldCharType="end"/>
            </w:r>
          </w:hyperlink>
        </w:p>
        <w:p w14:paraId="652E2A31" w14:textId="68DD4D4C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5" w:history="1">
            <w:r w:rsidR="00747221" w:rsidRPr="00F92A52">
              <w:rPr>
                <w:rStyle w:val="Hyperlink"/>
              </w:rPr>
              <w:t>Problem Statement 6: Performing String Operations.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_Toc74740665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9</w:t>
            </w:r>
            <w:r w:rsidR="00747221">
              <w:rPr>
                <w:webHidden/>
              </w:rPr>
              <w:fldChar w:fldCharType="end"/>
            </w:r>
          </w:hyperlink>
        </w:p>
        <w:p w14:paraId="371583D3" w14:textId="081DC46D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6" w:history="1">
            <w:r w:rsidR="00747221" w:rsidRPr="00F92A52">
              <w:rPr>
                <w:rStyle w:val="Hyperlink"/>
              </w:rPr>
              <w:t>Problem Statement 7: Performing Date Operations.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_Toc74740666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10</w:t>
            </w:r>
            <w:r w:rsidR="00747221">
              <w:rPr>
                <w:webHidden/>
              </w:rPr>
              <w:fldChar w:fldCharType="end"/>
            </w:r>
          </w:hyperlink>
        </w:p>
        <w:p w14:paraId="4F6F1051" w14:textId="7DC97412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7" w:history="1">
            <w:r w:rsidR="00747221" w:rsidRPr="00F92A52">
              <w:rPr>
                <w:rStyle w:val="Hyperlink"/>
              </w:rPr>
              <w:t>Problem Statement 8: Performing Array Operations.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_Toc74740667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11</w:t>
            </w:r>
            <w:r w:rsidR="00747221">
              <w:rPr>
                <w:webHidden/>
              </w:rPr>
              <w:fldChar w:fldCharType="end"/>
            </w:r>
          </w:hyperlink>
        </w:p>
        <w:p w14:paraId="72D1C505" w14:textId="16775D95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8" w:history="1">
            <w:r w:rsidR="00747221" w:rsidRPr="00F92A52">
              <w:rPr>
                <w:rStyle w:val="Hyperlink"/>
              </w:rPr>
              <w:t>Problem Statement 9: Getting the values from Form using JS DOM.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_Toc74740668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12</w:t>
            </w:r>
            <w:r w:rsidR="00747221">
              <w:rPr>
                <w:webHidden/>
              </w:rPr>
              <w:fldChar w:fldCharType="end"/>
            </w:r>
          </w:hyperlink>
        </w:p>
        <w:p w14:paraId="74804999" w14:textId="120B378E" w:rsidR="00747221" w:rsidRDefault="00BA209D">
          <w:pPr>
            <w:pStyle w:val="TOC1"/>
            <w:rPr>
              <w:color w:val="auto"/>
              <w:sz w:val="22"/>
              <w:szCs w:val="22"/>
              <w:lang w:eastAsia="en-US"/>
            </w:rPr>
          </w:pPr>
          <w:hyperlink w:anchor="_Toc74740669" w:history="1">
            <w:r w:rsidR="00747221" w:rsidRPr="00F92A52">
              <w:rPr>
                <w:rStyle w:val="Hyperlink"/>
              </w:rPr>
              <w:t>Problem Statement 10: Performing Math Operations</w:t>
            </w:r>
            <w:r w:rsidR="00747221">
              <w:rPr>
                <w:webHidden/>
              </w:rPr>
              <w:tab/>
            </w:r>
            <w:r w:rsidR="00747221">
              <w:rPr>
                <w:webHidden/>
              </w:rPr>
              <w:fldChar w:fldCharType="begin"/>
            </w:r>
            <w:r w:rsidR="00747221">
              <w:rPr>
                <w:webHidden/>
              </w:rPr>
              <w:instrText xml:space="preserve"> PAGEREF _Toc74740669 \h </w:instrText>
            </w:r>
            <w:r w:rsidR="00747221">
              <w:rPr>
                <w:webHidden/>
              </w:rPr>
            </w:r>
            <w:r w:rsidR="00747221">
              <w:rPr>
                <w:webHidden/>
              </w:rPr>
              <w:fldChar w:fldCharType="separate"/>
            </w:r>
            <w:r w:rsidR="00D15F19">
              <w:rPr>
                <w:webHidden/>
              </w:rPr>
              <w:t>13</w:t>
            </w:r>
            <w:r w:rsidR="00747221">
              <w:rPr>
                <w:webHidden/>
              </w:rPr>
              <w:fldChar w:fldCharType="end"/>
            </w:r>
          </w:hyperlink>
        </w:p>
        <w:p w14:paraId="0130D1FC" w14:textId="78946B4A" w:rsidR="00D454E8" w:rsidRPr="00B34AAD" w:rsidRDefault="00462691" w:rsidP="00582047">
          <w:pPr>
            <w:pStyle w:val="TOC1"/>
            <w:rPr>
              <w:rStyle w:val="Hyperlink"/>
              <w:color w:val="000000" w:themeColor="text1"/>
            </w:rPr>
          </w:pPr>
          <w:r w:rsidRPr="00B34AAD">
            <w:rPr>
              <w:rStyle w:val="Hyperlink"/>
              <w:color w:val="000000" w:themeColor="text1"/>
            </w:rPr>
            <w:fldChar w:fldCharType="end"/>
          </w:r>
        </w:p>
      </w:sdtContent>
    </w:sdt>
    <w:p w14:paraId="48F4684B" w14:textId="77777777" w:rsidR="00390E2A" w:rsidRDefault="00390E2A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6351E47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7B722D1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2E4DF6DB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00040881" w14:textId="77777777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35C6E148" w14:textId="7C5F77E4" w:rsidR="00596EF6" w:rsidRDefault="00596EF6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75875C5D" w14:textId="64EF4369" w:rsidR="007B16CC" w:rsidRDefault="007B16CC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49F9F513" w14:textId="5CC38F78" w:rsidR="007B16CC" w:rsidRDefault="007B16CC" w:rsidP="006E4D92">
      <w:pPr>
        <w:textAlignment w:val="baseline"/>
        <w:rPr>
          <w:rFonts w:ascii="Calibri" w:eastAsia="Times New Roman" w:hAnsi="Calibri" w:cs="Segoe UI"/>
          <w:sz w:val="22"/>
          <w:szCs w:val="22"/>
          <w:lang w:eastAsia="en-US"/>
        </w:rPr>
      </w:pPr>
    </w:p>
    <w:p w14:paraId="5C1EA595" w14:textId="77777777" w:rsidR="00DC77FB" w:rsidRDefault="00DC77FB">
      <w:pPr>
        <w:rPr>
          <w:rFonts w:ascii="Calibri" w:eastAsia="Times New Roman" w:hAnsi="Calibri" w:cs="Tahoma"/>
          <w:b/>
          <w:sz w:val="28"/>
          <w:szCs w:val="20"/>
        </w:rPr>
      </w:pPr>
      <w:r>
        <w:br w:type="page"/>
      </w:r>
    </w:p>
    <w:p w14:paraId="5D15E851" w14:textId="77777777" w:rsidR="00AD1A1E" w:rsidRPr="000B3A2D" w:rsidRDefault="00AD1A1E" w:rsidP="00AD1A1E">
      <w:pPr>
        <w:pStyle w:val="MphasiS-SubheadingCalibriBold14pt"/>
      </w:pPr>
      <w:bookmarkStart w:id="2" w:name="_Toc23799146"/>
      <w:bookmarkStart w:id="3" w:name="_Toc66868880"/>
      <w:bookmarkStart w:id="4" w:name="_Toc66879051"/>
      <w:bookmarkStart w:id="5" w:name="_Toc66879080"/>
      <w:bookmarkStart w:id="6" w:name="_Toc66879112"/>
      <w:bookmarkStart w:id="7" w:name="_Toc66879149"/>
      <w:bookmarkStart w:id="8" w:name="_Toc66879240"/>
      <w:bookmarkStart w:id="9" w:name="_Toc66879266"/>
      <w:bookmarkStart w:id="10" w:name="_Toc67175111"/>
      <w:bookmarkStart w:id="11" w:name="_Toc74740659"/>
      <w:r w:rsidRPr="000B3A2D">
        <w:lastRenderedPageBreak/>
        <w:t>Note: Every Problem Statement start in a new page</w:t>
      </w:r>
      <w:bookmarkEnd w:id="2"/>
    </w:p>
    <w:p w14:paraId="3B70A50E" w14:textId="3CD68915" w:rsidR="007B16CC" w:rsidRDefault="00E91FFD" w:rsidP="000051A5">
      <w:pPr>
        <w:pStyle w:val="MphasiS-HeadingTextCalibri16PtBold"/>
        <w:spacing w:before="240" w:after="240"/>
      </w:pPr>
      <w:r w:rsidRPr="00E91FFD">
        <w:t>Problem Statement 1: Setting up JS Environment &amp; Test JS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4623E1D" w14:textId="77777777" w:rsidR="004A52B9" w:rsidRPr="00BA209D" w:rsidRDefault="004A52B9" w:rsidP="004A52B9">
      <w:pPr>
        <w:rPr>
          <w:rFonts w:asciiTheme="majorHAnsi" w:hAnsiTheme="majorHAnsi" w:cstheme="majorHAnsi"/>
          <w:b/>
          <w:bCs/>
        </w:rPr>
      </w:pPr>
      <w:bookmarkStart w:id="12" w:name="_Toc67480367"/>
      <w:bookmarkStart w:id="13" w:name="_Toc67480530"/>
      <w:bookmarkStart w:id="14" w:name="_Toc67480624"/>
      <w:bookmarkStart w:id="15" w:name="_Toc67480717"/>
      <w:bookmarkStart w:id="16" w:name="_Toc67480769"/>
      <w:bookmarkStart w:id="17" w:name="_Toc67480819"/>
      <w:bookmarkStart w:id="18" w:name="_Toc67484882"/>
      <w:bookmarkStart w:id="19" w:name="_Toc74740660"/>
      <w:r w:rsidRPr="00BA209D">
        <w:rPr>
          <w:rFonts w:asciiTheme="majorHAnsi" w:hAnsiTheme="majorHAnsi" w:cstheme="majorHAnsi"/>
          <w:b/>
          <w:bCs/>
        </w:rPr>
        <w:t xml:space="preserve">Important Instructions: </w:t>
      </w:r>
    </w:p>
    <w:p w14:paraId="17F59FCD" w14:textId="2688ACEA" w:rsidR="004A52B9" w:rsidRPr="00BA209D" w:rsidRDefault="004A52B9" w:rsidP="004A52B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BA209D">
        <w:rPr>
          <w:rFonts w:asciiTheme="majorHAnsi" w:hAnsiTheme="majorHAnsi" w:cstheme="majorHAnsi"/>
        </w:rPr>
        <w:t xml:space="preserve">Refer the </w:t>
      </w:r>
      <w:r w:rsidRPr="00BA209D">
        <w:rPr>
          <w:rFonts w:asciiTheme="majorHAnsi" w:hAnsiTheme="majorHAnsi" w:cstheme="majorHAnsi"/>
          <w:b/>
          <w:bCs/>
        </w:rPr>
        <w:t>Lab Access Guide - PEP Up</w:t>
      </w:r>
      <w:r w:rsidRPr="00BA209D">
        <w:rPr>
          <w:rFonts w:asciiTheme="majorHAnsi" w:hAnsiTheme="majorHAnsi" w:cstheme="majorHAnsi"/>
        </w:rPr>
        <w:t xml:space="preserve"> document for accessing the JavaScript live online playground.</w:t>
      </w:r>
    </w:p>
    <w:p w14:paraId="450036F7" w14:textId="42B8456B" w:rsidR="004A52B9" w:rsidRPr="00BA209D" w:rsidRDefault="004A52B9" w:rsidP="004A52B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BA209D">
        <w:rPr>
          <w:rFonts w:asciiTheme="majorHAnsi" w:hAnsiTheme="majorHAnsi" w:cstheme="majorHAnsi"/>
        </w:rPr>
        <w:t xml:space="preserve">Refer </w:t>
      </w:r>
      <w:hyperlink r:id="rId11" w:history="1">
        <w:r w:rsidRPr="00BA209D">
          <w:rPr>
            <w:rStyle w:val="Hyperlink"/>
            <w:rFonts w:asciiTheme="majorHAnsi" w:hAnsiTheme="majorHAnsi" w:cstheme="majorHAnsi"/>
          </w:rPr>
          <w:t>https://playcode.io/new/</w:t>
        </w:r>
      </w:hyperlink>
      <w:r w:rsidRPr="00BA209D">
        <w:rPr>
          <w:rStyle w:val="Hyperlink"/>
          <w:rFonts w:asciiTheme="majorHAnsi" w:hAnsiTheme="majorHAnsi" w:cstheme="majorHAnsi"/>
        </w:rPr>
        <w:t xml:space="preserve"> </w:t>
      </w:r>
      <w:r w:rsidRPr="00BA209D">
        <w:rPr>
          <w:rFonts w:asciiTheme="majorHAnsi" w:hAnsiTheme="majorHAnsi" w:cstheme="majorHAnsi"/>
        </w:rPr>
        <w:t>link to access online playground.</w:t>
      </w:r>
    </w:p>
    <w:p w14:paraId="7B8796C3" w14:textId="015043FC" w:rsidR="004A52B9" w:rsidRPr="00BA209D" w:rsidRDefault="004A52B9" w:rsidP="004A52B9">
      <w:pPr>
        <w:pStyle w:val="ListParagraph"/>
        <w:numPr>
          <w:ilvl w:val="0"/>
          <w:numId w:val="31"/>
        </w:numPr>
        <w:spacing w:after="120"/>
        <w:rPr>
          <w:rFonts w:asciiTheme="majorHAnsi" w:hAnsiTheme="majorHAnsi" w:cstheme="majorHAnsi"/>
        </w:rPr>
      </w:pPr>
      <w:r w:rsidRPr="00BA209D">
        <w:rPr>
          <w:rFonts w:asciiTheme="majorHAnsi" w:hAnsiTheme="majorHAnsi" w:cstheme="majorHAnsi"/>
        </w:rPr>
        <w:t xml:space="preserve">By default, the schema used is </w:t>
      </w:r>
      <w:r w:rsidRPr="00BA209D">
        <w:rPr>
          <w:rFonts w:asciiTheme="majorHAnsi" w:hAnsiTheme="majorHAnsi" w:cstheme="majorHAnsi"/>
          <w:b/>
          <w:bCs/>
        </w:rPr>
        <w:t>My Schema.</w:t>
      </w:r>
    </w:p>
    <w:p w14:paraId="0D55C944" w14:textId="7C53DEEB" w:rsidR="00422233" w:rsidRPr="004A52B9" w:rsidRDefault="00422233" w:rsidP="007B16CC">
      <w:pPr>
        <w:pStyle w:val="MphasiS-HeadingTextCalibri16PtBold"/>
        <w:spacing w:before="240"/>
        <w:rPr>
          <w:rFonts w:asciiTheme="majorHAnsi" w:hAnsiTheme="majorHAnsi" w:cstheme="majorHAnsi"/>
        </w:rPr>
      </w:pPr>
      <w:r w:rsidRPr="004A52B9">
        <w:rPr>
          <w:rFonts w:asciiTheme="majorHAnsi" w:hAnsiTheme="majorHAnsi" w:cstheme="majorHAnsi"/>
        </w:rPr>
        <w:t>Introduction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6A2B319" w14:textId="77777777" w:rsidR="007B6669" w:rsidRPr="004A52B9" w:rsidRDefault="007B6669" w:rsidP="00E77289">
      <w:pPr>
        <w:pStyle w:val="ParagraphText"/>
        <w:numPr>
          <w:ilvl w:val="0"/>
          <w:numId w:val="6"/>
        </w:numPr>
        <w:spacing w:before="120"/>
        <w:rPr>
          <w:rFonts w:asciiTheme="majorHAnsi" w:hAnsiTheme="majorHAnsi" w:cstheme="majorHAnsi"/>
          <w:sz w:val="24"/>
          <w:szCs w:val="24"/>
        </w:rPr>
      </w:pPr>
      <w:bookmarkStart w:id="20" w:name="_Toc3191221"/>
      <w:r w:rsidRPr="004A52B9">
        <w:rPr>
          <w:rFonts w:asciiTheme="majorHAnsi" w:hAnsiTheme="majorHAnsi" w:cstheme="majorHAnsi"/>
          <w:sz w:val="24"/>
          <w:szCs w:val="24"/>
        </w:rPr>
        <w:t>Create a folder in which to work.</w:t>
      </w:r>
    </w:p>
    <w:p w14:paraId="4ABD9881" w14:textId="77777777" w:rsidR="007B6669" w:rsidRPr="004A52B9" w:rsidRDefault="007B6669" w:rsidP="00E77289">
      <w:pPr>
        <w:pStyle w:val="ParagraphText"/>
        <w:numPr>
          <w:ilvl w:val="0"/>
          <w:numId w:val="6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4A52B9">
        <w:rPr>
          <w:rFonts w:asciiTheme="majorHAnsi" w:hAnsiTheme="majorHAnsi" w:cstheme="majorHAnsi"/>
          <w:sz w:val="24"/>
          <w:szCs w:val="24"/>
        </w:rPr>
        <w:t>Create a new HTML file in a text editor. Call it index.html.</w:t>
      </w:r>
    </w:p>
    <w:p w14:paraId="66905F35" w14:textId="77777777" w:rsidR="007B6669" w:rsidRPr="004A52B9" w:rsidRDefault="007B6669" w:rsidP="00E77289">
      <w:pPr>
        <w:pStyle w:val="ParagraphText"/>
        <w:numPr>
          <w:ilvl w:val="0"/>
          <w:numId w:val="6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4A52B9">
        <w:rPr>
          <w:rFonts w:asciiTheme="majorHAnsi" w:hAnsiTheme="majorHAnsi" w:cstheme="majorHAnsi"/>
          <w:sz w:val="24"/>
          <w:szCs w:val="24"/>
        </w:rPr>
        <w:t>Create a JavaScript file in a text editor. Call it script.js.</w:t>
      </w:r>
    </w:p>
    <w:p w14:paraId="4BA165FF" w14:textId="09B81AE2" w:rsidR="007B6669" w:rsidRPr="004A52B9" w:rsidRDefault="007B6669" w:rsidP="00E77289">
      <w:pPr>
        <w:pStyle w:val="ParagraphText"/>
        <w:numPr>
          <w:ilvl w:val="0"/>
          <w:numId w:val="6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4A52B9">
        <w:rPr>
          <w:rFonts w:asciiTheme="majorHAnsi" w:hAnsiTheme="majorHAnsi" w:cstheme="majorHAnsi"/>
          <w:sz w:val="24"/>
          <w:szCs w:val="24"/>
        </w:rPr>
        <w:t>Put an alert in the script file, like this: alert('Hello world'</w:t>
      </w:r>
      <w:r w:rsidR="002637BB" w:rsidRPr="004A52B9">
        <w:rPr>
          <w:rFonts w:asciiTheme="majorHAnsi" w:hAnsiTheme="majorHAnsi" w:cstheme="majorHAnsi"/>
          <w:sz w:val="24"/>
          <w:szCs w:val="24"/>
        </w:rPr>
        <w:t>).</w:t>
      </w:r>
    </w:p>
    <w:p w14:paraId="09D2B724" w14:textId="3CD3C67B" w:rsidR="007B6669" w:rsidRPr="004A52B9" w:rsidRDefault="007B6669" w:rsidP="00E77289">
      <w:pPr>
        <w:pStyle w:val="ParagraphText"/>
        <w:numPr>
          <w:ilvl w:val="0"/>
          <w:numId w:val="6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4A52B9">
        <w:rPr>
          <w:rFonts w:asciiTheme="majorHAnsi" w:hAnsiTheme="majorHAnsi" w:cstheme="majorHAnsi"/>
          <w:sz w:val="24"/>
          <w:szCs w:val="24"/>
        </w:rPr>
        <w:t>Use a script tag to link the JavaScript file into the HTML file</w:t>
      </w:r>
      <w:r w:rsidR="006F74B1" w:rsidRPr="004A52B9">
        <w:rPr>
          <w:rFonts w:asciiTheme="majorHAnsi" w:hAnsiTheme="majorHAnsi" w:cstheme="majorHAnsi"/>
          <w:sz w:val="24"/>
          <w:szCs w:val="24"/>
        </w:rPr>
        <w:t>.</w:t>
      </w:r>
    </w:p>
    <w:p w14:paraId="29ED841E" w14:textId="033D0507" w:rsidR="003E4D8D" w:rsidRPr="004A52B9" w:rsidRDefault="007B6669" w:rsidP="00E77289">
      <w:pPr>
        <w:pStyle w:val="ParagraphText"/>
        <w:numPr>
          <w:ilvl w:val="0"/>
          <w:numId w:val="6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4A52B9">
        <w:rPr>
          <w:rFonts w:asciiTheme="majorHAnsi" w:hAnsiTheme="majorHAnsi" w:cstheme="majorHAnsi"/>
          <w:sz w:val="24"/>
          <w:szCs w:val="24"/>
        </w:rPr>
        <w:t>Open the HTML file in a browser</w:t>
      </w:r>
      <w:r w:rsidR="002468D1" w:rsidRPr="004A52B9">
        <w:rPr>
          <w:rFonts w:asciiTheme="majorHAnsi" w:hAnsiTheme="majorHAnsi" w:cstheme="majorHAnsi"/>
          <w:sz w:val="24"/>
          <w:szCs w:val="24"/>
        </w:rPr>
        <w:t xml:space="preserve"> </w:t>
      </w:r>
      <w:r w:rsidR="00767766" w:rsidRPr="004A52B9">
        <w:rPr>
          <w:rFonts w:asciiTheme="majorHAnsi" w:hAnsiTheme="majorHAnsi" w:cstheme="majorHAnsi"/>
          <w:sz w:val="24"/>
          <w:szCs w:val="24"/>
        </w:rPr>
        <w:t xml:space="preserve">Google </w:t>
      </w:r>
      <w:r w:rsidR="002468D1" w:rsidRPr="004A52B9">
        <w:rPr>
          <w:rFonts w:asciiTheme="majorHAnsi" w:hAnsiTheme="majorHAnsi" w:cstheme="majorHAnsi"/>
          <w:sz w:val="24"/>
          <w:szCs w:val="24"/>
        </w:rPr>
        <w:t>Chrome</w:t>
      </w:r>
      <w:r w:rsidR="00587605" w:rsidRPr="004A52B9">
        <w:rPr>
          <w:rFonts w:asciiTheme="majorHAnsi" w:hAnsiTheme="majorHAnsi" w:cstheme="majorHAnsi"/>
          <w:sz w:val="24"/>
          <w:szCs w:val="24"/>
        </w:rPr>
        <w:t>/Edge</w:t>
      </w:r>
      <w:r w:rsidRPr="004A52B9">
        <w:rPr>
          <w:rFonts w:asciiTheme="majorHAnsi" w:hAnsiTheme="majorHAnsi" w:cstheme="majorHAnsi"/>
          <w:sz w:val="24"/>
          <w:szCs w:val="24"/>
        </w:rPr>
        <w:t>. See the alert?</w:t>
      </w:r>
    </w:p>
    <w:p w14:paraId="380F8528" w14:textId="3564F6E5" w:rsidR="00A04105" w:rsidRPr="00CB4DED" w:rsidRDefault="00A04105" w:rsidP="00984BFD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</w:t>
      </w:r>
      <w:r w:rsidR="00803A88" w:rsidRPr="00CB4DED">
        <w:rPr>
          <w:rFonts w:asciiTheme="majorHAnsi" w:eastAsia="Times New Roman" w:hAnsiTheme="majorHAnsi" w:cstheme="majorHAnsi"/>
          <w:b/>
          <w:bCs/>
        </w:rPr>
        <w:t>:</w:t>
      </w:r>
    </w:p>
    <w:p w14:paraId="20595ECF" w14:textId="5A1ADD2E" w:rsidR="0087459F" w:rsidRDefault="003D5C58" w:rsidP="00281861">
      <w:pPr>
        <w:pStyle w:val="ParagraphText"/>
        <w:spacing w:before="120" w:line="360" w:lineRule="auto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1234D6F1" wp14:editId="0CF86980">
            <wp:extent cx="5706208" cy="1424305"/>
            <wp:effectExtent l="0" t="0" r="889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32" cy="14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76B0" w14:textId="77777777" w:rsidR="0015519E" w:rsidRDefault="0015519E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bookmarkStart w:id="21" w:name="_Hlk67177561"/>
      <w:r>
        <w:br w:type="page"/>
      </w:r>
    </w:p>
    <w:p w14:paraId="275C9622" w14:textId="25710579" w:rsidR="0002504F" w:rsidRPr="0086613F" w:rsidRDefault="002F4391" w:rsidP="0019191B">
      <w:pPr>
        <w:pStyle w:val="MphasiS-HeadingTextCalibri16PtBold"/>
        <w:spacing w:before="240" w:after="240"/>
      </w:pPr>
      <w:bookmarkStart w:id="22" w:name="_Toc74740661"/>
      <w:r w:rsidRPr="002F4391">
        <w:lastRenderedPageBreak/>
        <w:t xml:space="preserve">Problem Statement 2: Create </w:t>
      </w:r>
      <w:r w:rsidR="00230081" w:rsidRPr="00C63C09">
        <w:t>O</w:t>
      </w:r>
      <w:r w:rsidRPr="002F4391">
        <w:t xml:space="preserve">bject using </w:t>
      </w:r>
      <w:r w:rsidR="00230081" w:rsidRPr="00C63C09">
        <w:t>O</w:t>
      </w:r>
      <w:r w:rsidRPr="002F4391">
        <w:t xml:space="preserve">bject </w:t>
      </w:r>
      <w:r w:rsidR="0002504F" w:rsidRPr="00C63C09">
        <w:t>C</w:t>
      </w:r>
      <w:r w:rsidRPr="002F4391">
        <w:t>onstructor</w:t>
      </w:r>
      <w:bookmarkEnd w:id="21"/>
      <w:r w:rsidR="0002504F">
        <w:rPr>
          <w:b w:val="0"/>
        </w:rPr>
        <w:t>.</w:t>
      </w:r>
      <w:bookmarkEnd w:id="22"/>
    </w:p>
    <w:p w14:paraId="285ED538" w14:textId="6F577FD5" w:rsidR="00F61AAE" w:rsidRPr="00CB4DED" w:rsidRDefault="00F61AAE" w:rsidP="00E77289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Create the Customer object using the object constructor.</w:t>
      </w:r>
    </w:p>
    <w:p w14:paraId="044B9216" w14:textId="77777777" w:rsidR="00620302" w:rsidRPr="00CB4DED" w:rsidRDefault="00F61AAE" w:rsidP="00E77289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Add below properties to the new customer Object.</w:t>
      </w:r>
    </w:p>
    <w:p w14:paraId="3779997C" w14:textId="623000B3" w:rsidR="00F61AAE" w:rsidRPr="00CB4DED" w:rsidRDefault="00620302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i</w:t>
      </w:r>
      <w:r w:rsidR="00F61AAE" w:rsidRPr="00CB4DED">
        <w:rPr>
          <w:rFonts w:asciiTheme="majorHAnsi" w:hAnsiTheme="majorHAnsi" w:cstheme="majorHAnsi"/>
        </w:rPr>
        <w:t>d</w:t>
      </w:r>
    </w:p>
    <w:p w14:paraId="4F01EB89" w14:textId="7DB67EF6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proofErr w:type="spellStart"/>
      <w:r w:rsidRPr="00CB4DED">
        <w:rPr>
          <w:rFonts w:asciiTheme="majorHAnsi" w:hAnsiTheme="majorHAnsi" w:cstheme="majorHAnsi"/>
        </w:rPr>
        <w:t>first</w:t>
      </w:r>
      <w:r w:rsidR="008129CC" w:rsidRPr="00CB4DED">
        <w:rPr>
          <w:rFonts w:asciiTheme="majorHAnsi" w:hAnsiTheme="majorHAnsi" w:cstheme="majorHAnsi"/>
        </w:rPr>
        <w:t>N</w:t>
      </w:r>
      <w:r w:rsidRPr="00CB4DED">
        <w:rPr>
          <w:rFonts w:asciiTheme="majorHAnsi" w:hAnsiTheme="majorHAnsi" w:cstheme="majorHAnsi"/>
        </w:rPr>
        <w:t>ame</w:t>
      </w:r>
      <w:proofErr w:type="spellEnd"/>
    </w:p>
    <w:p w14:paraId="17B5B72C" w14:textId="4CB3509F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proofErr w:type="spellStart"/>
      <w:r w:rsidRPr="00CB4DED">
        <w:rPr>
          <w:rFonts w:asciiTheme="majorHAnsi" w:hAnsiTheme="majorHAnsi" w:cstheme="majorHAnsi"/>
        </w:rPr>
        <w:t>last</w:t>
      </w:r>
      <w:r w:rsidR="008129CC" w:rsidRPr="00CB4DED">
        <w:rPr>
          <w:rFonts w:asciiTheme="majorHAnsi" w:hAnsiTheme="majorHAnsi" w:cstheme="majorHAnsi"/>
        </w:rPr>
        <w:t>N</w:t>
      </w:r>
      <w:r w:rsidRPr="00CB4DED">
        <w:rPr>
          <w:rFonts w:asciiTheme="majorHAnsi" w:hAnsiTheme="majorHAnsi" w:cstheme="majorHAnsi"/>
        </w:rPr>
        <w:t>ame</w:t>
      </w:r>
      <w:proofErr w:type="spellEnd"/>
    </w:p>
    <w:p w14:paraId="3140C2A4" w14:textId="3E048E95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email</w:t>
      </w:r>
    </w:p>
    <w:p w14:paraId="1C77D523" w14:textId="27D0F586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mobile</w:t>
      </w:r>
    </w:p>
    <w:p w14:paraId="3C386519" w14:textId="75BC253C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gender</w:t>
      </w:r>
    </w:p>
    <w:p w14:paraId="5A8B5190" w14:textId="5E51C905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address</w:t>
      </w:r>
    </w:p>
    <w:p w14:paraId="0299AED8" w14:textId="390B00E9" w:rsidR="00AB2920" w:rsidRPr="00CB4DED" w:rsidRDefault="00AB2920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proofErr w:type="spellStart"/>
      <w:r w:rsidRPr="00CB4DED">
        <w:rPr>
          <w:rFonts w:asciiTheme="majorHAnsi" w:hAnsiTheme="majorHAnsi" w:cstheme="majorHAnsi"/>
        </w:rPr>
        <w:t>dateOfBirth</w:t>
      </w:r>
      <w:proofErr w:type="spellEnd"/>
    </w:p>
    <w:p w14:paraId="2DC4E737" w14:textId="7C54D5F6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city</w:t>
      </w:r>
    </w:p>
    <w:p w14:paraId="75E70404" w14:textId="4A011147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state</w:t>
      </w:r>
    </w:p>
    <w:p w14:paraId="3A9201E4" w14:textId="61FEB482" w:rsidR="00F61AAE" w:rsidRPr="00CB4DED" w:rsidRDefault="00F61AAE" w:rsidP="00E77289">
      <w:pPr>
        <w:pStyle w:val="ListParagraph"/>
        <w:numPr>
          <w:ilvl w:val="1"/>
          <w:numId w:val="8"/>
        </w:numPr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country</w:t>
      </w:r>
    </w:p>
    <w:p w14:paraId="7DC51CAF" w14:textId="51E5B5EC" w:rsidR="00F61AAE" w:rsidRPr="00CB4DED" w:rsidRDefault="00F61AAE" w:rsidP="00E77289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Add a method </w:t>
      </w:r>
      <w:proofErr w:type="spellStart"/>
      <w:r w:rsidRPr="00CB4DED">
        <w:rPr>
          <w:rFonts w:asciiTheme="majorHAnsi" w:hAnsiTheme="majorHAnsi" w:cstheme="majorHAnsi"/>
        </w:rPr>
        <w:t>showDetails</w:t>
      </w:r>
      <w:proofErr w:type="spellEnd"/>
      <w:r w:rsidRPr="00CB4DED">
        <w:rPr>
          <w:rFonts w:asciiTheme="majorHAnsi" w:hAnsiTheme="majorHAnsi" w:cstheme="majorHAnsi"/>
        </w:rPr>
        <w:t>() method to the Customer object to show Customer Details</w:t>
      </w:r>
      <w:r w:rsidR="009A0D97" w:rsidRPr="00CB4DED">
        <w:rPr>
          <w:rFonts w:asciiTheme="majorHAnsi" w:hAnsiTheme="majorHAnsi" w:cstheme="majorHAnsi"/>
        </w:rPr>
        <w:t xml:space="preserve"> on the</w:t>
      </w:r>
      <w:r w:rsidR="007C43E3" w:rsidRPr="00CB4DED">
        <w:rPr>
          <w:rFonts w:asciiTheme="majorHAnsi" w:hAnsiTheme="majorHAnsi" w:cstheme="majorHAnsi"/>
        </w:rPr>
        <w:t xml:space="preserve"> browser</w:t>
      </w:r>
      <w:r w:rsidR="009A0D97" w:rsidRPr="00CB4DED">
        <w:rPr>
          <w:rFonts w:asciiTheme="majorHAnsi" w:hAnsiTheme="majorHAnsi" w:cstheme="majorHAnsi"/>
        </w:rPr>
        <w:t xml:space="preserve"> </w:t>
      </w:r>
      <w:r w:rsidR="00AA3F9E" w:rsidRPr="00CB4DED">
        <w:rPr>
          <w:rFonts w:asciiTheme="majorHAnsi" w:hAnsiTheme="majorHAnsi" w:cstheme="majorHAnsi"/>
        </w:rPr>
        <w:t xml:space="preserve">as well as browser </w:t>
      </w:r>
      <w:r w:rsidR="009A0D97" w:rsidRPr="00CB4DED">
        <w:rPr>
          <w:rFonts w:asciiTheme="majorHAnsi" w:hAnsiTheme="majorHAnsi" w:cstheme="majorHAnsi"/>
        </w:rPr>
        <w:t>console</w:t>
      </w:r>
      <w:r w:rsidRPr="00CB4DED">
        <w:rPr>
          <w:rFonts w:asciiTheme="majorHAnsi" w:hAnsiTheme="majorHAnsi" w:cstheme="majorHAnsi"/>
        </w:rPr>
        <w:t>.</w:t>
      </w:r>
    </w:p>
    <w:p w14:paraId="0DEA63D5" w14:textId="77777777" w:rsidR="00F61AAE" w:rsidRPr="00CB4DED" w:rsidRDefault="00F61AAE" w:rsidP="00E77289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Instantiate the Customer object.</w:t>
      </w:r>
    </w:p>
    <w:p w14:paraId="14215E19" w14:textId="6C38A29A" w:rsidR="00B53D53" w:rsidRPr="00CB4DED" w:rsidRDefault="00F61AAE" w:rsidP="00E77289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Display Customer Details by calling </w:t>
      </w:r>
      <w:proofErr w:type="spellStart"/>
      <w:r w:rsidRPr="00CB4DED">
        <w:rPr>
          <w:rFonts w:asciiTheme="majorHAnsi" w:hAnsiTheme="majorHAnsi" w:cstheme="majorHAnsi"/>
        </w:rPr>
        <w:t>showDetails</w:t>
      </w:r>
      <w:proofErr w:type="spellEnd"/>
      <w:r w:rsidRPr="00CB4DED">
        <w:rPr>
          <w:rFonts w:asciiTheme="majorHAnsi" w:hAnsiTheme="majorHAnsi" w:cstheme="majorHAnsi"/>
        </w:rPr>
        <w:t>() method of Customer Object.</w:t>
      </w:r>
    </w:p>
    <w:p w14:paraId="0AB53839" w14:textId="2DEBFA5E" w:rsidR="00847731" w:rsidRPr="00CB4DED" w:rsidRDefault="008128D6" w:rsidP="006D7512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</w:t>
      </w:r>
      <w:r w:rsidR="006D7512" w:rsidRPr="00CB4DED">
        <w:rPr>
          <w:rFonts w:asciiTheme="majorHAnsi" w:eastAsia="Times New Roman" w:hAnsiTheme="majorHAnsi" w:cstheme="majorHAnsi"/>
          <w:b/>
          <w:bCs/>
        </w:rPr>
        <w:t>:</w:t>
      </w:r>
    </w:p>
    <w:p w14:paraId="6B71C4C9" w14:textId="1D6720DE" w:rsidR="00350134" w:rsidRPr="008128D6" w:rsidRDefault="00906E9C" w:rsidP="00906E9C">
      <w:pPr>
        <w:rPr>
          <w:rFonts w:asciiTheme="majorHAnsi" w:eastAsia="Times New Roman" w:hAnsiTheme="majorHAnsi" w:cstheme="majorHAnsi"/>
          <w:b/>
          <w:bCs/>
          <w:sz w:val="22"/>
        </w:rPr>
      </w:pPr>
      <w:r>
        <w:rPr>
          <w:rFonts w:asciiTheme="majorHAnsi" w:eastAsia="Times New Roman" w:hAnsiTheme="majorHAnsi" w:cstheme="majorHAnsi"/>
          <w:b/>
          <w:bCs/>
          <w:noProof/>
          <w:sz w:val="22"/>
        </w:rPr>
        <w:drawing>
          <wp:inline distT="0" distB="0" distL="0" distR="0" wp14:anchorId="1864AFCE" wp14:editId="3F7D142E">
            <wp:extent cx="6419215" cy="28670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7140" w14:textId="113B1CF7" w:rsidR="00FB6CA7" w:rsidRPr="00F61AAE" w:rsidRDefault="00FB6CA7" w:rsidP="00350134">
      <w:pPr>
        <w:pStyle w:val="ListParagraph"/>
        <w:numPr>
          <w:ilvl w:val="0"/>
          <w:numId w:val="7"/>
        </w:numPr>
        <w:jc w:val="center"/>
        <w:rPr>
          <w:rFonts w:ascii="Calibri" w:hAnsi="Calibri" w:cs="Tahoma"/>
          <w:b/>
          <w:color w:val="C50265"/>
          <w:sz w:val="32"/>
          <w:szCs w:val="32"/>
        </w:rPr>
      </w:pPr>
      <w:r>
        <w:br w:type="page"/>
      </w:r>
    </w:p>
    <w:p w14:paraId="563AB416" w14:textId="66420796" w:rsidR="001D279A" w:rsidRDefault="006B2131" w:rsidP="00A9517B">
      <w:pPr>
        <w:pStyle w:val="MphasiS-HeadingTextCalibri16PtBold"/>
        <w:spacing w:before="240" w:after="240"/>
      </w:pPr>
      <w:bookmarkStart w:id="23" w:name="_Toc74740662"/>
      <w:r>
        <w:lastRenderedPageBreak/>
        <w:t>Problem Statement</w:t>
      </w:r>
      <w:r w:rsidR="00F03D53" w:rsidRPr="00C3376F">
        <w:t xml:space="preserve"> </w:t>
      </w:r>
      <w:bookmarkEnd w:id="20"/>
      <w:r w:rsidR="00D43B93">
        <w:t>3</w:t>
      </w:r>
      <w:r w:rsidR="00E61264">
        <w:t xml:space="preserve">: </w:t>
      </w:r>
      <w:r w:rsidR="00846D08" w:rsidRPr="00846D08">
        <w:t xml:space="preserve">Create </w:t>
      </w:r>
      <w:r w:rsidR="00D90A4B">
        <w:t>O</w:t>
      </w:r>
      <w:r w:rsidR="00846D08" w:rsidRPr="00846D08">
        <w:t xml:space="preserve">bject using Object </w:t>
      </w:r>
      <w:r w:rsidR="001D279A">
        <w:t>P</w:t>
      </w:r>
      <w:r w:rsidR="00846D08" w:rsidRPr="00846D08">
        <w:t>rototype</w:t>
      </w:r>
      <w:r w:rsidR="001D279A">
        <w:t>.</w:t>
      </w:r>
      <w:bookmarkEnd w:id="23"/>
    </w:p>
    <w:p w14:paraId="2005B2B5" w14:textId="77777777" w:rsidR="00A9517B" w:rsidRPr="00CB4DED" w:rsidRDefault="003D4901" w:rsidP="0044113D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Create Product object using the Object </w:t>
      </w:r>
      <w:r w:rsidR="00076B0E" w:rsidRPr="00CB4DED">
        <w:rPr>
          <w:rFonts w:asciiTheme="majorHAnsi" w:hAnsiTheme="majorHAnsi" w:cstheme="majorHAnsi"/>
        </w:rPr>
        <w:t>P</w:t>
      </w:r>
      <w:r w:rsidRPr="00CB4DED">
        <w:rPr>
          <w:rFonts w:asciiTheme="majorHAnsi" w:hAnsiTheme="majorHAnsi" w:cstheme="majorHAnsi"/>
        </w:rPr>
        <w:t>rototype</w:t>
      </w:r>
      <w:r w:rsidR="00076B0E" w:rsidRPr="00CB4DED">
        <w:rPr>
          <w:rFonts w:asciiTheme="majorHAnsi" w:hAnsiTheme="majorHAnsi" w:cstheme="majorHAnsi"/>
        </w:rPr>
        <w:t>.</w:t>
      </w:r>
    </w:p>
    <w:p w14:paraId="6E921E8C" w14:textId="1173BC26" w:rsidR="003D4901" w:rsidRPr="00CB4DED" w:rsidRDefault="003D4901" w:rsidP="0044113D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Add below properties to the Product Object</w:t>
      </w:r>
      <w:r w:rsidR="00076B0E" w:rsidRPr="00CB4DED">
        <w:rPr>
          <w:rFonts w:asciiTheme="majorHAnsi" w:hAnsiTheme="majorHAnsi" w:cstheme="majorHAnsi"/>
        </w:rPr>
        <w:t>.</w:t>
      </w:r>
    </w:p>
    <w:p w14:paraId="76AADFEF" w14:textId="77777777" w:rsidR="003D4901" w:rsidRPr="00CB4DED" w:rsidRDefault="003D4901" w:rsidP="0044113D">
      <w:pPr>
        <w:pStyle w:val="ParagraphText"/>
        <w:numPr>
          <w:ilvl w:val="1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CB4DED">
        <w:rPr>
          <w:rFonts w:asciiTheme="majorHAnsi" w:hAnsiTheme="majorHAnsi" w:cstheme="majorHAnsi"/>
          <w:sz w:val="24"/>
          <w:szCs w:val="24"/>
        </w:rPr>
        <w:t>productId</w:t>
      </w:r>
      <w:proofErr w:type="spellEnd"/>
    </w:p>
    <w:p w14:paraId="145DD66D" w14:textId="77777777" w:rsidR="003D4901" w:rsidRPr="00CB4DED" w:rsidRDefault="003D4901" w:rsidP="0044113D">
      <w:pPr>
        <w:pStyle w:val="ParagraphText"/>
        <w:numPr>
          <w:ilvl w:val="1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CB4DED">
        <w:rPr>
          <w:rFonts w:asciiTheme="majorHAnsi" w:hAnsiTheme="majorHAnsi" w:cstheme="majorHAnsi"/>
          <w:sz w:val="24"/>
          <w:szCs w:val="24"/>
        </w:rPr>
        <w:t>productName</w:t>
      </w:r>
      <w:proofErr w:type="spellEnd"/>
    </w:p>
    <w:p w14:paraId="6E193EBB" w14:textId="721B8C23" w:rsidR="00A9517B" w:rsidRPr="00CB4DED" w:rsidRDefault="003D4901" w:rsidP="0044113D">
      <w:pPr>
        <w:pStyle w:val="ParagraphText"/>
        <w:numPr>
          <w:ilvl w:val="1"/>
          <w:numId w:val="10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CB4DED">
        <w:rPr>
          <w:rFonts w:asciiTheme="majorHAnsi" w:hAnsiTheme="majorHAnsi" w:cstheme="majorHAnsi"/>
          <w:sz w:val="24"/>
          <w:szCs w:val="24"/>
        </w:rPr>
        <w:t>productPrice</w:t>
      </w:r>
      <w:proofErr w:type="spellEnd"/>
    </w:p>
    <w:p w14:paraId="36124DBE" w14:textId="4B6A5FD1" w:rsidR="003D4901" w:rsidRPr="00CB4DED" w:rsidRDefault="003D4901" w:rsidP="0044113D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Add a method </w:t>
      </w:r>
      <w:proofErr w:type="spellStart"/>
      <w:r w:rsidRPr="00CB4DED">
        <w:rPr>
          <w:rFonts w:asciiTheme="majorHAnsi" w:hAnsiTheme="majorHAnsi" w:cstheme="majorHAnsi"/>
        </w:rPr>
        <w:t>showDetails</w:t>
      </w:r>
      <w:proofErr w:type="spellEnd"/>
      <w:r w:rsidRPr="00CB4DED">
        <w:rPr>
          <w:rFonts w:asciiTheme="majorHAnsi" w:hAnsiTheme="majorHAnsi" w:cstheme="majorHAnsi"/>
        </w:rPr>
        <w:t>()</w:t>
      </w:r>
      <w:r w:rsidR="00637681" w:rsidRPr="00CB4DED">
        <w:rPr>
          <w:rFonts w:asciiTheme="majorHAnsi" w:hAnsiTheme="majorHAnsi" w:cstheme="majorHAnsi"/>
        </w:rPr>
        <w:t xml:space="preserve"> </w:t>
      </w:r>
      <w:r w:rsidRPr="00CB4DED">
        <w:rPr>
          <w:rFonts w:asciiTheme="majorHAnsi" w:hAnsiTheme="majorHAnsi" w:cstheme="majorHAnsi"/>
        </w:rPr>
        <w:t xml:space="preserve">to the Product object </w:t>
      </w:r>
      <w:r w:rsidR="00C4628C" w:rsidRPr="00CB4DED">
        <w:rPr>
          <w:rFonts w:asciiTheme="majorHAnsi" w:hAnsiTheme="majorHAnsi" w:cstheme="majorHAnsi"/>
        </w:rPr>
        <w:t xml:space="preserve">and write </w:t>
      </w:r>
      <w:r w:rsidR="00D61160" w:rsidRPr="00CB4DED">
        <w:rPr>
          <w:rFonts w:asciiTheme="majorHAnsi" w:hAnsiTheme="majorHAnsi" w:cstheme="majorHAnsi"/>
        </w:rPr>
        <w:t>the</w:t>
      </w:r>
      <w:r w:rsidR="00C4628C" w:rsidRPr="00CB4DED">
        <w:rPr>
          <w:rFonts w:asciiTheme="majorHAnsi" w:hAnsiTheme="majorHAnsi" w:cstheme="majorHAnsi"/>
        </w:rPr>
        <w:t xml:space="preserve"> code to render </w:t>
      </w:r>
      <w:r w:rsidRPr="00CB4DED">
        <w:rPr>
          <w:rFonts w:asciiTheme="majorHAnsi" w:hAnsiTheme="majorHAnsi" w:cstheme="majorHAnsi"/>
        </w:rPr>
        <w:t xml:space="preserve">Product </w:t>
      </w:r>
      <w:r w:rsidR="007703DA" w:rsidRPr="00CB4DED">
        <w:rPr>
          <w:rFonts w:asciiTheme="majorHAnsi" w:hAnsiTheme="majorHAnsi" w:cstheme="majorHAnsi"/>
        </w:rPr>
        <w:t>details</w:t>
      </w:r>
      <w:r w:rsidR="003963FC" w:rsidRPr="00CB4DED">
        <w:rPr>
          <w:rFonts w:asciiTheme="majorHAnsi" w:hAnsiTheme="majorHAnsi" w:cstheme="majorHAnsi"/>
        </w:rPr>
        <w:t>.</w:t>
      </w:r>
    </w:p>
    <w:p w14:paraId="773D4843" w14:textId="77777777" w:rsidR="003D4901" w:rsidRPr="00CB4DED" w:rsidRDefault="003D4901" w:rsidP="0044113D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Instantiate the Product object.</w:t>
      </w:r>
    </w:p>
    <w:p w14:paraId="06C4C94A" w14:textId="49E00AC0" w:rsidR="00394870" w:rsidRPr="00CB4DED" w:rsidRDefault="003D4901" w:rsidP="0044113D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Display Product Details by calling </w:t>
      </w:r>
      <w:proofErr w:type="spellStart"/>
      <w:r w:rsidRPr="00CB4DED">
        <w:rPr>
          <w:rFonts w:asciiTheme="majorHAnsi" w:hAnsiTheme="majorHAnsi" w:cstheme="majorHAnsi"/>
        </w:rPr>
        <w:t>showDetails</w:t>
      </w:r>
      <w:proofErr w:type="spellEnd"/>
      <w:r w:rsidRPr="00CB4DED">
        <w:rPr>
          <w:rFonts w:asciiTheme="majorHAnsi" w:hAnsiTheme="majorHAnsi" w:cstheme="majorHAnsi"/>
        </w:rPr>
        <w:t>() method of Product Object.</w:t>
      </w:r>
    </w:p>
    <w:p w14:paraId="080F8BB7" w14:textId="1D907C10" w:rsidR="00394870" w:rsidRPr="00A9517B" w:rsidRDefault="00040213" w:rsidP="00A9517B">
      <w:pPr>
        <w:spacing w:before="120" w:after="120"/>
        <w:rPr>
          <w:rFonts w:asciiTheme="majorHAnsi" w:eastAsia="Times New Roman" w:hAnsiTheme="majorHAnsi" w:cstheme="majorHAnsi"/>
          <w:b/>
          <w:bCs/>
          <w:sz w:val="22"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</w:t>
      </w:r>
      <w:r w:rsidR="00A9517B" w:rsidRPr="00CB4DED">
        <w:rPr>
          <w:rFonts w:asciiTheme="majorHAnsi" w:eastAsia="Times New Roman" w:hAnsiTheme="majorHAnsi" w:cstheme="majorHAnsi"/>
          <w:b/>
          <w:bCs/>
        </w:rPr>
        <w:t>:</w:t>
      </w:r>
    </w:p>
    <w:p w14:paraId="6DD369F6" w14:textId="75D926CB" w:rsidR="00394870" w:rsidRDefault="00040213" w:rsidP="00E23C37">
      <w:pPr>
        <w:pStyle w:val="ParagraphText"/>
        <w:spacing w:before="120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33F1E16F" wp14:editId="0229DB12">
            <wp:extent cx="6418580" cy="2180493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556" cy="218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A3C1" w14:textId="45FDE49A" w:rsidR="00394870" w:rsidRDefault="00394870" w:rsidP="00394870">
      <w:pPr>
        <w:pStyle w:val="ParagraphText"/>
        <w:spacing w:before="120"/>
        <w:rPr>
          <w:rFonts w:asciiTheme="majorHAnsi" w:hAnsiTheme="majorHAnsi" w:cstheme="majorHAnsi"/>
          <w:sz w:val="22"/>
        </w:rPr>
      </w:pPr>
    </w:p>
    <w:p w14:paraId="3837B858" w14:textId="4CA7DDFC" w:rsidR="00394870" w:rsidRDefault="00394870" w:rsidP="00394870">
      <w:pPr>
        <w:pStyle w:val="ParagraphText"/>
        <w:spacing w:before="120"/>
        <w:rPr>
          <w:rFonts w:asciiTheme="majorHAnsi" w:hAnsiTheme="majorHAnsi" w:cstheme="majorHAnsi"/>
          <w:sz w:val="22"/>
        </w:rPr>
      </w:pPr>
    </w:p>
    <w:p w14:paraId="0BF6B7F5" w14:textId="77777777" w:rsidR="00141FA0" w:rsidRDefault="00141FA0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03C492FB" w14:textId="67FAEAAF" w:rsidR="00394870" w:rsidRDefault="00394870" w:rsidP="00F95FDF">
      <w:pPr>
        <w:pStyle w:val="MphasiS-HeadingTextCalibri16PtBold"/>
        <w:spacing w:before="240" w:after="240"/>
      </w:pPr>
      <w:bookmarkStart w:id="24" w:name="_Toc74740663"/>
      <w:r>
        <w:lastRenderedPageBreak/>
        <w:t>Problem Statement</w:t>
      </w:r>
      <w:r w:rsidRPr="00C3376F">
        <w:t xml:space="preserve"> </w:t>
      </w:r>
      <w:r w:rsidR="00141FA0">
        <w:t>4</w:t>
      </w:r>
      <w:r>
        <w:t xml:space="preserve">: </w:t>
      </w:r>
      <w:r w:rsidRPr="00FA0C65">
        <w:t xml:space="preserve">Create </w:t>
      </w:r>
      <w:r w:rsidRPr="00F95FDF">
        <w:t>O</w:t>
      </w:r>
      <w:r w:rsidRPr="00FA0C65">
        <w:t>bject using JSON</w:t>
      </w:r>
      <w:r w:rsidRPr="00F95FDF">
        <w:t>.</w:t>
      </w:r>
      <w:bookmarkEnd w:id="24"/>
    </w:p>
    <w:p w14:paraId="641B5D3E" w14:textId="352630C9" w:rsidR="00E1344B" w:rsidRPr="00CB4DED" w:rsidRDefault="00E1344B" w:rsidP="0044113D">
      <w:pPr>
        <w:pStyle w:val="ParagraphText"/>
        <w:numPr>
          <w:ilvl w:val="0"/>
          <w:numId w:val="11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Create Account object using JSON</w:t>
      </w:r>
      <w:r w:rsidR="0098579C" w:rsidRPr="00CB4DED">
        <w:rPr>
          <w:rFonts w:asciiTheme="majorHAnsi" w:hAnsiTheme="majorHAnsi" w:cstheme="majorHAnsi"/>
          <w:sz w:val="24"/>
          <w:szCs w:val="24"/>
        </w:rPr>
        <w:t>.</w:t>
      </w:r>
    </w:p>
    <w:p w14:paraId="08D4FDED" w14:textId="152A5887" w:rsidR="00E1344B" w:rsidRPr="00CB4DED" w:rsidRDefault="00E1344B" w:rsidP="0044113D">
      <w:pPr>
        <w:pStyle w:val="ParagraphText"/>
        <w:numPr>
          <w:ilvl w:val="0"/>
          <w:numId w:val="11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Add below properties to the Account Object</w:t>
      </w:r>
      <w:r w:rsidR="0098579C" w:rsidRPr="00CB4DED">
        <w:rPr>
          <w:rFonts w:asciiTheme="majorHAnsi" w:hAnsiTheme="majorHAnsi" w:cstheme="majorHAnsi"/>
          <w:sz w:val="24"/>
          <w:szCs w:val="24"/>
        </w:rPr>
        <w:t>.</w:t>
      </w:r>
    </w:p>
    <w:p w14:paraId="6E1E1DE0" w14:textId="77777777" w:rsidR="00E1344B" w:rsidRPr="00CB4DED" w:rsidRDefault="00E1344B" w:rsidP="0044113D">
      <w:pPr>
        <w:pStyle w:val="ParagraphText"/>
        <w:numPr>
          <w:ilvl w:val="1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CB4DED">
        <w:rPr>
          <w:rFonts w:asciiTheme="majorHAnsi" w:hAnsiTheme="majorHAnsi" w:cstheme="majorHAnsi"/>
          <w:sz w:val="24"/>
          <w:szCs w:val="24"/>
        </w:rPr>
        <w:t>accountNumber</w:t>
      </w:r>
      <w:proofErr w:type="spellEnd"/>
    </w:p>
    <w:p w14:paraId="146CFDBC" w14:textId="77777777" w:rsidR="00E1344B" w:rsidRPr="00CB4DED" w:rsidRDefault="00E1344B" w:rsidP="0044113D">
      <w:pPr>
        <w:pStyle w:val="ParagraphText"/>
        <w:numPr>
          <w:ilvl w:val="1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name</w:t>
      </w:r>
    </w:p>
    <w:p w14:paraId="344EC361" w14:textId="77777777" w:rsidR="00E1344B" w:rsidRPr="00CB4DED" w:rsidRDefault="00E1344B" w:rsidP="0044113D">
      <w:pPr>
        <w:pStyle w:val="ParagraphText"/>
        <w:numPr>
          <w:ilvl w:val="1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balance</w:t>
      </w:r>
    </w:p>
    <w:p w14:paraId="4CAA2EEA" w14:textId="77777777" w:rsidR="00E1344B" w:rsidRPr="00CB4DED" w:rsidRDefault="00E1344B" w:rsidP="0044113D">
      <w:pPr>
        <w:pStyle w:val="ParagraphText"/>
        <w:numPr>
          <w:ilvl w:val="1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mobile</w:t>
      </w:r>
    </w:p>
    <w:p w14:paraId="37D69635" w14:textId="77777777" w:rsidR="00E1344B" w:rsidRPr="00CB4DED" w:rsidRDefault="00E1344B" w:rsidP="0044113D">
      <w:pPr>
        <w:pStyle w:val="ParagraphText"/>
        <w:numPr>
          <w:ilvl w:val="1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 xml:space="preserve">pan          </w:t>
      </w:r>
    </w:p>
    <w:p w14:paraId="3E4D48DE" w14:textId="17729150" w:rsidR="00E1344B" w:rsidRPr="00CB4DED" w:rsidRDefault="00AF7789" w:rsidP="0044113D">
      <w:pPr>
        <w:pStyle w:val="ParagraphText"/>
        <w:numPr>
          <w:ilvl w:val="0"/>
          <w:numId w:val="11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 xml:space="preserve">Add a method </w:t>
      </w:r>
      <w:proofErr w:type="spellStart"/>
      <w:r w:rsidR="00E1344B" w:rsidRPr="00CB4DED">
        <w:rPr>
          <w:rFonts w:asciiTheme="majorHAnsi" w:hAnsiTheme="majorHAnsi" w:cstheme="majorHAnsi"/>
          <w:sz w:val="24"/>
          <w:szCs w:val="24"/>
        </w:rPr>
        <w:t>showDetails</w:t>
      </w:r>
      <w:proofErr w:type="spellEnd"/>
      <w:r w:rsidR="00E1344B" w:rsidRPr="00CB4DED">
        <w:rPr>
          <w:rFonts w:asciiTheme="majorHAnsi" w:hAnsiTheme="majorHAnsi" w:cstheme="majorHAnsi"/>
          <w:sz w:val="24"/>
          <w:szCs w:val="24"/>
        </w:rPr>
        <w:t>()</w:t>
      </w:r>
      <w:r w:rsidR="00FC32F6" w:rsidRPr="00CB4DED">
        <w:rPr>
          <w:rFonts w:asciiTheme="majorHAnsi" w:hAnsiTheme="majorHAnsi" w:cstheme="majorHAnsi"/>
          <w:sz w:val="24"/>
          <w:szCs w:val="24"/>
        </w:rPr>
        <w:t xml:space="preserve"> </w:t>
      </w:r>
      <w:r w:rsidR="00783639" w:rsidRPr="00CB4DED">
        <w:rPr>
          <w:rFonts w:asciiTheme="majorHAnsi" w:hAnsiTheme="majorHAnsi" w:cstheme="majorHAnsi"/>
          <w:sz w:val="24"/>
          <w:szCs w:val="24"/>
        </w:rPr>
        <w:t xml:space="preserve">to the Account object and write the code to </w:t>
      </w:r>
      <w:r w:rsidR="00740749" w:rsidRPr="00CB4DED">
        <w:rPr>
          <w:rFonts w:asciiTheme="majorHAnsi" w:hAnsiTheme="majorHAnsi" w:cstheme="majorHAnsi"/>
          <w:sz w:val="24"/>
          <w:szCs w:val="24"/>
        </w:rPr>
        <w:t xml:space="preserve">render </w:t>
      </w:r>
      <w:r w:rsidR="00E1344B" w:rsidRPr="00CB4DED">
        <w:rPr>
          <w:rFonts w:asciiTheme="majorHAnsi" w:hAnsiTheme="majorHAnsi" w:cstheme="majorHAnsi"/>
          <w:sz w:val="24"/>
          <w:szCs w:val="24"/>
        </w:rPr>
        <w:t xml:space="preserve">Account details.  </w:t>
      </w:r>
    </w:p>
    <w:p w14:paraId="35F14FC8" w14:textId="77777777" w:rsidR="00E1344B" w:rsidRPr="00CB4DED" w:rsidRDefault="00E1344B" w:rsidP="0044113D">
      <w:pPr>
        <w:pStyle w:val="ParagraphText"/>
        <w:numPr>
          <w:ilvl w:val="0"/>
          <w:numId w:val="11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Instantiate the Account object.</w:t>
      </w:r>
    </w:p>
    <w:p w14:paraId="058E6B0D" w14:textId="77777777" w:rsidR="00E1344B" w:rsidRPr="00CB4DED" w:rsidRDefault="00E1344B" w:rsidP="0044113D">
      <w:pPr>
        <w:pStyle w:val="ParagraphText"/>
        <w:numPr>
          <w:ilvl w:val="0"/>
          <w:numId w:val="11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 xml:space="preserve">Display Account Details by calling </w:t>
      </w:r>
      <w:proofErr w:type="spellStart"/>
      <w:r w:rsidRPr="00CB4DED">
        <w:rPr>
          <w:rFonts w:asciiTheme="majorHAnsi" w:hAnsiTheme="majorHAnsi" w:cstheme="majorHAnsi"/>
          <w:sz w:val="24"/>
          <w:szCs w:val="24"/>
        </w:rPr>
        <w:t>showDetails</w:t>
      </w:r>
      <w:proofErr w:type="spellEnd"/>
      <w:r w:rsidRPr="00CB4DED">
        <w:rPr>
          <w:rFonts w:asciiTheme="majorHAnsi" w:hAnsiTheme="majorHAnsi" w:cstheme="majorHAnsi"/>
          <w:sz w:val="24"/>
          <w:szCs w:val="24"/>
        </w:rPr>
        <w:t>() method of Account Object.</w:t>
      </w:r>
    </w:p>
    <w:p w14:paraId="3EC2180B" w14:textId="7CCA3F45" w:rsidR="00D64273" w:rsidRPr="00CB4DED" w:rsidRDefault="00F02C91" w:rsidP="00F95FDF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</w:t>
      </w:r>
      <w:r w:rsidR="00F95FDF" w:rsidRPr="00CB4DED">
        <w:rPr>
          <w:rFonts w:asciiTheme="majorHAnsi" w:eastAsia="Times New Roman" w:hAnsiTheme="majorHAnsi" w:cstheme="majorHAnsi"/>
          <w:b/>
          <w:bCs/>
        </w:rPr>
        <w:t>:</w:t>
      </w:r>
    </w:p>
    <w:p w14:paraId="12E60704" w14:textId="4528BA85" w:rsidR="00F36397" w:rsidRDefault="000E54E6" w:rsidP="00E53AF2">
      <w:pPr>
        <w:pStyle w:val="ParagraphText"/>
        <w:spacing w:before="120"/>
        <w:jc w:val="center"/>
      </w:pPr>
      <w:r>
        <w:rPr>
          <w:noProof/>
        </w:rPr>
        <w:drawing>
          <wp:inline distT="0" distB="0" distL="0" distR="0" wp14:anchorId="46885CED" wp14:editId="5FC4BC45">
            <wp:extent cx="6419215" cy="1752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2BC">
        <w:br w:type="page"/>
      </w:r>
    </w:p>
    <w:p w14:paraId="5743861D" w14:textId="68528F51" w:rsidR="00301AF6" w:rsidRPr="005262EC" w:rsidRDefault="00BC2F65" w:rsidP="005262EC">
      <w:pPr>
        <w:pStyle w:val="MphasiS-HeadingTextCalibri16PtBold"/>
        <w:spacing w:before="240" w:after="240"/>
      </w:pPr>
      <w:bookmarkStart w:id="25" w:name="_Toc74740664"/>
      <w:r>
        <w:lastRenderedPageBreak/>
        <w:t>Problem Statement</w:t>
      </w:r>
      <w:r w:rsidRPr="00C3376F">
        <w:t xml:space="preserve"> </w:t>
      </w:r>
      <w:r w:rsidR="004A4479">
        <w:t>5</w:t>
      </w:r>
      <w:r>
        <w:t xml:space="preserve">: </w:t>
      </w:r>
      <w:r w:rsidR="00EF1E74">
        <w:t xml:space="preserve">Defining </w:t>
      </w:r>
      <w:r w:rsidR="001B6E9C">
        <w:t>C</w:t>
      </w:r>
      <w:r w:rsidR="00EF1E74">
        <w:t>lass in JS</w:t>
      </w:r>
      <w:r w:rsidRPr="005262EC">
        <w:t>.</w:t>
      </w:r>
      <w:bookmarkEnd w:id="25"/>
    </w:p>
    <w:p w14:paraId="04827FEE" w14:textId="22AE6D8B" w:rsidR="004F6E4E" w:rsidRPr="00CB4DED" w:rsidRDefault="004F6E4E" w:rsidP="002B2411">
      <w:pPr>
        <w:pStyle w:val="ParagraphText"/>
        <w:numPr>
          <w:ilvl w:val="0"/>
          <w:numId w:val="13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Create class Book</w:t>
      </w:r>
      <w:r w:rsidR="004B1910" w:rsidRPr="00CB4DED">
        <w:rPr>
          <w:rFonts w:asciiTheme="majorHAnsi" w:hAnsiTheme="majorHAnsi" w:cstheme="majorHAnsi"/>
          <w:sz w:val="24"/>
          <w:szCs w:val="24"/>
        </w:rPr>
        <w:t>.</w:t>
      </w:r>
    </w:p>
    <w:p w14:paraId="1D728031" w14:textId="18AD423E" w:rsidR="004F6E4E" w:rsidRPr="00CB4DED" w:rsidRDefault="004F6E4E" w:rsidP="002B2411">
      <w:pPr>
        <w:pStyle w:val="ParagraphText"/>
        <w:numPr>
          <w:ilvl w:val="0"/>
          <w:numId w:val="13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Add constructor with below properties in Book class</w:t>
      </w:r>
      <w:r w:rsidR="004B1910" w:rsidRPr="00CB4DED">
        <w:rPr>
          <w:rFonts w:asciiTheme="majorHAnsi" w:hAnsiTheme="majorHAnsi" w:cstheme="majorHAnsi"/>
          <w:sz w:val="24"/>
          <w:szCs w:val="24"/>
        </w:rPr>
        <w:t>.</w:t>
      </w:r>
    </w:p>
    <w:p w14:paraId="4CAC8A27" w14:textId="77777777" w:rsidR="004F6E4E" w:rsidRPr="00CB4DED" w:rsidRDefault="004F6E4E" w:rsidP="002B2411">
      <w:pPr>
        <w:pStyle w:val="ParagraphText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id</w:t>
      </w:r>
    </w:p>
    <w:p w14:paraId="123CD668" w14:textId="77777777" w:rsidR="004F6E4E" w:rsidRPr="00CB4DED" w:rsidRDefault="004F6E4E" w:rsidP="002B2411">
      <w:pPr>
        <w:pStyle w:val="ParagraphText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name</w:t>
      </w:r>
    </w:p>
    <w:p w14:paraId="42FA1E43" w14:textId="77777777" w:rsidR="004F6E4E" w:rsidRPr="00CB4DED" w:rsidRDefault="004F6E4E" w:rsidP="002B2411">
      <w:pPr>
        <w:pStyle w:val="ParagraphText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author</w:t>
      </w:r>
    </w:p>
    <w:p w14:paraId="1067B8F3" w14:textId="77777777" w:rsidR="004F6E4E" w:rsidRPr="00CB4DED" w:rsidRDefault="004F6E4E" w:rsidP="002B2411">
      <w:pPr>
        <w:pStyle w:val="ParagraphText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price</w:t>
      </w:r>
    </w:p>
    <w:p w14:paraId="047CAEBF" w14:textId="770256C2" w:rsidR="00575934" w:rsidRPr="00CB4DED" w:rsidRDefault="00575934" w:rsidP="002B2411">
      <w:pPr>
        <w:pStyle w:val="ParagraphText"/>
        <w:numPr>
          <w:ilvl w:val="0"/>
          <w:numId w:val="13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 xml:space="preserve">Add a method </w:t>
      </w:r>
      <w:proofErr w:type="spellStart"/>
      <w:r w:rsidRPr="00CB4DED">
        <w:rPr>
          <w:rFonts w:asciiTheme="majorHAnsi" w:hAnsiTheme="majorHAnsi" w:cstheme="majorHAnsi"/>
          <w:sz w:val="24"/>
          <w:szCs w:val="24"/>
        </w:rPr>
        <w:t>showDetails</w:t>
      </w:r>
      <w:proofErr w:type="spellEnd"/>
      <w:r w:rsidRPr="00CB4DED">
        <w:rPr>
          <w:rFonts w:asciiTheme="majorHAnsi" w:hAnsiTheme="majorHAnsi" w:cstheme="majorHAnsi"/>
          <w:sz w:val="24"/>
          <w:szCs w:val="24"/>
        </w:rPr>
        <w:t xml:space="preserve">() to the </w:t>
      </w:r>
      <w:r w:rsidR="003301DA" w:rsidRPr="00CB4DED">
        <w:rPr>
          <w:rFonts w:asciiTheme="majorHAnsi" w:hAnsiTheme="majorHAnsi" w:cstheme="majorHAnsi"/>
          <w:sz w:val="24"/>
          <w:szCs w:val="24"/>
        </w:rPr>
        <w:t>Book</w:t>
      </w:r>
      <w:r w:rsidRPr="00CB4DED">
        <w:rPr>
          <w:rFonts w:asciiTheme="majorHAnsi" w:hAnsiTheme="majorHAnsi" w:cstheme="majorHAnsi"/>
          <w:sz w:val="24"/>
          <w:szCs w:val="24"/>
        </w:rPr>
        <w:t xml:space="preserve"> object and write the code to render </w:t>
      </w:r>
      <w:r w:rsidR="003301DA" w:rsidRPr="00CB4DED">
        <w:rPr>
          <w:rFonts w:asciiTheme="majorHAnsi" w:hAnsiTheme="majorHAnsi" w:cstheme="majorHAnsi"/>
          <w:sz w:val="24"/>
          <w:szCs w:val="24"/>
        </w:rPr>
        <w:t>Book</w:t>
      </w:r>
      <w:r w:rsidRPr="00CB4DED">
        <w:rPr>
          <w:rFonts w:asciiTheme="majorHAnsi" w:hAnsiTheme="majorHAnsi" w:cstheme="majorHAnsi"/>
          <w:sz w:val="24"/>
          <w:szCs w:val="24"/>
        </w:rPr>
        <w:t xml:space="preserve"> details.</w:t>
      </w:r>
    </w:p>
    <w:p w14:paraId="3F329E8B" w14:textId="67EFF5B6" w:rsidR="00575934" w:rsidRPr="00CB4DED" w:rsidRDefault="00575934" w:rsidP="002B2411">
      <w:pPr>
        <w:pStyle w:val="ParagraphText"/>
        <w:numPr>
          <w:ilvl w:val="0"/>
          <w:numId w:val="13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>Instantiate the Book object.</w:t>
      </w:r>
    </w:p>
    <w:p w14:paraId="73AB419C" w14:textId="3E0C1AF3" w:rsidR="00301AF6" w:rsidRPr="00CB4DED" w:rsidRDefault="004F6E4E" w:rsidP="002B2411">
      <w:pPr>
        <w:pStyle w:val="ParagraphText"/>
        <w:numPr>
          <w:ilvl w:val="0"/>
          <w:numId w:val="13"/>
        </w:numPr>
        <w:spacing w:before="120"/>
        <w:rPr>
          <w:rFonts w:asciiTheme="majorHAnsi" w:hAnsiTheme="majorHAnsi" w:cstheme="majorHAnsi"/>
          <w:sz w:val="24"/>
          <w:szCs w:val="24"/>
        </w:rPr>
      </w:pPr>
      <w:r w:rsidRPr="00CB4DED">
        <w:rPr>
          <w:rFonts w:asciiTheme="majorHAnsi" w:hAnsiTheme="majorHAnsi" w:cstheme="majorHAnsi"/>
          <w:sz w:val="24"/>
          <w:szCs w:val="24"/>
        </w:rPr>
        <w:t xml:space="preserve">Display </w:t>
      </w:r>
      <w:r w:rsidR="003301DA" w:rsidRPr="00CB4DED">
        <w:rPr>
          <w:rFonts w:asciiTheme="majorHAnsi" w:hAnsiTheme="majorHAnsi" w:cstheme="majorHAnsi"/>
          <w:sz w:val="24"/>
          <w:szCs w:val="24"/>
        </w:rPr>
        <w:t>Book</w:t>
      </w:r>
      <w:r w:rsidRPr="00CB4DED">
        <w:rPr>
          <w:rFonts w:asciiTheme="majorHAnsi" w:hAnsiTheme="majorHAnsi" w:cstheme="majorHAnsi"/>
          <w:sz w:val="24"/>
          <w:szCs w:val="24"/>
        </w:rPr>
        <w:t xml:space="preserve"> Details by calling </w:t>
      </w:r>
      <w:proofErr w:type="spellStart"/>
      <w:r w:rsidRPr="00CB4DED">
        <w:rPr>
          <w:rFonts w:asciiTheme="majorHAnsi" w:hAnsiTheme="majorHAnsi" w:cstheme="majorHAnsi"/>
          <w:sz w:val="24"/>
          <w:szCs w:val="24"/>
        </w:rPr>
        <w:t>showDetails</w:t>
      </w:r>
      <w:proofErr w:type="spellEnd"/>
      <w:r w:rsidRPr="00CB4DED">
        <w:rPr>
          <w:rFonts w:asciiTheme="majorHAnsi" w:hAnsiTheme="majorHAnsi" w:cstheme="majorHAnsi"/>
          <w:sz w:val="24"/>
          <w:szCs w:val="24"/>
        </w:rPr>
        <w:t>() method of Book Object.</w:t>
      </w:r>
    </w:p>
    <w:p w14:paraId="0FCFDD04" w14:textId="13852EC5" w:rsidR="00816806" w:rsidRPr="00CB4DED" w:rsidRDefault="00816806" w:rsidP="005262EC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</w:t>
      </w:r>
      <w:r w:rsidR="005262EC" w:rsidRPr="00CB4DED">
        <w:rPr>
          <w:rFonts w:asciiTheme="majorHAnsi" w:eastAsia="Times New Roman" w:hAnsiTheme="majorHAnsi" w:cstheme="majorHAnsi"/>
          <w:b/>
          <w:bCs/>
        </w:rPr>
        <w:t>:</w:t>
      </w:r>
    </w:p>
    <w:p w14:paraId="56CFA4D3" w14:textId="77777777" w:rsidR="006553B5" w:rsidRDefault="00132C85" w:rsidP="00C033E5">
      <w:pPr>
        <w:jc w:val="center"/>
      </w:pPr>
      <w:r>
        <w:rPr>
          <w:noProof/>
        </w:rPr>
        <w:drawing>
          <wp:inline distT="0" distB="0" distL="0" distR="0" wp14:anchorId="3700E0A5" wp14:editId="37B6DB0E">
            <wp:extent cx="641032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E889" w14:textId="13559F5E" w:rsidR="00FF1DAC" w:rsidRDefault="00FF1DAC" w:rsidP="00C033E5">
      <w:pPr>
        <w:jc w:val="center"/>
      </w:pPr>
      <w:r>
        <w:br w:type="page"/>
      </w:r>
    </w:p>
    <w:p w14:paraId="23AC5619" w14:textId="42FEAE67" w:rsidR="00FA6E84" w:rsidRPr="00E506C8" w:rsidRDefault="00FA6E84" w:rsidP="00E506C8">
      <w:pPr>
        <w:pStyle w:val="MphasiS-HeadingTextCalibri16PtBold"/>
        <w:spacing w:before="240" w:after="240"/>
      </w:pPr>
      <w:bookmarkStart w:id="26" w:name="_Toc74740665"/>
      <w:r>
        <w:lastRenderedPageBreak/>
        <w:t>Problem Statement</w:t>
      </w:r>
      <w:r w:rsidRPr="00C3376F">
        <w:t xml:space="preserve"> </w:t>
      </w:r>
      <w:r w:rsidR="000F6F4D">
        <w:t>6</w:t>
      </w:r>
      <w:r>
        <w:t xml:space="preserve">: </w:t>
      </w:r>
      <w:r w:rsidRPr="00ED4B81">
        <w:t xml:space="preserve">Performing </w:t>
      </w:r>
      <w:r>
        <w:t>String</w:t>
      </w:r>
      <w:r w:rsidRPr="00ED4B81">
        <w:t xml:space="preserve"> Operations</w:t>
      </w:r>
      <w:r w:rsidRPr="00E506C8">
        <w:t>.</w:t>
      </w:r>
      <w:bookmarkEnd w:id="26"/>
    </w:p>
    <w:p w14:paraId="256FC9E3" w14:textId="77777777" w:rsidR="00FA6E84" w:rsidRPr="00CB4DED" w:rsidRDefault="00FA6E84" w:rsidP="002B2411">
      <w:pPr>
        <w:spacing w:before="120" w:after="12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Write a JavaScript Program to perform below operations on array products.</w:t>
      </w:r>
    </w:p>
    <w:p w14:paraId="4CA0C3E9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Display the String.</w:t>
      </w:r>
    </w:p>
    <w:p w14:paraId="4E888F32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Calculate the length of String.</w:t>
      </w:r>
    </w:p>
    <w:p w14:paraId="67EA4AED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Convert String into lowercase &amp; uppercase.</w:t>
      </w:r>
    </w:p>
    <w:p w14:paraId="2249572B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Concatenate the Strings using </w:t>
      </w:r>
      <w:proofErr w:type="spellStart"/>
      <w:r w:rsidRPr="00CB4DED">
        <w:rPr>
          <w:rFonts w:asciiTheme="majorHAnsi" w:hAnsiTheme="majorHAnsi" w:cstheme="majorHAnsi"/>
        </w:rPr>
        <w:t>concat</w:t>
      </w:r>
      <w:proofErr w:type="spellEnd"/>
      <w:r w:rsidRPr="00CB4DED">
        <w:rPr>
          <w:rFonts w:asciiTheme="majorHAnsi" w:hAnsiTheme="majorHAnsi" w:cstheme="majorHAnsi"/>
        </w:rPr>
        <w:t>() function &amp; + operator.</w:t>
      </w:r>
    </w:p>
    <w:p w14:paraId="72A1C3C4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Display character at specific position.</w:t>
      </w:r>
    </w:p>
    <w:p w14:paraId="42E02A6B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Display </w:t>
      </w:r>
      <w:proofErr w:type="spellStart"/>
      <w:r w:rsidRPr="00CB4DED">
        <w:rPr>
          <w:rFonts w:asciiTheme="majorHAnsi" w:hAnsiTheme="majorHAnsi" w:cstheme="majorHAnsi"/>
        </w:rPr>
        <w:t>indexOf</w:t>
      </w:r>
      <w:proofErr w:type="spellEnd"/>
      <w:r w:rsidRPr="00CB4DED">
        <w:rPr>
          <w:rFonts w:asciiTheme="majorHAnsi" w:hAnsiTheme="majorHAnsi" w:cstheme="majorHAnsi"/>
        </w:rPr>
        <w:t xml:space="preserve"> &amp; </w:t>
      </w:r>
      <w:proofErr w:type="spellStart"/>
      <w:r w:rsidRPr="00CB4DED">
        <w:rPr>
          <w:rFonts w:asciiTheme="majorHAnsi" w:hAnsiTheme="majorHAnsi" w:cstheme="majorHAnsi"/>
        </w:rPr>
        <w:t>lastIndexOf</w:t>
      </w:r>
      <w:proofErr w:type="spellEnd"/>
      <w:r w:rsidRPr="00CB4DED">
        <w:rPr>
          <w:rFonts w:asciiTheme="majorHAnsi" w:hAnsiTheme="majorHAnsi" w:cstheme="majorHAnsi"/>
        </w:rPr>
        <w:t xml:space="preserve"> character in a String.</w:t>
      </w:r>
    </w:p>
    <w:p w14:paraId="2CC81A39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Finding the specific portion of string using </w:t>
      </w:r>
      <w:proofErr w:type="spellStart"/>
      <w:r w:rsidRPr="00CB4DED">
        <w:rPr>
          <w:rFonts w:asciiTheme="majorHAnsi" w:hAnsiTheme="majorHAnsi" w:cstheme="majorHAnsi"/>
        </w:rPr>
        <w:t>substr</w:t>
      </w:r>
      <w:proofErr w:type="spellEnd"/>
      <w:r w:rsidRPr="00CB4DED">
        <w:rPr>
          <w:rFonts w:asciiTheme="majorHAnsi" w:hAnsiTheme="majorHAnsi" w:cstheme="majorHAnsi"/>
        </w:rPr>
        <w:t>() and substring() function</w:t>
      </w:r>
    </w:p>
    <w:p w14:paraId="13A2BDE6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Compare the strings using == operator &amp; </w:t>
      </w:r>
      <w:proofErr w:type="spellStart"/>
      <w:r w:rsidRPr="00CB4DED">
        <w:rPr>
          <w:rFonts w:asciiTheme="majorHAnsi" w:hAnsiTheme="majorHAnsi" w:cstheme="majorHAnsi"/>
        </w:rPr>
        <w:t>localeCompare</w:t>
      </w:r>
      <w:proofErr w:type="spellEnd"/>
      <w:r w:rsidRPr="00CB4DED">
        <w:rPr>
          <w:rFonts w:asciiTheme="majorHAnsi" w:hAnsiTheme="majorHAnsi" w:cstheme="majorHAnsi"/>
        </w:rPr>
        <w:t>() function</w:t>
      </w:r>
    </w:p>
    <w:p w14:paraId="655BD514" w14:textId="77777777" w:rsidR="00FA6E84" w:rsidRPr="00CB4DED" w:rsidRDefault="00FA6E84" w:rsidP="002B2411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Cutting the spaces before and after string</w:t>
      </w:r>
    </w:p>
    <w:p w14:paraId="0F0A46C5" w14:textId="77777777" w:rsidR="00FA6E84" w:rsidRPr="00CB4DED" w:rsidRDefault="00FA6E84" w:rsidP="00E506C8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Consider below 4 input strings:</w:t>
      </w:r>
    </w:p>
    <w:p w14:paraId="5F630298" w14:textId="75A42D8C" w:rsidR="00FA6E84" w:rsidRPr="00420960" w:rsidRDefault="00FA6E84" w:rsidP="00197BEB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715BBF30" wp14:editId="67C27EFC">
            <wp:extent cx="3716020" cy="1128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6864" w14:textId="77777777" w:rsidR="00FA6E84" w:rsidRPr="00CB4DED" w:rsidRDefault="00FA6E84" w:rsidP="003E6839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Output:</w:t>
      </w:r>
    </w:p>
    <w:p w14:paraId="3E1CC91A" w14:textId="77777777" w:rsidR="00FA6E84" w:rsidRDefault="00FA6E84" w:rsidP="00197BEB">
      <w:pPr>
        <w:jc w:val="center"/>
        <w:rPr>
          <w:rFonts w:asciiTheme="majorHAnsi" w:hAnsiTheme="majorHAnsi" w:cstheme="majorHAnsi"/>
          <w:b/>
          <w:bCs/>
          <w:noProof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2B8E6EC7" wp14:editId="123C8AFB">
            <wp:extent cx="6584585" cy="383222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1" cy="383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4EE6" w14:textId="18FC0006" w:rsidR="00FA6E84" w:rsidRPr="00F61DB7" w:rsidRDefault="00FA6E84" w:rsidP="00F61DB7">
      <w:pPr>
        <w:pStyle w:val="MphasiS-HeadingTextCalibri16PtBold"/>
        <w:spacing w:before="240" w:after="240"/>
      </w:pPr>
      <w:bookmarkStart w:id="27" w:name="_Toc74740666"/>
      <w:r>
        <w:lastRenderedPageBreak/>
        <w:t>Problem Statement</w:t>
      </w:r>
      <w:r w:rsidRPr="00C3376F">
        <w:t xml:space="preserve"> </w:t>
      </w:r>
      <w:r w:rsidR="000F6F4D">
        <w:t>7</w:t>
      </w:r>
      <w:r>
        <w:t xml:space="preserve">: </w:t>
      </w:r>
      <w:r w:rsidRPr="00ED4B81">
        <w:t xml:space="preserve">Performing </w:t>
      </w:r>
      <w:r>
        <w:t>Date</w:t>
      </w:r>
      <w:r w:rsidRPr="00ED4B81">
        <w:t xml:space="preserve"> Operations</w:t>
      </w:r>
      <w:r w:rsidRPr="00F61DB7">
        <w:t>.</w:t>
      </w:r>
      <w:bookmarkEnd w:id="27"/>
    </w:p>
    <w:p w14:paraId="3F0840EB" w14:textId="3957F0FA" w:rsidR="000255D8" w:rsidRPr="00CB4DED" w:rsidRDefault="000255D8" w:rsidP="000532C0">
      <w:pPr>
        <w:spacing w:before="120" w:after="12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Write a JavaScript Program to perform below operations on </w:t>
      </w:r>
      <w:r w:rsidR="004C4D73" w:rsidRPr="00CB4DED">
        <w:rPr>
          <w:rFonts w:asciiTheme="majorHAnsi" w:hAnsiTheme="majorHAnsi" w:cstheme="majorHAnsi"/>
        </w:rPr>
        <w:t>D</w:t>
      </w:r>
      <w:r w:rsidRPr="00CB4DED">
        <w:rPr>
          <w:rFonts w:asciiTheme="majorHAnsi" w:hAnsiTheme="majorHAnsi" w:cstheme="majorHAnsi"/>
        </w:rPr>
        <w:t xml:space="preserve">ate </w:t>
      </w:r>
      <w:r w:rsidR="004C4D73" w:rsidRPr="00CB4DED">
        <w:rPr>
          <w:rFonts w:asciiTheme="majorHAnsi" w:hAnsiTheme="majorHAnsi" w:cstheme="majorHAnsi"/>
        </w:rPr>
        <w:t>o</w:t>
      </w:r>
      <w:r w:rsidRPr="00CB4DED">
        <w:rPr>
          <w:rFonts w:asciiTheme="majorHAnsi" w:hAnsiTheme="majorHAnsi" w:cstheme="majorHAnsi"/>
        </w:rPr>
        <w:t>bject.</w:t>
      </w:r>
    </w:p>
    <w:p w14:paraId="046F0CA4" w14:textId="3C425654" w:rsidR="003D1E55" w:rsidRPr="00CB4DED" w:rsidRDefault="003D1E55" w:rsidP="000532C0">
      <w:pPr>
        <w:pStyle w:val="ListParagraph"/>
        <w:numPr>
          <w:ilvl w:val="0"/>
          <w:numId w:val="2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Create a Date Object.</w:t>
      </w:r>
    </w:p>
    <w:p w14:paraId="3344A993" w14:textId="53264EC2" w:rsidR="003D1E55" w:rsidRPr="00CB4DED" w:rsidRDefault="003D1E55" w:rsidP="000532C0">
      <w:pPr>
        <w:pStyle w:val="ListParagraph"/>
        <w:numPr>
          <w:ilvl w:val="0"/>
          <w:numId w:val="2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>Display date in different format.</w:t>
      </w:r>
    </w:p>
    <w:p w14:paraId="767FCF79" w14:textId="335BD9DA" w:rsidR="003D1E55" w:rsidRPr="00CB4DED" w:rsidRDefault="003D1E55" w:rsidP="000532C0">
      <w:pPr>
        <w:pStyle w:val="ListParagraph"/>
        <w:numPr>
          <w:ilvl w:val="0"/>
          <w:numId w:val="2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Use different methods of Date </w:t>
      </w:r>
      <w:r w:rsidR="00292EB1" w:rsidRPr="00CB4DED">
        <w:rPr>
          <w:rFonts w:asciiTheme="majorHAnsi" w:hAnsiTheme="majorHAnsi" w:cstheme="majorHAnsi"/>
        </w:rPr>
        <w:t>o</w:t>
      </w:r>
      <w:r w:rsidRPr="00CB4DED">
        <w:rPr>
          <w:rFonts w:asciiTheme="majorHAnsi" w:hAnsiTheme="majorHAnsi" w:cstheme="majorHAnsi"/>
        </w:rPr>
        <w:t>bject.</w:t>
      </w:r>
    </w:p>
    <w:p w14:paraId="61DB0701" w14:textId="29636141" w:rsidR="006E1D26" w:rsidRPr="00CB4DED" w:rsidRDefault="003D1E55" w:rsidP="000532C0">
      <w:pPr>
        <w:pStyle w:val="ListParagraph"/>
        <w:numPr>
          <w:ilvl w:val="0"/>
          <w:numId w:val="27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CB4DED">
        <w:rPr>
          <w:rFonts w:asciiTheme="majorHAnsi" w:hAnsiTheme="majorHAnsi" w:cstheme="majorHAnsi"/>
        </w:rPr>
        <w:t xml:space="preserve">Compare Two Date </w:t>
      </w:r>
      <w:r w:rsidR="00E81FD0" w:rsidRPr="00CB4DED">
        <w:rPr>
          <w:rFonts w:asciiTheme="majorHAnsi" w:hAnsiTheme="majorHAnsi" w:cstheme="majorHAnsi"/>
        </w:rPr>
        <w:t>o</w:t>
      </w:r>
      <w:r w:rsidRPr="00CB4DED">
        <w:rPr>
          <w:rFonts w:asciiTheme="majorHAnsi" w:hAnsiTheme="majorHAnsi" w:cstheme="majorHAnsi"/>
        </w:rPr>
        <w:t>bjects.</w:t>
      </w:r>
    </w:p>
    <w:p w14:paraId="098BE574" w14:textId="48F7C6BF" w:rsidR="006E1D26" w:rsidRPr="00CB4DED" w:rsidRDefault="006E1D26" w:rsidP="00F61DB7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Consider b</w:t>
      </w:r>
      <w:r w:rsidR="00F61DB7" w:rsidRPr="00CB4DED">
        <w:rPr>
          <w:rFonts w:asciiTheme="majorHAnsi" w:eastAsia="Times New Roman" w:hAnsiTheme="majorHAnsi" w:cstheme="majorHAnsi"/>
          <w:b/>
          <w:bCs/>
        </w:rPr>
        <w:t>elow</w:t>
      </w:r>
      <w:r w:rsidRPr="00CB4DED">
        <w:rPr>
          <w:rFonts w:asciiTheme="majorHAnsi" w:eastAsia="Times New Roman" w:hAnsiTheme="majorHAnsi" w:cstheme="majorHAnsi"/>
          <w:b/>
          <w:bCs/>
        </w:rPr>
        <w:t xml:space="preserve"> </w:t>
      </w:r>
      <w:r w:rsidR="00E06C9C" w:rsidRPr="00CB4DED">
        <w:rPr>
          <w:rFonts w:asciiTheme="majorHAnsi" w:eastAsia="Times New Roman" w:hAnsiTheme="majorHAnsi" w:cstheme="majorHAnsi"/>
          <w:b/>
          <w:bCs/>
        </w:rPr>
        <w:t>Date objects</w:t>
      </w:r>
      <w:r w:rsidRPr="00CB4DED">
        <w:rPr>
          <w:rFonts w:asciiTheme="majorHAnsi" w:eastAsia="Times New Roman" w:hAnsiTheme="majorHAnsi" w:cstheme="majorHAnsi"/>
          <w:b/>
          <w:bCs/>
        </w:rPr>
        <w:t>:</w:t>
      </w:r>
    </w:p>
    <w:p w14:paraId="523B4A56" w14:textId="14B1A5C5" w:rsidR="00D60CBB" w:rsidRDefault="00D60CBB" w:rsidP="00A25168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27E51C82" wp14:editId="6CC94402">
            <wp:extent cx="4445635" cy="7200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CADF" w14:textId="77777777" w:rsidR="00D60CBB" w:rsidRPr="00CB4DED" w:rsidRDefault="00D60CBB" w:rsidP="006B79F6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CB4DED">
        <w:rPr>
          <w:rFonts w:asciiTheme="majorHAnsi" w:eastAsia="Times New Roman" w:hAnsiTheme="majorHAnsi" w:cstheme="majorHAnsi"/>
          <w:b/>
          <w:bCs/>
        </w:rPr>
        <w:t>Sample Output:</w:t>
      </w:r>
    </w:p>
    <w:p w14:paraId="48B78D28" w14:textId="04A8A368" w:rsidR="00D60CBB" w:rsidRPr="006E1D26" w:rsidRDefault="00370CBA" w:rsidP="00A25168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056195C4" wp14:editId="5EC7D2F5">
            <wp:extent cx="6410325" cy="3103124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15" cy="31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9437" w14:textId="77777777" w:rsidR="003D1E55" w:rsidRDefault="003D1E55">
      <w:pPr>
        <w:rPr>
          <w:rFonts w:ascii="Calibri" w:eastAsia="Times New Roman" w:hAnsi="Calibri" w:cs="Tahoma"/>
          <w:b/>
          <w:color w:val="C50265"/>
          <w:sz w:val="32"/>
          <w:szCs w:val="32"/>
        </w:rPr>
      </w:pPr>
      <w:r>
        <w:br w:type="page"/>
      </w:r>
    </w:p>
    <w:p w14:paraId="7DF8BDF3" w14:textId="1E4C6C55" w:rsidR="009D7A17" w:rsidRPr="006B79F6" w:rsidRDefault="009D7A17" w:rsidP="006B79F6">
      <w:pPr>
        <w:pStyle w:val="MphasiS-HeadingTextCalibri16PtBold"/>
        <w:spacing w:before="240" w:after="240"/>
      </w:pPr>
      <w:bookmarkStart w:id="28" w:name="_Toc74740667"/>
      <w:r>
        <w:lastRenderedPageBreak/>
        <w:t>Problem Statement</w:t>
      </w:r>
      <w:r w:rsidRPr="00C3376F">
        <w:t xml:space="preserve"> </w:t>
      </w:r>
      <w:r w:rsidR="000F6F4D">
        <w:t>8</w:t>
      </w:r>
      <w:r>
        <w:t xml:space="preserve">: </w:t>
      </w:r>
      <w:r w:rsidR="00ED4B81" w:rsidRPr="00ED4B81">
        <w:t>Performing Array Operations</w:t>
      </w:r>
      <w:r w:rsidRPr="006B79F6">
        <w:t>.</w:t>
      </w:r>
      <w:bookmarkEnd w:id="28"/>
    </w:p>
    <w:p w14:paraId="4E38D4F4" w14:textId="7D925B87" w:rsidR="00420960" w:rsidRPr="00144619" w:rsidRDefault="00420960" w:rsidP="002D6288">
      <w:pPr>
        <w:spacing w:before="120" w:after="12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Write a JavaScript</w:t>
      </w:r>
      <w:r w:rsidR="00DC667B" w:rsidRPr="00144619">
        <w:rPr>
          <w:rFonts w:asciiTheme="majorHAnsi" w:hAnsiTheme="majorHAnsi" w:cstheme="majorHAnsi"/>
        </w:rPr>
        <w:t xml:space="preserve"> </w:t>
      </w:r>
      <w:r w:rsidRPr="00144619">
        <w:rPr>
          <w:rFonts w:asciiTheme="majorHAnsi" w:hAnsiTheme="majorHAnsi" w:cstheme="majorHAnsi"/>
        </w:rPr>
        <w:t>Program to perform below operations on array products.</w:t>
      </w:r>
    </w:p>
    <w:p w14:paraId="1996477A" w14:textId="2450C716" w:rsidR="00ED511E" w:rsidRPr="00144619" w:rsidRDefault="00ED511E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Add Product</w:t>
      </w:r>
    </w:p>
    <w:p w14:paraId="115DADFA" w14:textId="77777777" w:rsidR="00652793" w:rsidRPr="00144619" w:rsidRDefault="00652793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Print the number of products in the array.</w:t>
      </w:r>
    </w:p>
    <w:p w14:paraId="3540D3FC" w14:textId="64A11BAB" w:rsidR="00ED511E" w:rsidRPr="00144619" w:rsidRDefault="00ED511E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Show Product with id 110</w:t>
      </w:r>
      <w:r w:rsidR="00E010D8" w:rsidRPr="00144619">
        <w:rPr>
          <w:rFonts w:asciiTheme="majorHAnsi" w:hAnsiTheme="majorHAnsi" w:cstheme="majorHAnsi"/>
        </w:rPr>
        <w:t>.</w:t>
      </w:r>
    </w:p>
    <w:p w14:paraId="13113B06" w14:textId="13AF64D6" w:rsidR="00ED511E" w:rsidRPr="00144619" w:rsidRDefault="00ED511E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Update the price of product with id 110 to 15000.87</w:t>
      </w:r>
      <w:r w:rsidR="00E010D8" w:rsidRPr="00144619">
        <w:rPr>
          <w:rFonts w:asciiTheme="majorHAnsi" w:hAnsiTheme="majorHAnsi" w:cstheme="majorHAnsi"/>
        </w:rPr>
        <w:t>.</w:t>
      </w:r>
    </w:p>
    <w:p w14:paraId="17120BCE" w14:textId="069055C5" w:rsidR="00ED511E" w:rsidRPr="00144619" w:rsidRDefault="00ED511E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Delete the product with id 10</w:t>
      </w:r>
      <w:r w:rsidR="003E25A8" w:rsidRPr="00144619">
        <w:rPr>
          <w:rFonts w:asciiTheme="majorHAnsi" w:hAnsiTheme="majorHAnsi" w:cstheme="majorHAnsi"/>
        </w:rPr>
        <w:t>4</w:t>
      </w:r>
      <w:r w:rsidR="00E010D8" w:rsidRPr="00144619">
        <w:rPr>
          <w:rFonts w:asciiTheme="majorHAnsi" w:hAnsiTheme="majorHAnsi" w:cstheme="majorHAnsi"/>
        </w:rPr>
        <w:t>.</w:t>
      </w:r>
    </w:p>
    <w:p w14:paraId="1846C031" w14:textId="034B1CBE" w:rsidR="00ED511E" w:rsidRPr="00144619" w:rsidRDefault="00ED511E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>Show the product details which belongs to Electronics category.</w:t>
      </w:r>
    </w:p>
    <w:p w14:paraId="6D47CF65" w14:textId="56E655D0" w:rsidR="00ED511E" w:rsidRPr="00144619" w:rsidRDefault="00ED511E" w:rsidP="002D6288">
      <w:pPr>
        <w:pStyle w:val="ListParagraph"/>
        <w:numPr>
          <w:ilvl w:val="1"/>
          <w:numId w:val="16"/>
        </w:numPr>
        <w:spacing w:before="120" w:after="120"/>
        <w:contextualSpacing w:val="0"/>
        <w:rPr>
          <w:rFonts w:asciiTheme="majorHAnsi" w:hAnsiTheme="majorHAnsi" w:cstheme="majorHAnsi"/>
        </w:rPr>
      </w:pPr>
      <w:r w:rsidRPr="00144619">
        <w:rPr>
          <w:rFonts w:asciiTheme="majorHAnsi" w:hAnsiTheme="majorHAnsi" w:cstheme="majorHAnsi"/>
        </w:rPr>
        <w:t xml:space="preserve">Show the product details whose price is between 3000 </w:t>
      </w:r>
      <w:r w:rsidR="00207AB9" w:rsidRPr="00144619">
        <w:rPr>
          <w:rFonts w:asciiTheme="majorHAnsi" w:hAnsiTheme="majorHAnsi" w:cstheme="majorHAnsi"/>
        </w:rPr>
        <w:t>&amp;</w:t>
      </w:r>
      <w:r w:rsidRPr="00144619">
        <w:rPr>
          <w:rFonts w:asciiTheme="majorHAnsi" w:hAnsiTheme="majorHAnsi" w:cstheme="majorHAnsi"/>
        </w:rPr>
        <w:t xml:space="preserve"> </w:t>
      </w:r>
      <w:r w:rsidR="00BC0584" w:rsidRPr="00144619">
        <w:rPr>
          <w:rFonts w:asciiTheme="majorHAnsi" w:hAnsiTheme="majorHAnsi" w:cstheme="majorHAnsi"/>
        </w:rPr>
        <w:t>3</w:t>
      </w:r>
      <w:r w:rsidR="008D0BD1" w:rsidRPr="00144619">
        <w:rPr>
          <w:rFonts w:asciiTheme="majorHAnsi" w:hAnsiTheme="majorHAnsi" w:cstheme="majorHAnsi"/>
        </w:rPr>
        <w:t>00</w:t>
      </w:r>
      <w:r w:rsidRPr="00144619">
        <w:rPr>
          <w:rFonts w:asciiTheme="majorHAnsi" w:hAnsiTheme="majorHAnsi" w:cstheme="majorHAnsi"/>
        </w:rPr>
        <w:t>00</w:t>
      </w:r>
      <w:r w:rsidR="00E010D8" w:rsidRPr="00144619">
        <w:rPr>
          <w:rFonts w:asciiTheme="majorHAnsi" w:hAnsiTheme="majorHAnsi" w:cstheme="majorHAnsi"/>
        </w:rPr>
        <w:t>.</w:t>
      </w:r>
    </w:p>
    <w:p w14:paraId="3CDA2C9C" w14:textId="63880C88" w:rsidR="0068210F" w:rsidRPr="00144619" w:rsidRDefault="006B79F6" w:rsidP="006B79F6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144619">
        <w:rPr>
          <w:rFonts w:asciiTheme="majorHAnsi" w:eastAsia="Times New Roman" w:hAnsiTheme="majorHAnsi" w:cstheme="majorHAnsi"/>
          <w:b/>
          <w:bCs/>
        </w:rPr>
        <w:t xml:space="preserve">Sample </w:t>
      </w:r>
      <w:r w:rsidR="0068210F" w:rsidRPr="00144619">
        <w:rPr>
          <w:rFonts w:asciiTheme="majorHAnsi" w:eastAsia="Times New Roman" w:hAnsiTheme="majorHAnsi" w:cstheme="majorHAnsi"/>
          <w:b/>
          <w:bCs/>
        </w:rPr>
        <w:t>Array of products</w:t>
      </w:r>
      <w:r w:rsidR="003137EC" w:rsidRPr="00144619">
        <w:rPr>
          <w:rFonts w:asciiTheme="majorHAnsi" w:eastAsia="Times New Roman" w:hAnsiTheme="majorHAnsi" w:cstheme="majorHAnsi"/>
          <w:b/>
          <w:bCs/>
        </w:rPr>
        <w:t>:</w:t>
      </w:r>
    </w:p>
    <w:p w14:paraId="5742F1B6" w14:textId="25A468F7" w:rsidR="00420960" w:rsidRPr="00420960" w:rsidRDefault="003137EC" w:rsidP="00560583">
      <w:pPr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noProof/>
          <w:sz w:val="22"/>
        </w:rPr>
        <w:drawing>
          <wp:inline distT="0" distB="0" distL="0" distR="0" wp14:anchorId="30310C9B" wp14:editId="78ABFE30">
            <wp:extent cx="6410325" cy="153697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959" cy="154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1692" w14:textId="54E80227" w:rsidR="006B79F6" w:rsidRPr="00144619" w:rsidRDefault="007C55FC" w:rsidP="006B79F6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144619">
        <w:rPr>
          <w:rFonts w:asciiTheme="majorHAnsi" w:eastAsia="Times New Roman" w:hAnsiTheme="majorHAnsi" w:cstheme="majorHAnsi"/>
          <w:b/>
          <w:bCs/>
        </w:rPr>
        <w:t>Sample Output</w:t>
      </w:r>
      <w:r w:rsidR="003137EC" w:rsidRPr="00144619">
        <w:rPr>
          <w:rFonts w:asciiTheme="majorHAnsi" w:eastAsia="Times New Roman" w:hAnsiTheme="majorHAnsi" w:cstheme="majorHAnsi"/>
          <w:b/>
          <w:bCs/>
        </w:rPr>
        <w:t>:</w:t>
      </w:r>
    </w:p>
    <w:p w14:paraId="63A770E0" w14:textId="29A231FE" w:rsidR="006B79F6" w:rsidRDefault="006B79F6" w:rsidP="006B79F6">
      <w:pPr>
        <w:spacing w:before="120" w:after="120"/>
        <w:jc w:val="center"/>
        <w:rPr>
          <w:rFonts w:asciiTheme="majorHAnsi" w:eastAsia="Times New Roman" w:hAnsiTheme="majorHAnsi" w:cstheme="majorHAnsi"/>
          <w:b/>
          <w:bCs/>
          <w:sz w:val="22"/>
        </w:rPr>
      </w:pPr>
      <w:r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4E64B756" wp14:editId="6BAC13AE">
            <wp:extent cx="5019676" cy="36973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31" cy="370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26A2" w14:textId="4E1BA540" w:rsidR="00211282" w:rsidRPr="001217BA" w:rsidRDefault="00211282" w:rsidP="001217BA">
      <w:pPr>
        <w:pStyle w:val="MphasiS-HeadingTextCalibri16PtBold"/>
        <w:spacing w:before="240" w:after="240"/>
      </w:pPr>
      <w:bookmarkStart w:id="29" w:name="_Toc74740668"/>
      <w:r>
        <w:lastRenderedPageBreak/>
        <w:t>Problem Statement</w:t>
      </w:r>
      <w:r w:rsidRPr="00C3376F">
        <w:t xml:space="preserve"> </w:t>
      </w:r>
      <w:r w:rsidR="000F6F4D">
        <w:t>9</w:t>
      </w:r>
      <w:r>
        <w:t xml:space="preserve">: </w:t>
      </w:r>
      <w:r w:rsidR="00F72E59" w:rsidRPr="00F72E59">
        <w:t xml:space="preserve">Getting the values from </w:t>
      </w:r>
      <w:r w:rsidR="00242EEF">
        <w:t>F</w:t>
      </w:r>
      <w:r w:rsidR="00F72E59" w:rsidRPr="00F72E59">
        <w:t>orm using JS DOM</w:t>
      </w:r>
      <w:r w:rsidRPr="001217BA">
        <w:t>.</w:t>
      </w:r>
      <w:bookmarkEnd w:id="29"/>
    </w:p>
    <w:p w14:paraId="66F0AF7F" w14:textId="32197D88" w:rsidR="00DD1994" w:rsidRPr="00144619" w:rsidRDefault="00921C93" w:rsidP="00682C0C">
      <w:pPr>
        <w:spacing w:before="120" w:after="120"/>
      </w:pPr>
      <w:r w:rsidRPr="00144619">
        <w:rPr>
          <w:rFonts w:asciiTheme="majorHAnsi" w:hAnsiTheme="majorHAnsi" w:cstheme="majorHAnsi"/>
        </w:rPr>
        <w:t xml:space="preserve">Write a JavaScript function </w:t>
      </w:r>
      <w:proofErr w:type="spellStart"/>
      <w:r w:rsidRPr="00144619">
        <w:rPr>
          <w:rFonts w:asciiTheme="majorHAnsi" w:hAnsiTheme="majorHAnsi" w:cstheme="majorHAnsi"/>
          <w:b/>
          <w:bCs/>
        </w:rPr>
        <w:t>showDetails</w:t>
      </w:r>
      <w:proofErr w:type="spellEnd"/>
      <w:r w:rsidRPr="00144619">
        <w:rPr>
          <w:rFonts w:asciiTheme="majorHAnsi" w:hAnsiTheme="majorHAnsi" w:cstheme="majorHAnsi"/>
          <w:b/>
          <w:bCs/>
        </w:rPr>
        <w:t>()</w:t>
      </w:r>
      <w:r w:rsidRPr="00144619">
        <w:rPr>
          <w:rFonts w:asciiTheme="majorHAnsi" w:hAnsiTheme="majorHAnsi" w:cstheme="majorHAnsi"/>
        </w:rPr>
        <w:t xml:space="preserve"> to </w:t>
      </w:r>
      <w:r w:rsidR="004E6561" w:rsidRPr="00144619">
        <w:rPr>
          <w:rFonts w:asciiTheme="majorHAnsi" w:hAnsiTheme="majorHAnsi" w:cstheme="majorHAnsi"/>
        </w:rPr>
        <w:t xml:space="preserve">greet the user </w:t>
      </w:r>
      <w:r w:rsidR="00D2519A" w:rsidRPr="00144619">
        <w:rPr>
          <w:rFonts w:asciiTheme="majorHAnsi" w:hAnsiTheme="majorHAnsi" w:cstheme="majorHAnsi"/>
        </w:rPr>
        <w:t xml:space="preserve">by </w:t>
      </w:r>
      <w:r w:rsidRPr="00144619">
        <w:rPr>
          <w:rFonts w:asciiTheme="majorHAnsi" w:hAnsiTheme="majorHAnsi" w:cstheme="majorHAnsi"/>
        </w:rPr>
        <w:t>show</w:t>
      </w:r>
      <w:r w:rsidR="00D2519A" w:rsidRPr="00144619">
        <w:rPr>
          <w:rFonts w:asciiTheme="majorHAnsi" w:hAnsiTheme="majorHAnsi" w:cstheme="majorHAnsi"/>
        </w:rPr>
        <w:t>ing</w:t>
      </w:r>
      <w:r w:rsidRPr="00144619">
        <w:rPr>
          <w:rFonts w:asciiTheme="majorHAnsi" w:hAnsiTheme="majorHAnsi" w:cstheme="majorHAnsi"/>
        </w:rPr>
        <w:t xml:space="preserve"> First Name &amp; Last Name </w:t>
      </w:r>
      <w:r w:rsidR="005933A5" w:rsidRPr="00144619">
        <w:rPr>
          <w:rFonts w:asciiTheme="majorHAnsi" w:hAnsiTheme="majorHAnsi" w:cstheme="majorHAnsi"/>
        </w:rPr>
        <w:t xml:space="preserve">in alert box </w:t>
      </w:r>
      <w:r w:rsidR="00F9300A" w:rsidRPr="00144619">
        <w:rPr>
          <w:rFonts w:asciiTheme="majorHAnsi" w:hAnsiTheme="majorHAnsi" w:cstheme="majorHAnsi"/>
        </w:rPr>
        <w:t xml:space="preserve">whenever </w:t>
      </w:r>
      <w:r w:rsidR="00635DA8" w:rsidRPr="00144619">
        <w:rPr>
          <w:rFonts w:asciiTheme="majorHAnsi" w:hAnsiTheme="majorHAnsi" w:cstheme="majorHAnsi"/>
          <w:b/>
          <w:bCs/>
        </w:rPr>
        <w:t>Greet</w:t>
      </w:r>
      <w:r w:rsidR="006616C0" w:rsidRPr="00144619">
        <w:rPr>
          <w:rFonts w:asciiTheme="majorHAnsi" w:hAnsiTheme="majorHAnsi" w:cstheme="majorHAnsi"/>
        </w:rPr>
        <w:t xml:space="preserve"> button</w:t>
      </w:r>
      <w:r w:rsidR="00F9300A" w:rsidRPr="00144619">
        <w:rPr>
          <w:rFonts w:asciiTheme="majorHAnsi" w:hAnsiTheme="majorHAnsi" w:cstheme="majorHAnsi"/>
        </w:rPr>
        <w:t xml:space="preserve"> is </w:t>
      </w:r>
      <w:r w:rsidR="009502BD" w:rsidRPr="00144619">
        <w:rPr>
          <w:rFonts w:asciiTheme="majorHAnsi" w:hAnsiTheme="majorHAnsi" w:cstheme="majorHAnsi"/>
        </w:rPr>
        <w:t>submitted</w:t>
      </w:r>
      <w:r w:rsidRPr="00144619">
        <w:rPr>
          <w:rFonts w:asciiTheme="majorHAnsi" w:hAnsiTheme="majorHAnsi" w:cstheme="majorHAnsi"/>
        </w:rPr>
        <w:t>.</w:t>
      </w:r>
    </w:p>
    <w:p w14:paraId="26C9D8E6" w14:textId="03DA5B1D" w:rsidR="00B3063B" w:rsidRPr="00144619" w:rsidRDefault="00403C1D" w:rsidP="00682C0C">
      <w:pPr>
        <w:spacing w:before="120" w:after="120"/>
        <w:rPr>
          <w:rFonts w:asciiTheme="majorHAnsi" w:eastAsia="Times New Roman" w:hAnsiTheme="majorHAnsi" w:cstheme="majorHAnsi"/>
          <w:b/>
          <w:bCs/>
          <w:lang w:eastAsia="en-US"/>
        </w:rPr>
      </w:pPr>
      <w:r w:rsidRPr="00144619">
        <w:rPr>
          <w:rFonts w:asciiTheme="majorHAnsi" w:eastAsia="Times New Roman" w:hAnsiTheme="majorHAnsi" w:cstheme="majorHAnsi"/>
          <w:lang w:eastAsia="en-US"/>
        </w:rPr>
        <w:t xml:space="preserve">Refer </w:t>
      </w:r>
      <w:r w:rsidR="00325836" w:rsidRPr="00144619">
        <w:rPr>
          <w:rFonts w:asciiTheme="majorHAnsi" w:eastAsia="Times New Roman" w:hAnsiTheme="majorHAnsi" w:cstheme="majorHAnsi"/>
          <w:lang w:eastAsia="en-US"/>
        </w:rPr>
        <w:t xml:space="preserve">the </w:t>
      </w:r>
      <w:r w:rsidRPr="00144619">
        <w:rPr>
          <w:rFonts w:asciiTheme="majorHAnsi" w:eastAsia="Times New Roman" w:hAnsiTheme="majorHAnsi" w:cstheme="majorHAnsi"/>
          <w:lang w:eastAsia="en-US"/>
        </w:rPr>
        <w:t>html</w:t>
      </w:r>
      <w:r w:rsidR="00325836" w:rsidRPr="00144619">
        <w:rPr>
          <w:rFonts w:asciiTheme="majorHAnsi" w:eastAsia="Times New Roman" w:hAnsiTheme="majorHAnsi" w:cstheme="majorHAnsi"/>
          <w:lang w:eastAsia="en-US"/>
        </w:rPr>
        <w:t xml:space="preserve"> page</w:t>
      </w:r>
      <w:r w:rsidR="0075533F" w:rsidRPr="00144619">
        <w:rPr>
          <w:rFonts w:asciiTheme="majorHAnsi" w:eastAsia="Times New Roman" w:hAnsiTheme="majorHAnsi" w:cstheme="majorHAnsi"/>
          <w:lang w:eastAsia="en-US"/>
        </w:rPr>
        <w:t xml:space="preserve"> available </w:t>
      </w:r>
      <w:r w:rsidR="001D2B86" w:rsidRPr="00144619">
        <w:rPr>
          <w:rFonts w:asciiTheme="majorHAnsi" w:eastAsia="Times New Roman" w:hAnsiTheme="majorHAnsi" w:cstheme="majorHAnsi"/>
          <w:lang w:eastAsia="en-US"/>
        </w:rPr>
        <w:t xml:space="preserve">in </w:t>
      </w:r>
      <w:r w:rsidR="001D2B86" w:rsidRPr="00144619">
        <w:rPr>
          <w:rFonts w:asciiTheme="majorHAnsi" w:eastAsia="Times New Roman" w:hAnsiTheme="majorHAnsi" w:cstheme="majorHAnsi"/>
          <w:b/>
          <w:bCs/>
          <w:lang w:eastAsia="en-US"/>
        </w:rPr>
        <w:t>\</w:t>
      </w:r>
      <w:r w:rsidR="000309ED" w:rsidRPr="00144619">
        <w:rPr>
          <w:rFonts w:asciiTheme="majorHAnsi" w:eastAsia="Times New Roman" w:hAnsiTheme="majorHAnsi" w:cstheme="majorHAnsi"/>
          <w:b/>
          <w:bCs/>
          <w:lang w:eastAsia="en-US"/>
        </w:rPr>
        <w:t>Code Snippet</w:t>
      </w:r>
      <w:r w:rsidR="00390ACD" w:rsidRPr="00144619">
        <w:rPr>
          <w:rFonts w:asciiTheme="majorHAnsi" w:eastAsia="Times New Roman" w:hAnsiTheme="majorHAnsi" w:cstheme="majorHAnsi"/>
          <w:b/>
          <w:bCs/>
          <w:lang w:eastAsia="en-US"/>
        </w:rPr>
        <w:t>\Problem</w:t>
      </w:r>
      <w:r w:rsidR="00EA4770" w:rsidRPr="00144619">
        <w:rPr>
          <w:rFonts w:asciiTheme="majorHAnsi" w:eastAsia="Times New Roman" w:hAnsiTheme="majorHAnsi" w:cstheme="majorHAnsi"/>
          <w:b/>
          <w:bCs/>
          <w:lang w:eastAsia="en-US"/>
        </w:rPr>
        <w:t xml:space="preserve"> </w:t>
      </w:r>
      <w:r w:rsidR="00390ACD" w:rsidRPr="00144619">
        <w:rPr>
          <w:rFonts w:asciiTheme="majorHAnsi" w:eastAsia="Times New Roman" w:hAnsiTheme="majorHAnsi" w:cstheme="majorHAnsi"/>
          <w:b/>
          <w:bCs/>
          <w:lang w:eastAsia="en-US"/>
        </w:rPr>
        <w:t>Statement</w:t>
      </w:r>
      <w:r w:rsidR="00EA4770" w:rsidRPr="00144619">
        <w:rPr>
          <w:rFonts w:asciiTheme="majorHAnsi" w:eastAsia="Times New Roman" w:hAnsiTheme="majorHAnsi" w:cstheme="majorHAnsi"/>
          <w:b/>
          <w:bCs/>
          <w:lang w:eastAsia="en-US"/>
        </w:rPr>
        <w:t xml:space="preserve"> </w:t>
      </w:r>
      <w:r w:rsidR="009B73B7" w:rsidRPr="00144619">
        <w:rPr>
          <w:rFonts w:asciiTheme="majorHAnsi" w:eastAsia="Times New Roman" w:hAnsiTheme="majorHAnsi" w:cstheme="majorHAnsi"/>
          <w:b/>
          <w:bCs/>
          <w:lang w:eastAsia="en-US"/>
        </w:rPr>
        <w:t>9</w:t>
      </w:r>
      <w:r w:rsidR="001217BA" w:rsidRPr="00144619">
        <w:rPr>
          <w:rFonts w:asciiTheme="majorHAnsi" w:eastAsia="Times New Roman" w:hAnsiTheme="majorHAnsi" w:cstheme="majorHAnsi"/>
          <w:b/>
          <w:bCs/>
          <w:lang w:eastAsia="en-US"/>
        </w:rPr>
        <w:t>\</w:t>
      </w:r>
      <w:r w:rsidR="009C4010" w:rsidRPr="00144619">
        <w:rPr>
          <w:rFonts w:asciiTheme="majorHAnsi" w:eastAsia="Times New Roman" w:hAnsiTheme="majorHAnsi" w:cstheme="majorHAnsi"/>
          <w:b/>
          <w:bCs/>
          <w:lang w:eastAsia="en-US"/>
        </w:rPr>
        <w:t>welcome.</w:t>
      </w:r>
      <w:r w:rsidR="001217BA" w:rsidRPr="00144619">
        <w:rPr>
          <w:rFonts w:asciiTheme="majorHAnsi" w:eastAsia="Times New Roman" w:hAnsiTheme="majorHAnsi" w:cstheme="majorHAnsi"/>
          <w:b/>
          <w:bCs/>
          <w:lang w:eastAsia="en-US"/>
        </w:rPr>
        <w:t>html</w:t>
      </w:r>
    </w:p>
    <w:p w14:paraId="2AABD1BB" w14:textId="77662353" w:rsidR="0065196A" w:rsidRPr="00144619" w:rsidRDefault="00AA79C3" w:rsidP="00682C0C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144619">
        <w:rPr>
          <w:rFonts w:asciiTheme="majorHAnsi" w:eastAsia="Times New Roman" w:hAnsiTheme="majorHAnsi" w:cstheme="majorHAnsi"/>
          <w:b/>
          <w:bCs/>
        </w:rPr>
        <w:t>Sample</w:t>
      </w:r>
      <w:r w:rsidR="00B3063B" w:rsidRPr="00144619">
        <w:rPr>
          <w:rFonts w:asciiTheme="majorHAnsi" w:eastAsia="Times New Roman" w:hAnsiTheme="majorHAnsi" w:cstheme="majorHAnsi"/>
          <w:b/>
          <w:bCs/>
        </w:rPr>
        <w:t xml:space="preserve"> output</w:t>
      </w:r>
      <w:r w:rsidR="002D61DA" w:rsidRPr="00144619">
        <w:rPr>
          <w:rFonts w:asciiTheme="majorHAnsi" w:eastAsia="Times New Roman" w:hAnsiTheme="majorHAnsi" w:cstheme="majorHAnsi"/>
          <w:b/>
          <w:bCs/>
        </w:rPr>
        <w:t>:</w:t>
      </w:r>
    </w:p>
    <w:p w14:paraId="0F32193E" w14:textId="0CEC7B97" w:rsidR="00211282" w:rsidRPr="00B3063B" w:rsidRDefault="00EF68E7" w:rsidP="00C36A1A">
      <w:pPr>
        <w:jc w:val="center"/>
        <w:rPr>
          <w:rFonts w:ascii="Calibri" w:eastAsia="Times New Roman" w:hAnsi="Calibri" w:cs="Tahoma"/>
          <w:b/>
          <w:bCs/>
          <w:color w:val="C50265"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06249087" wp14:editId="3E70EACC">
            <wp:extent cx="641032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282" w:rsidRPr="00B3063B">
        <w:rPr>
          <w:b/>
          <w:bCs/>
        </w:rPr>
        <w:br w:type="page"/>
      </w:r>
    </w:p>
    <w:p w14:paraId="1E452391" w14:textId="37D8BC59" w:rsidR="00861A95" w:rsidRPr="00E01361" w:rsidRDefault="00861A95" w:rsidP="00E01361">
      <w:pPr>
        <w:pStyle w:val="MphasiS-HeadingTextCalibri16PtBold"/>
        <w:spacing w:before="240" w:after="240"/>
      </w:pPr>
      <w:bookmarkStart w:id="30" w:name="_Toc74740669"/>
      <w:r>
        <w:lastRenderedPageBreak/>
        <w:t>Problem Statement</w:t>
      </w:r>
      <w:r w:rsidRPr="00C3376F">
        <w:t xml:space="preserve"> </w:t>
      </w:r>
      <w:r w:rsidR="000B60F5">
        <w:t>1</w:t>
      </w:r>
      <w:r w:rsidR="000F6F4D">
        <w:t>0</w:t>
      </w:r>
      <w:r>
        <w:t xml:space="preserve">: </w:t>
      </w:r>
      <w:r w:rsidR="00766C12" w:rsidRPr="00766C12">
        <w:t>Performing Mat</w:t>
      </w:r>
      <w:r w:rsidR="00766C12">
        <w:t>h</w:t>
      </w:r>
      <w:r w:rsidR="00766C12" w:rsidRPr="00766C12">
        <w:t xml:space="preserve"> </w:t>
      </w:r>
      <w:r w:rsidR="00A64936">
        <w:t>O</w:t>
      </w:r>
      <w:r w:rsidR="00766C12" w:rsidRPr="00766C12">
        <w:t>perations</w:t>
      </w:r>
      <w:bookmarkEnd w:id="30"/>
    </w:p>
    <w:p w14:paraId="7BC33470" w14:textId="2C1BBD3C" w:rsidR="000C5E8A" w:rsidRPr="00144619" w:rsidRDefault="00F77598" w:rsidP="00F34B6C">
      <w:pPr>
        <w:spacing w:before="120" w:after="120"/>
        <w:rPr>
          <w:rFonts w:asciiTheme="majorHAnsi" w:eastAsia="Times New Roman" w:hAnsiTheme="majorHAnsi" w:cstheme="majorHAnsi"/>
        </w:rPr>
      </w:pPr>
      <w:r w:rsidRPr="00144619">
        <w:rPr>
          <w:rFonts w:asciiTheme="majorHAnsi" w:eastAsia="Times New Roman" w:hAnsiTheme="majorHAnsi" w:cstheme="majorHAnsi"/>
        </w:rPr>
        <w:t xml:space="preserve">Write a JS functions to </w:t>
      </w:r>
      <w:r w:rsidRPr="00144619">
        <w:rPr>
          <w:rFonts w:asciiTheme="majorHAnsi" w:eastAsia="Times New Roman" w:hAnsiTheme="majorHAnsi" w:cstheme="majorHAnsi"/>
          <w:b/>
          <w:bCs/>
        </w:rPr>
        <w:t xml:space="preserve">display addition, </w:t>
      </w:r>
      <w:r w:rsidR="00655863" w:rsidRPr="00144619">
        <w:rPr>
          <w:rFonts w:asciiTheme="majorHAnsi" w:eastAsia="Times New Roman" w:hAnsiTheme="majorHAnsi" w:cstheme="majorHAnsi"/>
          <w:b/>
          <w:bCs/>
        </w:rPr>
        <w:t>subtraction</w:t>
      </w:r>
      <w:r w:rsidRPr="00144619">
        <w:rPr>
          <w:rFonts w:asciiTheme="majorHAnsi" w:eastAsia="Times New Roman" w:hAnsiTheme="majorHAnsi" w:cstheme="majorHAnsi"/>
          <w:b/>
          <w:bCs/>
        </w:rPr>
        <w:t>, division, multiplication</w:t>
      </w:r>
      <w:r w:rsidRPr="00144619">
        <w:rPr>
          <w:rFonts w:asciiTheme="majorHAnsi" w:eastAsia="Times New Roman" w:hAnsiTheme="majorHAnsi" w:cstheme="majorHAnsi"/>
        </w:rPr>
        <w:t xml:space="preserve"> of numbers entered in the text field inside the text area whenever specific operation button is clicked. </w:t>
      </w:r>
    </w:p>
    <w:p w14:paraId="15390E2F" w14:textId="465CC414" w:rsidR="00E01361" w:rsidRPr="00144619" w:rsidRDefault="00E01361" w:rsidP="00F34B6C">
      <w:pPr>
        <w:spacing w:before="120" w:after="120"/>
        <w:rPr>
          <w:rFonts w:asciiTheme="majorHAnsi" w:eastAsia="Times New Roman" w:hAnsiTheme="majorHAnsi" w:cstheme="majorHAnsi"/>
          <w:b/>
          <w:bCs/>
          <w:lang w:eastAsia="en-US"/>
        </w:rPr>
      </w:pPr>
      <w:r w:rsidRPr="00144619">
        <w:rPr>
          <w:rFonts w:asciiTheme="majorHAnsi" w:eastAsia="Times New Roman" w:hAnsiTheme="majorHAnsi" w:cstheme="majorHAnsi"/>
          <w:lang w:eastAsia="en-US"/>
        </w:rPr>
        <w:t xml:space="preserve">Refer the html page available in </w:t>
      </w:r>
      <w:r w:rsidRPr="00144619">
        <w:rPr>
          <w:rFonts w:asciiTheme="majorHAnsi" w:eastAsia="Times New Roman" w:hAnsiTheme="majorHAnsi" w:cstheme="majorHAnsi"/>
          <w:b/>
          <w:bCs/>
          <w:lang w:eastAsia="en-US"/>
        </w:rPr>
        <w:t xml:space="preserve">\Code Snippet\Problem Statement </w:t>
      </w:r>
      <w:r w:rsidR="009B73B7" w:rsidRPr="00144619">
        <w:rPr>
          <w:rFonts w:asciiTheme="majorHAnsi" w:eastAsia="Times New Roman" w:hAnsiTheme="majorHAnsi" w:cstheme="majorHAnsi"/>
          <w:b/>
          <w:bCs/>
          <w:lang w:eastAsia="en-US"/>
        </w:rPr>
        <w:t>10</w:t>
      </w:r>
      <w:r w:rsidRPr="00144619">
        <w:rPr>
          <w:rFonts w:asciiTheme="majorHAnsi" w:eastAsia="Times New Roman" w:hAnsiTheme="majorHAnsi" w:cstheme="majorHAnsi"/>
          <w:b/>
          <w:bCs/>
          <w:lang w:eastAsia="en-US"/>
        </w:rPr>
        <w:t>\calc</w:t>
      </w:r>
      <w:r w:rsidR="003A33FC" w:rsidRPr="00144619">
        <w:rPr>
          <w:rFonts w:asciiTheme="majorHAnsi" w:eastAsia="Times New Roman" w:hAnsiTheme="majorHAnsi" w:cstheme="majorHAnsi"/>
          <w:b/>
          <w:bCs/>
          <w:lang w:eastAsia="en-US"/>
        </w:rPr>
        <w:t>ulator</w:t>
      </w:r>
      <w:r w:rsidRPr="00144619">
        <w:rPr>
          <w:rFonts w:asciiTheme="majorHAnsi" w:eastAsia="Times New Roman" w:hAnsiTheme="majorHAnsi" w:cstheme="majorHAnsi"/>
          <w:b/>
          <w:bCs/>
          <w:lang w:eastAsia="en-US"/>
        </w:rPr>
        <w:t>.html</w:t>
      </w:r>
    </w:p>
    <w:p w14:paraId="5C71C4EB" w14:textId="787BAB84" w:rsidR="00181565" w:rsidRPr="00144619" w:rsidRDefault="00181565" w:rsidP="00E01361">
      <w:pPr>
        <w:spacing w:before="120" w:after="120"/>
        <w:rPr>
          <w:rFonts w:asciiTheme="majorHAnsi" w:eastAsia="Times New Roman" w:hAnsiTheme="majorHAnsi" w:cstheme="majorHAnsi"/>
          <w:b/>
          <w:bCs/>
        </w:rPr>
      </w:pPr>
      <w:r w:rsidRPr="00144619">
        <w:rPr>
          <w:rFonts w:asciiTheme="majorHAnsi" w:eastAsia="Times New Roman" w:hAnsiTheme="majorHAnsi" w:cstheme="majorHAnsi"/>
          <w:b/>
          <w:bCs/>
        </w:rPr>
        <w:t>Sample output</w:t>
      </w:r>
      <w:r w:rsidR="00E01A35" w:rsidRPr="00144619">
        <w:rPr>
          <w:rFonts w:asciiTheme="majorHAnsi" w:eastAsia="Times New Roman" w:hAnsiTheme="majorHAnsi" w:cstheme="majorHAnsi"/>
          <w:b/>
          <w:bCs/>
        </w:rPr>
        <w:t>:</w:t>
      </w:r>
    </w:p>
    <w:p w14:paraId="4512DDAD" w14:textId="7050EA00" w:rsidR="00E01A35" w:rsidRPr="00181565" w:rsidRDefault="003A33FC" w:rsidP="00E01361">
      <w:pPr>
        <w:jc w:val="center"/>
        <w:rPr>
          <w:rFonts w:asciiTheme="majorHAnsi" w:eastAsia="Times New Roman" w:hAnsiTheme="majorHAnsi" w:cstheme="majorHAnsi"/>
          <w:b/>
          <w:bCs/>
          <w:sz w:val="22"/>
          <w:lang w:eastAsia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2"/>
          <w:lang w:eastAsia="en-US"/>
        </w:rPr>
        <w:drawing>
          <wp:inline distT="0" distB="0" distL="0" distR="0" wp14:anchorId="617F5740" wp14:editId="27F4AB00">
            <wp:extent cx="474345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A35" w:rsidRPr="00181565" w:rsidSect="00FC0D00">
      <w:headerReference w:type="default" r:id="rId25"/>
      <w:footerReference w:type="default" r:id="rId26"/>
      <w:headerReference w:type="first" r:id="rId27"/>
      <w:footerReference w:type="first" r:id="rId28"/>
      <w:pgSz w:w="11909" w:h="16834" w:code="9"/>
      <w:pgMar w:top="1440" w:right="720" w:bottom="1440" w:left="1080" w:header="850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CFE3" w14:textId="77777777" w:rsidR="0053765E" w:rsidRDefault="0053765E" w:rsidP="003323D3">
      <w:r>
        <w:separator/>
      </w:r>
    </w:p>
  </w:endnote>
  <w:endnote w:type="continuationSeparator" w:id="0">
    <w:p w14:paraId="07801484" w14:textId="77777777" w:rsidR="0053765E" w:rsidRDefault="0053765E" w:rsidP="003323D3">
      <w:r>
        <w:continuationSeparator/>
      </w:r>
    </w:p>
  </w:endnote>
  <w:endnote w:type="continuationNotice" w:id="1">
    <w:p w14:paraId="274EA753" w14:textId="77777777" w:rsidR="0053765E" w:rsidRDefault="005376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D720" w14:textId="5E125D0B" w:rsidR="00306EFC" w:rsidRPr="00AD7D75" w:rsidRDefault="781A5C6C" w:rsidP="00AD7D75">
    <w:pPr>
      <w:pStyle w:val="Footer"/>
    </w:pPr>
    <w:r w:rsidRPr="781A5C6C">
      <w:rPr>
        <w:rFonts w:ascii="Calibri" w:hAnsi="Calibri"/>
        <w:sz w:val="20"/>
        <w:szCs w:val="20"/>
      </w:rPr>
      <w:t> </w:t>
    </w:r>
    <w:r w:rsidR="00423E2D" w:rsidRPr="781A5C6C">
      <w:rPr>
        <w:rFonts w:ascii="Calibri" w:hAnsi="Calibri"/>
        <w:sz w:val="20"/>
        <w:szCs w:val="20"/>
      </w:rPr>
      <w:fldChar w:fldCharType="begin"/>
    </w:r>
    <w:r w:rsidR="00423E2D" w:rsidRPr="781A5C6C">
      <w:rPr>
        <w:rFonts w:ascii="Calibri" w:hAnsi="Calibri"/>
        <w:sz w:val="20"/>
        <w:szCs w:val="20"/>
      </w:rPr>
      <w:instrText xml:space="preserve"> DATE  \@ "d MMMM yyyy" </w:instrText>
    </w:r>
    <w:r w:rsidR="00423E2D" w:rsidRPr="781A5C6C">
      <w:rPr>
        <w:rFonts w:ascii="Calibri" w:hAnsi="Calibri"/>
        <w:sz w:val="20"/>
        <w:szCs w:val="20"/>
      </w:rPr>
      <w:fldChar w:fldCharType="separate"/>
    </w:r>
    <w:r w:rsidR="00BA209D">
      <w:rPr>
        <w:rFonts w:ascii="Calibri" w:hAnsi="Calibri"/>
        <w:noProof/>
        <w:sz w:val="20"/>
        <w:szCs w:val="20"/>
      </w:rPr>
      <w:t>30 June 2021</w:t>
    </w:r>
    <w:r w:rsidR="00423E2D" w:rsidRPr="781A5C6C">
      <w:rPr>
        <w:rFonts w:ascii="Calibri" w:hAnsi="Calibri"/>
        <w:noProof/>
        <w:sz w:val="20"/>
        <w:szCs w:val="20"/>
      </w:rPr>
      <w:fldChar w:fldCharType="end"/>
    </w:r>
    <w:r w:rsidRPr="781A5C6C">
      <w:rPr>
        <w:rFonts w:ascii="Calibri" w:hAnsi="Calibri"/>
        <w:sz w:val="20"/>
        <w:szCs w:val="20"/>
      </w:rPr>
      <w:t> </w:t>
    </w:r>
    <w:r w:rsidRPr="781A5C6C">
      <w:rPr>
        <w:rFonts w:ascii="Calibri" w:hAnsi="Calibri"/>
        <w:sz w:val="20"/>
        <w:szCs w:val="20"/>
      </w:rPr>
      <w:t> </w:t>
    </w:r>
    <w:r w:rsidRPr="781A5C6C">
      <w:rPr>
        <w:rFonts w:ascii="Calibri" w:hAnsi="Calibri"/>
        <w:sz w:val="20"/>
        <w:szCs w:val="20"/>
      </w:rPr>
      <w:t xml:space="preserve">                                                                              Confidential and Proprietary information. © 20</w:t>
    </w:r>
    <w:r w:rsidR="0086174E">
      <w:rPr>
        <w:rFonts w:ascii="Calibri" w:hAnsi="Calibri"/>
        <w:sz w:val="20"/>
        <w:szCs w:val="20"/>
      </w:rPr>
      <w:t>21</w:t>
    </w:r>
    <w:r w:rsidRPr="781A5C6C">
      <w:rPr>
        <w:rFonts w:ascii="Calibri" w:hAnsi="Calibri"/>
        <w:sz w:val="20"/>
        <w:szCs w:val="20"/>
      </w:rPr>
      <w:t xml:space="preserve"> Mphasis</w:t>
    </w:r>
    <w:r w:rsidR="00AD7D75">
      <w:rPr>
        <w:noProof/>
        <w:lang w:val="en-GB" w:eastAsia="en-GB"/>
      </w:rPr>
      <w:drawing>
        <wp:anchor distT="0" distB="0" distL="114300" distR="114300" simplePos="0" relativeHeight="251658242" behindDoc="1" locked="0" layoutInCell="0" allowOverlap="1" wp14:anchorId="2231B830" wp14:editId="6873BC63">
          <wp:simplePos x="0" y="0"/>
          <wp:positionH relativeFrom="column">
            <wp:posOffset>-981710</wp:posOffset>
          </wp:positionH>
          <wp:positionV relativeFrom="paragraph">
            <wp:posOffset>173849</wp:posOffset>
          </wp:positionV>
          <wp:extent cx="7653655" cy="13843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3655" cy="138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4603" w14:textId="0A34EAF3" w:rsidR="00423E2D" w:rsidRDefault="00BA209D" w:rsidP="00423E2D">
    <w:pPr>
      <w:pStyle w:val="Footer"/>
    </w:pPr>
    <w:sdt>
      <w:sdtPr>
        <w:rPr>
          <w:rFonts w:ascii="Calibri" w:hAnsi="Calibri"/>
          <w:sz w:val="20"/>
        </w:rPr>
        <w:alias w:val="Title"/>
        <w:tag w:val=""/>
        <w:id w:val="-2134239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188C">
          <w:rPr>
            <w:rFonts w:ascii="Calibri" w:hAnsi="Calibri"/>
            <w:sz w:val="20"/>
          </w:rPr>
          <w:t>&lt;Skill Name&gt; - &lt;Proficiency&gt; -</w:t>
        </w:r>
        <w:r w:rsidR="000C3EAC">
          <w:rPr>
            <w:rFonts w:ascii="Calibri" w:hAnsi="Calibri"/>
            <w:sz w:val="20"/>
          </w:rPr>
          <w:t xml:space="preserve"> Practice Exercise</w:t>
        </w:r>
      </w:sdtContent>
    </w:sdt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  <w:szCs w:val="20"/>
      </w:rPr>
      <w:t>|</w:t>
    </w:r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</w:rPr>
      <w:fldChar w:fldCharType="begin"/>
    </w:r>
    <w:r w:rsidR="00423E2D" w:rsidRPr="00C67BDC">
      <w:rPr>
        <w:rFonts w:ascii="Calibri" w:hAnsi="Calibri"/>
        <w:sz w:val="20"/>
      </w:rPr>
      <w:instrText xml:space="preserve"> DATE  \@ "d MMMM yyyy" </w:instrText>
    </w:r>
    <w:r w:rsidR="00423E2D" w:rsidRPr="00C67BDC">
      <w:rPr>
        <w:rFonts w:ascii="Calibri" w:hAnsi="Calibri"/>
        <w:sz w:val="20"/>
      </w:rPr>
      <w:fldChar w:fldCharType="separate"/>
    </w:r>
    <w:r>
      <w:rPr>
        <w:rFonts w:ascii="Calibri" w:hAnsi="Calibri"/>
        <w:noProof/>
        <w:sz w:val="20"/>
      </w:rPr>
      <w:t>30 June 2021</w:t>
    </w:r>
    <w:r w:rsidR="00423E2D" w:rsidRPr="00C67BDC">
      <w:rPr>
        <w:rFonts w:ascii="Calibri" w:hAnsi="Calibri"/>
        <w:noProof/>
        <w:sz w:val="20"/>
      </w:rPr>
      <w:fldChar w:fldCharType="end"/>
    </w:r>
    <w:r w:rsidR="00423E2D" w:rsidRPr="00C67BDC">
      <w:rPr>
        <w:rFonts w:ascii="Calibri" w:hAnsi="Calibri"/>
        <w:sz w:val="20"/>
      </w:rPr>
      <w:t> </w:t>
    </w:r>
    <w:r w:rsidR="00423E2D" w:rsidRPr="00C67BDC">
      <w:rPr>
        <w:rFonts w:ascii="Calibri" w:hAnsi="Calibri"/>
        <w:sz w:val="20"/>
        <w:szCs w:val="20"/>
      </w:rPr>
      <w:t>|</w:t>
    </w:r>
    <w:r w:rsidR="00423E2D" w:rsidRPr="00C67BDC">
      <w:rPr>
        <w:rFonts w:ascii="Calibri" w:hAnsi="Calibri"/>
        <w:sz w:val="20"/>
      </w:rPr>
      <w:t> </w:t>
    </w:r>
    <w:r w:rsidR="00423E2D" w:rsidRPr="003A28B8">
      <w:rPr>
        <w:rFonts w:ascii="Calibri" w:hAnsi="Calibri"/>
        <w:sz w:val="20"/>
      </w:rPr>
      <w:t>Confident</w:t>
    </w:r>
    <w:r w:rsidR="00423E2D">
      <w:rPr>
        <w:rFonts w:ascii="Calibri" w:hAnsi="Calibri"/>
        <w:sz w:val="20"/>
      </w:rPr>
      <w:t>ial and Proprietary information</w:t>
    </w:r>
    <w:r w:rsidR="00423E2D" w:rsidRPr="00C67BDC">
      <w:rPr>
        <w:rFonts w:ascii="Calibri" w:hAnsi="Calibri"/>
        <w:sz w:val="20"/>
      </w:rPr>
      <w:t>. © 201</w:t>
    </w:r>
    <w:r w:rsidR="001C4A70">
      <w:rPr>
        <w:rFonts w:ascii="Calibri" w:hAnsi="Calibri"/>
        <w:sz w:val="20"/>
      </w:rPr>
      <w:t>9</w:t>
    </w:r>
    <w:r w:rsidR="00423E2D">
      <w:rPr>
        <w:rFonts w:ascii="Calibri" w:hAnsi="Calibri"/>
        <w:sz w:val="20"/>
      </w:rPr>
      <w:t xml:space="preserve"> </w:t>
    </w:r>
    <w:r w:rsidR="00423E2D" w:rsidRPr="00C67BDC">
      <w:rPr>
        <w:rFonts w:ascii="Calibri" w:hAnsi="Calibri"/>
        <w:sz w:val="20"/>
      </w:rPr>
      <w:t>Mphasi</w:t>
    </w:r>
    <w:r w:rsidR="00423E2D">
      <w:rPr>
        <w:rFonts w:ascii="Calibri" w:hAnsi="Calibri"/>
        <w:sz w:val="20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23FF" w14:textId="77777777" w:rsidR="0053765E" w:rsidRDefault="0053765E" w:rsidP="003323D3">
      <w:r>
        <w:separator/>
      </w:r>
    </w:p>
  </w:footnote>
  <w:footnote w:type="continuationSeparator" w:id="0">
    <w:p w14:paraId="2C19A11D" w14:textId="77777777" w:rsidR="0053765E" w:rsidRDefault="0053765E" w:rsidP="003323D3">
      <w:r>
        <w:continuationSeparator/>
      </w:r>
    </w:p>
  </w:footnote>
  <w:footnote w:type="continuationNotice" w:id="1">
    <w:p w14:paraId="2769D711" w14:textId="77777777" w:rsidR="0053765E" w:rsidRDefault="005376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155B" w14:textId="019B3638" w:rsidR="00306EFC" w:rsidRDefault="003A28B8" w:rsidP="003B1083">
    <w:pPr>
      <w:pStyle w:val="MphasiS-TitleOfDocumen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648A14B1" wp14:editId="2048C170">
              <wp:simplePos x="0" y="0"/>
              <wp:positionH relativeFrom="column">
                <wp:posOffset>4730750</wp:posOffset>
              </wp:positionH>
              <wp:positionV relativeFrom="page">
                <wp:posOffset>188595</wp:posOffset>
              </wp:positionV>
              <wp:extent cx="1744980" cy="531495"/>
              <wp:effectExtent l="0" t="0" r="7620" b="1905"/>
              <wp:wrapNone/>
              <wp:docPr id="9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E8AC0" w14:textId="77777777" w:rsidR="00C67BDC" w:rsidRDefault="00990713" w:rsidP="00C67BDC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1F09BB02" wp14:editId="5357EB9B">
                                <wp:extent cx="1744980" cy="858616"/>
                                <wp:effectExtent l="0" t="0" r="0" b="0"/>
                                <wp:docPr id="2" name="Picture 2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8A14B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2.5pt;margin-top:14.85pt;width:137.4pt;height:41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" filled="f" stroked="f">
              <o:lock v:ext="edit" aspectratio="t"/>
              <v:textbox style="mso-fit-shape-to-text:t" inset="0,0,0,0">
                <w:txbxContent>
                  <w:p w14:paraId="61CE8AC0" w14:textId="77777777" w:rsidR="00C67BDC" w:rsidRDefault="00990713" w:rsidP="00C67BDC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1F09BB02" wp14:editId="5357EB9B">
                          <wp:extent cx="1744980" cy="858616"/>
                          <wp:effectExtent l="0" t="0" r="0" b="0"/>
                          <wp:docPr id="2" name="Picture 2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F1586A">
      <w:t>JavaScript</w:t>
    </w:r>
    <w:r w:rsidR="00652B17">
      <w:t xml:space="preserve"> - Practice Exercise</w:t>
    </w:r>
  </w:p>
  <w:p w14:paraId="65A23F9D" w14:textId="77777777" w:rsidR="00652B17" w:rsidRDefault="00652B17" w:rsidP="00652B17">
    <w:pPr>
      <w:pStyle w:val="MphasiS-HeadingTextCalibri16PtBold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25CC" w14:textId="77777777" w:rsidR="00235C21" w:rsidRPr="00264CE6" w:rsidRDefault="004206C1" w:rsidP="00264CE6">
    <w:pPr>
      <w:pStyle w:val="MphasiS-TitleOfDocument"/>
    </w:pPr>
    <w:r>
      <w:t>&lt;Skill name&gt; - &lt;Proficiency&gt;</w:t>
    </w:r>
    <w:r w:rsidR="00D925F3">
      <w:t xml:space="preserve"> </w:t>
    </w:r>
    <w:r>
      <w:t>-</w:t>
    </w:r>
    <w:r w:rsidR="00D925F3">
      <w:t xml:space="preserve"> </w:t>
    </w:r>
    <w:r w:rsidR="003A28B8" w:rsidRPr="00264CE6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B0F0F96" wp14:editId="4BD5BD5E">
              <wp:simplePos x="0" y="0"/>
              <wp:positionH relativeFrom="column">
                <wp:posOffset>4730750</wp:posOffset>
              </wp:positionH>
              <wp:positionV relativeFrom="page">
                <wp:posOffset>164465</wp:posOffset>
              </wp:positionV>
              <wp:extent cx="1744980" cy="531495"/>
              <wp:effectExtent l="0" t="0" r="7620" b="17780"/>
              <wp:wrapNone/>
              <wp:docPr id="4" name="Text Box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DDD4A" w14:textId="77777777" w:rsidR="00235C21" w:rsidRDefault="00990713" w:rsidP="00235C21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EF675C4" wp14:editId="0010E5F4">
                                <wp:extent cx="1744980" cy="858520"/>
                                <wp:effectExtent l="0" t="0" r="0" b="0"/>
                                <wp:docPr id="3" name="Picture 3" descr="C:\Users\Davvrat\AppData\Local\Microsoft\Windows\Temporary Internet Files\Content.Word\letterhead-Header-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Davvrat\AppData\Local\Microsoft\Windows\Temporary Internet Files\Content.Word\letterhead-Header-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4980" cy="858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0F0F9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72.5pt;margin-top:12.95pt;width:137.4pt;height:41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" filled="f" stroked="f">
              <o:lock v:ext="edit" aspectratio="t"/>
              <v:textbox style="mso-fit-shape-to-text:t" inset="0,0,0,0">
                <w:txbxContent>
                  <w:p w14:paraId="657DDD4A" w14:textId="77777777" w:rsidR="00235C21" w:rsidRDefault="00990713" w:rsidP="00235C21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EF675C4" wp14:editId="0010E5F4">
                          <wp:extent cx="1744980" cy="858520"/>
                          <wp:effectExtent l="0" t="0" r="0" b="0"/>
                          <wp:docPr id="3" name="Picture 3" descr="C:\Users\Davvrat\AppData\Local\Microsoft\Windows\Temporary Internet Files\Content.Word\letterhead-Header-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avvrat\AppData\Local\Microsoft\Windows\Temporary Internet Files\Content.Word\letterhead-Header-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4980" cy="858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ED4BDE">
      <w:t>Practice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8FF"/>
    <w:multiLevelType w:val="hybridMultilevel"/>
    <w:tmpl w:val="B1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69C3"/>
    <w:multiLevelType w:val="hybridMultilevel"/>
    <w:tmpl w:val="5E3C9DB0"/>
    <w:lvl w:ilvl="0" w:tplc="DF882690">
      <w:start w:val="1"/>
      <w:numFmt w:val="bullet"/>
      <w:pStyle w:val="MphasiS-Level3DashBulleted"/>
      <w:lvlText w:val="–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08E9028C"/>
    <w:multiLevelType w:val="hybridMultilevel"/>
    <w:tmpl w:val="B1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A131C"/>
    <w:multiLevelType w:val="hybridMultilevel"/>
    <w:tmpl w:val="5E928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38C"/>
    <w:multiLevelType w:val="hybridMultilevel"/>
    <w:tmpl w:val="B1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0600"/>
    <w:multiLevelType w:val="hybridMultilevel"/>
    <w:tmpl w:val="D4A4348A"/>
    <w:lvl w:ilvl="0" w:tplc="0409000F">
      <w:start w:val="1"/>
      <w:numFmt w:val="decimal"/>
      <w:lvlText w:val="%1."/>
      <w:lvlJc w:val="left"/>
      <w:pPr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6" w15:restartNumberingAfterBreak="0">
    <w:nsid w:val="113E2F53"/>
    <w:multiLevelType w:val="hybridMultilevel"/>
    <w:tmpl w:val="FA5C2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75BD7"/>
    <w:multiLevelType w:val="hybridMultilevel"/>
    <w:tmpl w:val="2098F154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15395326"/>
    <w:multiLevelType w:val="hybridMultilevel"/>
    <w:tmpl w:val="5F3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163CB"/>
    <w:multiLevelType w:val="multilevel"/>
    <w:tmpl w:val="1DFCC23E"/>
    <w:lvl w:ilvl="0">
      <w:start w:val="1"/>
      <w:numFmt w:val="bullet"/>
      <w:pStyle w:val="Sub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882CB9"/>
    <w:multiLevelType w:val="hybridMultilevel"/>
    <w:tmpl w:val="7A5A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C74DB"/>
    <w:multiLevelType w:val="hybridMultilevel"/>
    <w:tmpl w:val="8F88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32E5"/>
    <w:multiLevelType w:val="hybridMultilevel"/>
    <w:tmpl w:val="6D6C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71E8B"/>
    <w:multiLevelType w:val="multilevel"/>
    <w:tmpl w:val="7BEA21DC"/>
    <w:lvl w:ilvl="0">
      <w:start w:val="1"/>
      <w:numFmt w:val="bullet"/>
      <w:pStyle w:val="MphasiSLevel2Squarebulleted"/>
      <w:lvlText w:val=""/>
      <w:lvlJc w:val="left"/>
      <w:pPr>
        <w:tabs>
          <w:tab w:val="num" w:pos="550"/>
        </w:tabs>
        <w:ind w:left="550" w:hanging="36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14" w15:restartNumberingAfterBreak="0">
    <w:nsid w:val="383B6819"/>
    <w:multiLevelType w:val="hybridMultilevel"/>
    <w:tmpl w:val="85DE01F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5" w15:restartNumberingAfterBreak="0">
    <w:nsid w:val="38432F25"/>
    <w:multiLevelType w:val="hybridMultilevel"/>
    <w:tmpl w:val="B26A3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14DB"/>
    <w:multiLevelType w:val="hybridMultilevel"/>
    <w:tmpl w:val="FD600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018A5"/>
    <w:multiLevelType w:val="hybridMultilevel"/>
    <w:tmpl w:val="B1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67EAB"/>
    <w:multiLevelType w:val="hybridMultilevel"/>
    <w:tmpl w:val="720C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23FD0"/>
    <w:multiLevelType w:val="hybridMultilevel"/>
    <w:tmpl w:val="4782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620EF"/>
    <w:multiLevelType w:val="hybridMultilevel"/>
    <w:tmpl w:val="5442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43425"/>
    <w:multiLevelType w:val="hybridMultilevel"/>
    <w:tmpl w:val="4E9C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5622F"/>
    <w:multiLevelType w:val="hybridMultilevel"/>
    <w:tmpl w:val="B1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76FE2"/>
    <w:multiLevelType w:val="hybridMultilevel"/>
    <w:tmpl w:val="FA5C2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17436"/>
    <w:multiLevelType w:val="hybridMultilevel"/>
    <w:tmpl w:val="3DD2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BC1D37"/>
    <w:multiLevelType w:val="hybridMultilevel"/>
    <w:tmpl w:val="ED98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F7687"/>
    <w:multiLevelType w:val="hybridMultilevel"/>
    <w:tmpl w:val="D17A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B6BD1"/>
    <w:multiLevelType w:val="hybridMultilevel"/>
    <w:tmpl w:val="8F88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43D58"/>
    <w:multiLevelType w:val="multilevel"/>
    <w:tmpl w:val="16808570"/>
    <w:lvl w:ilvl="0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3C150F"/>
    <w:multiLevelType w:val="multilevel"/>
    <w:tmpl w:val="42B2138C"/>
    <w:lvl w:ilvl="0">
      <w:start w:val="1"/>
      <w:numFmt w:val="bullet"/>
      <w:pStyle w:val="MphasiSLevel1Roundbulletedtex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9"/>
  </w:num>
  <w:num w:numId="4">
    <w:abstractNumId w:val="13"/>
  </w:num>
  <w:num w:numId="5">
    <w:abstractNumId w:val="1"/>
  </w:num>
  <w:num w:numId="6">
    <w:abstractNumId w:val="5"/>
  </w:num>
  <w:num w:numId="7">
    <w:abstractNumId w:val="11"/>
  </w:num>
  <w:num w:numId="8">
    <w:abstractNumId w:val="21"/>
  </w:num>
  <w:num w:numId="9">
    <w:abstractNumId w:val="15"/>
  </w:num>
  <w:num w:numId="10">
    <w:abstractNumId w:val="25"/>
  </w:num>
  <w:num w:numId="11">
    <w:abstractNumId w:val="12"/>
  </w:num>
  <w:num w:numId="12">
    <w:abstractNumId w:val="18"/>
  </w:num>
  <w:num w:numId="13">
    <w:abstractNumId w:val="7"/>
  </w:num>
  <w:num w:numId="14">
    <w:abstractNumId w:val="14"/>
  </w:num>
  <w:num w:numId="15">
    <w:abstractNumId w:val="16"/>
  </w:num>
  <w:num w:numId="16">
    <w:abstractNumId w:val="20"/>
  </w:num>
  <w:num w:numId="17">
    <w:abstractNumId w:val="3"/>
  </w:num>
  <w:num w:numId="18">
    <w:abstractNumId w:val="4"/>
  </w:num>
  <w:num w:numId="19">
    <w:abstractNumId w:val="10"/>
  </w:num>
  <w:num w:numId="20">
    <w:abstractNumId w:val="19"/>
  </w:num>
  <w:num w:numId="21">
    <w:abstractNumId w:val="22"/>
  </w:num>
  <w:num w:numId="22">
    <w:abstractNumId w:val="17"/>
  </w:num>
  <w:num w:numId="23">
    <w:abstractNumId w:val="2"/>
  </w:num>
  <w:num w:numId="24">
    <w:abstractNumId w:val="0"/>
  </w:num>
  <w:num w:numId="25">
    <w:abstractNumId w:val="26"/>
  </w:num>
  <w:num w:numId="26">
    <w:abstractNumId w:val="23"/>
  </w:num>
  <w:num w:numId="27">
    <w:abstractNumId w:val="6"/>
  </w:num>
  <w:num w:numId="28">
    <w:abstractNumId w:val="27"/>
  </w:num>
  <w:num w:numId="29">
    <w:abstractNumId w:val="24"/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6385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B3"/>
    <w:rsid w:val="00000622"/>
    <w:rsid w:val="0000133B"/>
    <w:rsid w:val="000015D3"/>
    <w:rsid w:val="0000276B"/>
    <w:rsid w:val="00002C7F"/>
    <w:rsid w:val="00004B71"/>
    <w:rsid w:val="00004D53"/>
    <w:rsid w:val="000051A5"/>
    <w:rsid w:val="000057DC"/>
    <w:rsid w:val="00007D59"/>
    <w:rsid w:val="00007D6C"/>
    <w:rsid w:val="0001095E"/>
    <w:rsid w:val="00011FC1"/>
    <w:rsid w:val="00014C57"/>
    <w:rsid w:val="000156CD"/>
    <w:rsid w:val="00016110"/>
    <w:rsid w:val="00017548"/>
    <w:rsid w:val="00017D94"/>
    <w:rsid w:val="000232C5"/>
    <w:rsid w:val="00023710"/>
    <w:rsid w:val="00024436"/>
    <w:rsid w:val="0002504F"/>
    <w:rsid w:val="000255D8"/>
    <w:rsid w:val="000276D1"/>
    <w:rsid w:val="00027780"/>
    <w:rsid w:val="000309ED"/>
    <w:rsid w:val="00030DB6"/>
    <w:rsid w:val="00034FB1"/>
    <w:rsid w:val="000355BC"/>
    <w:rsid w:val="00035ADA"/>
    <w:rsid w:val="00036EA6"/>
    <w:rsid w:val="00040213"/>
    <w:rsid w:val="00040264"/>
    <w:rsid w:val="000426F2"/>
    <w:rsid w:val="0004306B"/>
    <w:rsid w:val="00043490"/>
    <w:rsid w:val="00043A1F"/>
    <w:rsid w:val="00045502"/>
    <w:rsid w:val="0004699A"/>
    <w:rsid w:val="00046B3F"/>
    <w:rsid w:val="00046DA2"/>
    <w:rsid w:val="00047692"/>
    <w:rsid w:val="0005038A"/>
    <w:rsid w:val="00050D18"/>
    <w:rsid w:val="000524A2"/>
    <w:rsid w:val="000532C0"/>
    <w:rsid w:val="00053E3E"/>
    <w:rsid w:val="00054A76"/>
    <w:rsid w:val="000557C3"/>
    <w:rsid w:val="00056B7F"/>
    <w:rsid w:val="00056CE0"/>
    <w:rsid w:val="0005722A"/>
    <w:rsid w:val="000622E8"/>
    <w:rsid w:val="00063F42"/>
    <w:rsid w:val="00065BF5"/>
    <w:rsid w:val="00070941"/>
    <w:rsid w:val="00071B19"/>
    <w:rsid w:val="00071DBC"/>
    <w:rsid w:val="0007550D"/>
    <w:rsid w:val="00076B0E"/>
    <w:rsid w:val="00081481"/>
    <w:rsid w:val="00081A7A"/>
    <w:rsid w:val="000839FC"/>
    <w:rsid w:val="00086425"/>
    <w:rsid w:val="00086818"/>
    <w:rsid w:val="000872D5"/>
    <w:rsid w:val="00090531"/>
    <w:rsid w:val="0009071F"/>
    <w:rsid w:val="00090B3B"/>
    <w:rsid w:val="00090CAE"/>
    <w:rsid w:val="0009215D"/>
    <w:rsid w:val="000927FB"/>
    <w:rsid w:val="00092B0F"/>
    <w:rsid w:val="00093367"/>
    <w:rsid w:val="000941EA"/>
    <w:rsid w:val="000953B9"/>
    <w:rsid w:val="000A0ECA"/>
    <w:rsid w:val="000A173E"/>
    <w:rsid w:val="000A2418"/>
    <w:rsid w:val="000A29B4"/>
    <w:rsid w:val="000A3C34"/>
    <w:rsid w:val="000A3D2A"/>
    <w:rsid w:val="000A575D"/>
    <w:rsid w:val="000A656C"/>
    <w:rsid w:val="000A6D4E"/>
    <w:rsid w:val="000B0A27"/>
    <w:rsid w:val="000B0C8C"/>
    <w:rsid w:val="000B1068"/>
    <w:rsid w:val="000B29D8"/>
    <w:rsid w:val="000B3AD5"/>
    <w:rsid w:val="000B3CE7"/>
    <w:rsid w:val="000B4614"/>
    <w:rsid w:val="000B60F5"/>
    <w:rsid w:val="000B689C"/>
    <w:rsid w:val="000B6B59"/>
    <w:rsid w:val="000B748D"/>
    <w:rsid w:val="000C05A6"/>
    <w:rsid w:val="000C1130"/>
    <w:rsid w:val="000C155A"/>
    <w:rsid w:val="000C3242"/>
    <w:rsid w:val="000C3371"/>
    <w:rsid w:val="000C3EAC"/>
    <w:rsid w:val="000C4425"/>
    <w:rsid w:val="000C5E8A"/>
    <w:rsid w:val="000C6548"/>
    <w:rsid w:val="000C6CE0"/>
    <w:rsid w:val="000C7807"/>
    <w:rsid w:val="000D1B28"/>
    <w:rsid w:val="000D5129"/>
    <w:rsid w:val="000D5E62"/>
    <w:rsid w:val="000D68E7"/>
    <w:rsid w:val="000E001C"/>
    <w:rsid w:val="000E12DF"/>
    <w:rsid w:val="000E1E77"/>
    <w:rsid w:val="000E3785"/>
    <w:rsid w:val="000E5093"/>
    <w:rsid w:val="000E54E6"/>
    <w:rsid w:val="000E574B"/>
    <w:rsid w:val="000E5CE6"/>
    <w:rsid w:val="000E607C"/>
    <w:rsid w:val="000E7DB5"/>
    <w:rsid w:val="000F0DD0"/>
    <w:rsid w:val="000F1E24"/>
    <w:rsid w:val="000F23FB"/>
    <w:rsid w:val="000F274D"/>
    <w:rsid w:val="000F2C2A"/>
    <w:rsid w:val="000F46FE"/>
    <w:rsid w:val="000F4BE8"/>
    <w:rsid w:val="000F6017"/>
    <w:rsid w:val="000F6F4D"/>
    <w:rsid w:val="00101A0E"/>
    <w:rsid w:val="00101B89"/>
    <w:rsid w:val="00102CBA"/>
    <w:rsid w:val="0010526F"/>
    <w:rsid w:val="00106659"/>
    <w:rsid w:val="0010749E"/>
    <w:rsid w:val="00107F80"/>
    <w:rsid w:val="001100BF"/>
    <w:rsid w:val="00110E27"/>
    <w:rsid w:val="00111539"/>
    <w:rsid w:val="00111844"/>
    <w:rsid w:val="00111CF6"/>
    <w:rsid w:val="00112EF4"/>
    <w:rsid w:val="00115018"/>
    <w:rsid w:val="001169B9"/>
    <w:rsid w:val="00120D33"/>
    <w:rsid w:val="001217BA"/>
    <w:rsid w:val="00125923"/>
    <w:rsid w:val="00126C0D"/>
    <w:rsid w:val="001271F1"/>
    <w:rsid w:val="00127751"/>
    <w:rsid w:val="00127D22"/>
    <w:rsid w:val="00132936"/>
    <w:rsid w:val="00132C85"/>
    <w:rsid w:val="0013403B"/>
    <w:rsid w:val="001345A2"/>
    <w:rsid w:val="001352A4"/>
    <w:rsid w:val="001352DB"/>
    <w:rsid w:val="00136385"/>
    <w:rsid w:val="00136B8A"/>
    <w:rsid w:val="00137A5E"/>
    <w:rsid w:val="00137FDC"/>
    <w:rsid w:val="00140614"/>
    <w:rsid w:val="0014081C"/>
    <w:rsid w:val="001411C0"/>
    <w:rsid w:val="00141521"/>
    <w:rsid w:val="001415BA"/>
    <w:rsid w:val="00141A0C"/>
    <w:rsid w:val="00141B12"/>
    <w:rsid w:val="00141FA0"/>
    <w:rsid w:val="001421E9"/>
    <w:rsid w:val="00142584"/>
    <w:rsid w:val="00142921"/>
    <w:rsid w:val="00142EFE"/>
    <w:rsid w:val="001438C4"/>
    <w:rsid w:val="00143C63"/>
    <w:rsid w:val="00144619"/>
    <w:rsid w:val="001457D2"/>
    <w:rsid w:val="001457FF"/>
    <w:rsid w:val="001461AA"/>
    <w:rsid w:val="001465E0"/>
    <w:rsid w:val="00147201"/>
    <w:rsid w:val="00147338"/>
    <w:rsid w:val="00147904"/>
    <w:rsid w:val="0015047C"/>
    <w:rsid w:val="0015188C"/>
    <w:rsid w:val="001519A5"/>
    <w:rsid w:val="00153212"/>
    <w:rsid w:val="00153F2B"/>
    <w:rsid w:val="0015519E"/>
    <w:rsid w:val="00155697"/>
    <w:rsid w:val="00156DC3"/>
    <w:rsid w:val="00156E9F"/>
    <w:rsid w:val="00163EB3"/>
    <w:rsid w:val="001643B0"/>
    <w:rsid w:val="001658C7"/>
    <w:rsid w:val="00165CD5"/>
    <w:rsid w:val="00167440"/>
    <w:rsid w:val="00171240"/>
    <w:rsid w:val="00171AEA"/>
    <w:rsid w:val="00172504"/>
    <w:rsid w:val="00172E08"/>
    <w:rsid w:val="00173C35"/>
    <w:rsid w:val="001755A8"/>
    <w:rsid w:val="00176CBA"/>
    <w:rsid w:val="00177256"/>
    <w:rsid w:val="00181565"/>
    <w:rsid w:val="00181961"/>
    <w:rsid w:val="00182258"/>
    <w:rsid w:val="00185013"/>
    <w:rsid w:val="00186F8B"/>
    <w:rsid w:val="0018725C"/>
    <w:rsid w:val="00190ABE"/>
    <w:rsid w:val="00191064"/>
    <w:rsid w:val="001915DC"/>
    <w:rsid w:val="0019191B"/>
    <w:rsid w:val="00192675"/>
    <w:rsid w:val="00192EE1"/>
    <w:rsid w:val="00193A9D"/>
    <w:rsid w:val="0019446E"/>
    <w:rsid w:val="0019577B"/>
    <w:rsid w:val="00196177"/>
    <w:rsid w:val="00197BEB"/>
    <w:rsid w:val="00197F50"/>
    <w:rsid w:val="001A061D"/>
    <w:rsid w:val="001A08D0"/>
    <w:rsid w:val="001A5646"/>
    <w:rsid w:val="001A5A23"/>
    <w:rsid w:val="001A6182"/>
    <w:rsid w:val="001A6D78"/>
    <w:rsid w:val="001B0438"/>
    <w:rsid w:val="001B0616"/>
    <w:rsid w:val="001B06E5"/>
    <w:rsid w:val="001B08D3"/>
    <w:rsid w:val="001B1EF3"/>
    <w:rsid w:val="001B2081"/>
    <w:rsid w:val="001B5BCF"/>
    <w:rsid w:val="001B6E2E"/>
    <w:rsid w:val="001B6E9C"/>
    <w:rsid w:val="001C193C"/>
    <w:rsid w:val="001C2935"/>
    <w:rsid w:val="001C327C"/>
    <w:rsid w:val="001C3463"/>
    <w:rsid w:val="001C4296"/>
    <w:rsid w:val="001C4A70"/>
    <w:rsid w:val="001C4DB0"/>
    <w:rsid w:val="001C7195"/>
    <w:rsid w:val="001D034A"/>
    <w:rsid w:val="001D1B3E"/>
    <w:rsid w:val="001D279A"/>
    <w:rsid w:val="001D2951"/>
    <w:rsid w:val="001D2B86"/>
    <w:rsid w:val="001D2EB2"/>
    <w:rsid w:val="001D599B"/>
    <w:rsid w:val="001D66CE"/>
    <w:rsid w:val="001E049C"/>
    <w:rsid w:val="001E0B31"/>
    <w:rsid w:val="001E184A"/>
    <w:rsid w:val="001E1C32"/>
    <w:rsid w:val="001E42E2"/>
    <w:rsid w:val="001E6437"/>
    <w:rsid w:val="001E68E8"/>
    <w:rsid w:val="001F03D1"/>
    <w:rsid w:val="001F04BB"/>
    <w:rsid w:val="001F10A4"/>
    <w:rsid w:val="001F2043"/>
    <w:rsid w:val="001F22EF"/>
    <w:rsid w:val="001F6B20"/>
    <w:rsid w:val="001F7E4C"/>
    <w:rsid w:val="00201EE2"/>
    <w:rsid w:val="0020235E"/>
    <w:rsid w:val="00203036"/>
    <w:rsid w:val="00203224"/>
    <w:rsid w:val="00203806"/>
    <w:rsid w:val="00204608"/>
    <w:rsid w:val="00204FC7"/>
    <w:rsid w:val="0020571B"/>
    <w:rsid w:val="00207AB9"/>
    <w:rsid w:val="00207ECC"/>
    <w:rsid w:val="00210564"/>
    <w:rsid w:val="002106C7"/>
    <w:rsid w:val="00211282"/>
    <w:rsid w:val="00211951"/>
    <w:rsid w:val="0021243F"/>
    <w:rsid w:val="0021283E"/>
    <w:rsid w:val="002130CD"/>
    <w:rsid w:val="00214832"/>
    <w:rsid w:val="00216573"/>
    <w:rsid w:val="00220A14"/>
    <w:rsid w:val="00222C5A"/>
    <w:rsid w:val="00223528"/>
    <w:rsid w:val="00224932"/>
    <w:rsid w:val="00225099"/>
    <w:rsid w:val="0022778E"/>
    <w:rsid w:val="002277C3"/>
    <w:rsid w:val="00230081"/>
    <w:rsid w:val="002307F2"/>
    <w:rsid w:val="00231EC4"/>
    <w:rsid w:val="00232D0D"/>
    <w:rsid w:val="00232DBE"/>
    <w:rsid w:val="00234CB7"/>
    <w:rsid w:val="00235B07"/>
    <w:rsid w:val="00235C21"/>
    <w:rsid w:val="0023754A"/>
    <w:rsid w:val="00242074"/>
    <w:rsid w:val="002423CD"/>
    <w:rsid w:val="00242EEF"/>
    <w:rsid w:val="00244891"/>
    <w:rsid w:val="002468D1"/>
    <w:rsid w:val="00246E80"/>
    <w:rsid w:val="00247E8B"/>
    <w:rsid w:val="00250663"/>
    <w:rsid w:val="00251437"/>
    <w:rsid w:val="00251FD8"/>
    <w:rsid w:val="0025341E"/>
    <w:rsid w:val="00253792"/>
    <w:rsid w:val="002550BF"/>
    <w:rsid w:val="00256931"/>
    <w:rsid w:val="0025755D"/>
    <w:rsid w:val="0025781B"/>
    <w:rsid w:val="0025795F"/>
    <w:rsid w:val="00257A94"/>
    <w:rsid w:val="00257BAC"/>
    <w:rsid w:val="00260EBD"/>
    <w:rsid w:val="0026172B"/>
    <w:rsid w:val="00262025"/>
    <w:rsid w:val="0026231C"/>
    <w:rsid w:val="00262621"/>
    <w:rsid w:val="00262A45"/>
    <w:rsid w:val="00262B95"/>
    <w:rsid w:val="00263286"/>
    <w:rsid w:val="002637BB"/>
    <w:rsid w:val="00264CE6"/>
    <w:rsid w:val="00265D7F"/>
    <w:rsid w:val="00266CE1"/>
    <w:rsid w:val="00271CCF"/>
    <w:rsid w:val="00271D6E"/>
    <w:rsid w:val="002735BB"/>
    <w:rsid w:val="00275068"/>
    <w:rsid w:val="002757F7"/>
    <w:rsid w:val="00275B6A"/>
    <w:rsid w:val="00275FF3"/>
    <w:rsid w:val="00281861"/>
    <w:rsid w:val="00281F50"/>
    <w:rsid w:val="00283368"/>
    <w:rsid w:val="00283994"/>
    <w:rsid w:val="00283A6B"/>
    <w:rsid w:val="00283D4A"/>
    <w:rsid w:val="00283FCA"/>
    <w:rsid w:val="00285C11"/>
    <w:rsid w:val="00287079"/>
    <w:rsid w:val="00290470"/>
    <w:rsid w:val="00291933"/>
    <w:rsid w:val="00292EB1"/>
    <w:rsid w:val="00293777"/>
    <w:rsid w:val="0029433F"/>
    <w:rsid w:val="00294644"/>
    <w:rsid w:val="00295798"/>
    <w:rsid w:val="00296512"/>
    <w:rsid w:val="00296668"/>
    <w:rsid w:val="00296BCB"/>
    <w:rsid w:val="002A166F"/>
    <w:rsid w:val="002A2829"/>
    <w:rsid w:val="002A2A60"/>
    <w:rsid w:val="002A3D09"/>
    <w:rsid w:val="002A52BB"/>
    <w:rsid w:val="002A5624"/>
    <w:rsid w:val="002A64EE"/>
    <w:rsid w:val="002B08CD"/>
    <w:rsid w:val="002B0E87"/>
    <w:rsid w:val="002B1938"/>
    <w:rsid w:val="002B2411"/>
    <w:rsid w:val="002B3277"/>
    <w:rsid w:val="002B3689"/>
    <w:rsid w:val="002B3E21"/>
    <w:rsid w:val="002B4A02"/>
    <w:rsid w:val="002B515A"/>
    <w:rsid w:val="002B5C26"/>
    <w:rsid w:val="002B5D4A"/>
    <w:rsid w:val="002B7098"/>
    <w:rsid w:val="002C27FD"/>
    <w:rsid w:val="002C409E"/>
    <w:rsid w:val="002C410D"/>
    <w:rsid w:val="002C5403"/>
    <w:rsid w:val="002C647C"/>
    <w:rsid w:val="002C6712"/>
    <w:rsid w:val="002C69D7"/>
    <w:rsid w:val="002C6DCD"/>
    <w:rsid w:val="002D02B8"/>
    <w:rsid w:val="002D16C6"/>
    <w:rsid w:val="002D2095"/>
    <w:rsid w:val="002D4468"/>
    <w:rsid w:val="002D476F"/>
    <w:rsid w:val="002D57D9"/>
    <w:rsid w:val="002D61DA"/>
    <w:rsid w:val="002D6288"/>
    <w:rsid w:val="002D662A"/>
    <w:rsid w:val="002D66FC"/>
    <w:rsid w:val="002D7739"/>
    <w:rsid w:val="002D7F0F"/>
    <w:rsid w:val="002E2748"/>
    <w:rsid w:val="002E413A"/>
    <w:rsid w:val="002E451F"/>
    <w:rsid w:val="002E6389"/>
    <w:rsid w:val="002F063F"/>
    <w:rsid w:val="002F1087"/>
    <w:rsid w:val="002F11AC"/>
    <w:rsid w:val="002F2FE1"/>
    <w:rsid w:val="002F3A81"/>
    <w:rsid w:val="002F4391"/>
    <w:rsid w:val="002F5547"/>
    <w:rsid w:val="002F5F11"/>
    <w:rsid w:val="002F676A"/>
    <w:rsid w:val="002F7156"/>
    <w:rsid w:val="002F7647"/>
    <w:rsid w:val="00301673"/>
    <w:rsid w:val="00301AF6"/>
    <w:rsid w:val="00302660"/>
    <w:rsid w:val="00302ECD"/>
    <w:rsid w:val="00305253"/>
    <w:rsid w:val="003053D6"/>
    <w:rsid w:val="00306EFC"/>
    <w:rsid w:val="0030760B"/>
    <w:rsid w:val="00307CB6"/>
    <w:rsid w:val="0031040C"/>
    <w:rsid w:val="00310C28"/>
    <w:rsid w:val="003125D9"/>
    <w:rsid w:val="003137EC"/>
    <w:rsid w:val="00313B32"/>
    <w:rsid w:val="00313B6D"/>
    <w:rsid w:val="003163B8"/>
    <w:rsid w:val="00316593"/>
    <w:rsid w:val="00316940"/>
    <w:rsid w:val="00316AA1"/>
    <w:rsid w:val="00316F2A"/>
    <w:rsid w:val="0032026F"/>
    <w:rsid w:val="003223A0"/>
    <w:rsid w:val="00322599"/>
    <w:rsid w:val="00324389"/>
    <w:rsid w:val="00324519"/>
    <w:rsid w:val="0032485F"/>
    <w:rsid w:val="003255AF"/>
    <w:rsid w:val="00325836"/>
    <w:rsid w:val="00327E91"/>
    <w:rsid w:val="003301DA"/>
    <w:rsid w:val="00331D26"/>
    <w:rsid w:val="00331DB0"/>
    <w:rsid w:val="003323D3"/>
    <w:rsid w:val="003339C3"/>
    <w:rsid w:val="00333A02"/>
    <w:rsid w:val="00334170"/>
    <w:rsid w:val="00335D24"/>
    <w:rsid w:val="00336AEE"/>
    <w:rsid w:val="0033736E"/>
    <w:rsid w:val="00340EDA"/>
    <w:rsid w:val="00340F62"/>
    <w:rsid w:val="00340F9D"/>
    <w:rsid w:val="0034316A"/>
    <w:rsid w:val="00343CA5"/>
    <w:rsid w:val="003459F5"/>
    <w:rsid w:val="0034717D"/>
    <w:rsid w:val="00347F51"/>
    <w:rsid w:val="00350134"/>
    <w:rsid w:val="00351CBB"/>
    <w:rsid w:val="0035213D"/>
    <w:rsid w:val="0035287F"/>
    <w:rsid w:val="003534A5"/>
    <w:rsid w:val="00355EA4"/>
    <w:rsid w:val="00356045"/>
    <w:rsid w:val="0035618B"/>
    <w:rsid w:val="00357349"/>
    <w:rsid w:val="00357709"/>
    <w:rsid w:val="003608F8"/>
    <w:rsid w:val="00360D4B"/>
    <w:rsid w:val="003612C1"/>
    <w:rsid w:val="003625F6"/>
    <w:rsid w:val="00362975"/>
    <w:rsid w:val="00363BC2"/>
    <w:rsid w:val="003650EA"/>
    <w:rsid w:val="003652EB"/>
    <w:rsid w:val="00365623"/>
    <w:rsid w:val="00367785"/>
    <w:rsid w:val="00370170"/>
    <w:rsid w:val="0037048B"/>
    <w:rsid w:val="00370721"/>
    <w:rsid w:val="003708B3"/>
    <w:rsid w:val="00370CBA"/>
    <w:rsid w:val="00370F48"/>
    <w:rsid w:val="00371793"/>
    <w:rsid w:val="0037241B"/>
    <w:rsid w:val="0037385A"/>
    <w:rsid w:val="00373FCD"/>
    <w:rsid w:val="00374A83"/>
    <w:rsid w:val="00374CAF"/>
    <w:rsid w:val="00375758"/>
    <w:rsid w:val="00380F87"/>
    <w:rsid w:val="003831FF"/>
    <w:rsid w:val="0038338C"/>
    <w:rsid w:val="00384579"/>
    <w:rsid w:val="00385803"/>
    <w:rsid w:val="00386694"/>
    <w:rsid w:val="003902F9"/>
    <w:rsid w:val="00390ACD"/>
    <w:rsid w:val="00390E2A"/>
    <w:rsid w:val="0039109B"/>
    <w:rsid w:val="00392CBC"/>
    <w:rsid w:val="00392CF6"/>
    <w:rsid w:val="00394870"/>
    <w:rsid w:val="00395F61"/>
    <w:rsid w:val="003963FC"/>
    <w:rsid w:val="003966D8"/>
    <w:rsid w:val="00396CB1"/>
    <w:rsid w:val="00397DE8"/>
    <w:rsid w:val="003A193D"/>
    <w:rsid w:val="003A2415"/>
    <w:rsid w:val="003A26CC"/>
    <w:rsid w:val="003A28B8"/>
    <w:rsid w:val="003A2EAF"/>
    <w:rsid w:val="003A33FC"/>
    <w:rsid w:val="003A35E2"/>
    <w:rsid w:val="003A377A"/>
    <w:rsid w:val="003A5103"/>
    <w:rsid w:val="003A56C5"/>
    <w:rsid w:val="003A5E2C"/>
    <w:rsid w:val="003A686A"/>
    <w:rsid w:val="003A7AF3"/>
    <w:rsid w:val="003B0CF4"/>
    <w:rsid w:val="003B1083"/>
    <w:rsid w:val="003B1227"/>
    <w:rsid w:val="003B1D83"/>
    <w:rsid w:val="003B2B65"/>
    <w:rsid w:val="003B2F48"/>
    <w:rsid w:val="003B3465"/>
    <w:rsid w:val="003B3C0F"/>
    <w:rsid w:val="003B3F16"/>
    <w:rsid w:val="003B4F3A"/>
    <w:rsid w:val="003B7E09"/>
    <w:rsid w:val="003B7E4F"/>
    <w:rsid w:val="003C03E9"/>
    <w:rsid w:val="003C03F2"/>
    <w:rsid w:val="003C062C"/>
    <w:rsid w:val="003C189E"/>
    <w:rsid w:val="003C1AA2"/>
    <w:rsid w:val="003C2715"/>
    <w:rsid w:val="003C38D2"/>
    <w:rsid w:val="003C44DF"/>
    <w:rsid w:val="003C4ED6"/>
    <w:rsid w:val="003C6130"/>
    <w:rsid w:val="003C6C3A"/>
    <w:rsid w:val="003C71E8"/>
    <w:rsid w:val="003C7D56"/>
    <w:rsid w:val="003D1044"/>
    <w:rsid w:val="003D1E55"/>
    <w:rsid w:val="003D34DE"/>
    <w:rsid w:val="003D4836"/>
    <w:rsid w:val="003D4901"/>
    <w:rsid w:val="003D5C58"/>
    <w:rsid w:val="003D6C43"/>
    <w:rsid w:val="003D7D67"/>
    <w:rsid w:val="003E021F"/>
    <w:rsid w:val="003E0E7B"/>
    <w:rsid w:val="003E0FA6"/>
    <w:rsid w:val="003E25A8"/>
    <w:rsid w:val="003E3DB9"/>
    <w:rsid w:val="003E45FC"/>
    <w:rsid w:val="003E463F"/>
    <w:rsid w:val="003E4AF6"/>
    <w:rsid w:val="003E4D8D"/>
    <w:rsid w:val="003E658E"/>
    <w:rsid w:val="003E6839"/>
    <w:rsid w:val="003F05C0"/>
    <w:rsid w:val="003F4C17"/>
    <w:rsid w:val="003F5991"/>
    <w:rsid w:val="003F66AB"/>
    <w:rsid w:val="003F6AD5"/>
    <w:rsid w:val="003F7E5E"/>
    <w:rsid w:val="003F7EAB"/>
    <w:rsid w:val="00401D7D"/>
    <w:rsid w:val="00401EE6"/>
    <w:rsid w:val="0040339A"/>
    <w:rsid w:val="00403C1D"/>
    <w:rsid w:val="00403F6E"/>
    <w:rsid w:val="0040653D"/>
    <w:rsid w:val="00410302"/>
    <w:rsid w:val="00410683"/>
    <w:rsid w:val="00410AB6"/>
    <w:rsid w:val="00411470"/>
    <w:rsid w:val="00412247"/>
    <w:rsid w:val="00412AAC"/>
    <w:rsid w:val="00415DB4"/>
    <w:rsid w:val="00415DF8"/>
    <w:rsid w:val="004169F1"/>
    <w:rsid w:val="0041726B"/>
    <w:rsid w:val="004177C4"/>
    <w:rsid w:val="004206C1"/>
    <w:rsid w:val="00420960"/>
    <w:rsid w:val="0042134A"/>
    <w:rsid w:val="00421C1C"/>
    <w:rsid w:val="00422233"/>
    <w:rsid w:val="00423E2D"/>
    <w:rsid w:val="004242DD"/>
    <w:rsid w:val="0042483F"/>
    <w:rsid w:val="00425AD3"/>
    <w:rsid w:val="00426ADC"/>
    <w:rsid w:val="00427125"/>
    <w:rsid w:val="00427734"/>
    <w:rsid w:val="00431BEC"/>
    <w:rsid w:val="004326D0"/>
    <w:rsid w:val="00433060"/>
    <w:rsid w:val="0043367A"/>
    <w:rsid w:val="00434B14"/>
    <w:rsid w:val="0044022D"/>
    <w:rsid w:val="004409D3"/>
    <w:rsid w:val="0044113D"/>
    <w:rsid w:val="004417C1"/>
    <w:rsid w:val="00441FC0"/>
    <w:rsid w:val="004427A8"/>
    <w:rsid w:val="00445E36"/>
    <w:rsid w:val="00446C3F"/>
    <w:rsid w:val="0045091C"/>
    <w:rsid w:val="00451938"/>
    <w:rsid w:val="004527AB"/>
    <w:rsid w:val="00452FA9"/>
    <w:rsid w:val="0045396F"/>
    <w:rsid w:val="0045417E"/>
    <w:rsid w:val="00454723"/>
    <w:rsid w:val="004547AC"/>
    <w:rsid w:val="0045629F"/>
    <w:rsid w:val="0045729E"/>
    <w:rsid w:val="00457C67"/>
    <w:rsid w:val="004605E0"/>
    <w:rsid w:val="00460B19"/>
    <w:rsid w:val="00462691"/>
    <w:rsid w:val="00464EC4"/>
    <w:rsid w:val="00465314"/>
    <w:rsid w:val="004661AD"/>
    <w:rsid w:val="0046637A"/>
    <w:rsid w:val="004667FE"/>
    <w:rsid w:val="0046755B"/>
    <w:rsid w:val="00470EBD"/>
    <w:rsid w:val="00471FD5"/>
    <w:rsid w:val="004734FE"/>
    <w:rsid w:val="00473C61"/>
    <w:rsid w:val="004764D0"/>
    <w:rsid w:val="00480112"/>
    <w:rsid w:val="004805A8"/>
    <w:rsid w:val="004806E3"/>
    <w:rsid w:val="00480BFC"/>
    <w:rsid w:val="00482CC9"/>
    <w:rsid w:val="0048307A"/>
    <w:rsid w:val="004834A3"/>
    <w:rsid w:val="004842D0"/>
    <w:rsid w:val="00484D51"/>
    <w:rsid w:val="004913C7"/>
    <w:rsid w:val="004916A4"/>
    <w:rsid w:val="00493DCD"/>
    <w:rsid w:val="00494654"/>
    <w:rsid w:val="004973E8"/>
    <w:rsid w:val="00497515"/>
    <w:rsid w:val="004A0295"/>
    <w:rsid w:val="004A0D30"/>
    <w:rsid w:val="004A1ECC"/>
    <w:rsid w:val="004A2702"/>
    <w:rsid w:val="004A291C"/>
    <w:rsid w:val="004A2AE1"/>
    <w:rsid w:val="004A40AD"/>
    <w:rsid w:val="004A4479"/>
    <w:rsid w:val="004A52B9"/>
    <w:rsid w:val="004A59B5"/>
    <w:rsid w:val="004A6439"/>
    <w:rsid w:val="004A6447"/>
    <w:rsid w:val="004A6A43"/>
    <w:rsid w:val="004B068F"/>
    <w:rsid w:val="004B1910"/>
    <w:rsid w:val="004B1BBE"/>
    <w:rsid w:val="004B1E07"/>
    <w:rsid w:val="004B2F5F"/>
    <w:rsid w:val="004B363C"/>
    <w:rsid w:val="004B37E8"/>
    <w:rsid w:val="004B5BD4"/>
    <w:rsid w:val="004C0984"/>
    <w:rsid w:val="004C0FEC"/>
    <w:rsid w:val="004C17A8"/>
    <w:rsid w:val="004C2B9D"/>
    <w:rsid w:val="004C2DFD"/>
    <w:rsid w:val="004C3AEE"/>
    <w:rsid w:val="004C3B82"/>
    <w:rsid w:val="004C3D10"/>
    <w:rsid w:val="004C3EB4"/>
    <w:rsid w:val="004C4D73"/>
    <w:rsid w:val="004C6754"/>
    <w:rsid w:val="004C68A6"/>
    <w:rsid w:val="004C6FFD"/>
    <w:rsid w:val="004C78E1"/>
    <w:rsid w:val="004D1437"/>
    <w:rsid w:val="004D1C15"/>
    <w:rsid w:val="004D1DCA"/>
    <w:rsid w:val="004D22DD"/>
    <w:rsid w:val="004D54E1"/>
    <w:rsid w:val="004D63CE"/>
    <w:rsid w:val="004D7D3A"/>
    <w:rsid w:val="004E0D07"/>
    <w:rsid w:val="004E147C"/>
    <w:rsid w:val="004E17F5"/>
    <w:rsid w:val="004E1AC8"/>
    <w:rsid w:val="004E2B72"/>
    <w:rsid w:val="004E4E9B"/>
    <w:rsid w:val="004E5073"/>
    <w:rsid w:val="004E6529"/>
    <w:rsid w:val="004E6561"/>
    <w:rsid w:val="004F1F94"/>
    <w:rsid w:val="004F3C9C"/>
    <w:rsid w:val="004F5D5B"/>
    <w:rsid w:val="004F6E4E"/>
    <w:rsid w:val="004F72FA"/>
    <w:rsid w:val="004F7664"/>
    <w:rsid w:val="004F7CEF"/>
    <w:rsid w:val="00502863"/>
    <w:rsid w:val="00503537"/>
    <w:rsid w:val="00503C55"/>
    <w:rsid w:val="00505CC1"/>
    <w:rsid w:val="005061A0"/>
    <w:rsid w:val="00507ACB"/>
    <w:rsid w:val="00510B4B"/>
    <w:rsid w:val="0051213A"/>
    <w:rsid w:val="005155AC"/>
    <w:rsid w:val="0051574C"/>
    <w:rsid w:val="00517B91"/>
    <w:rsid w:val="00520230"/>
    <w:rsid w:val="00523DF6"/>
    <w:rsid w:val="00524DAD"/>
    <w:rsid w:val="005262EC"/>
    <w:rsid w:val="00526550"/>
    <w:rsid w:val="005274BA"/>
    <w:rsid w:val="00530843"/>
    <w:rsid w:val="005317E6"/>
    <w:rsid w:val="00531BFB"/>
    <w:rsid w:val="00533FF8"/>
    <w:rsid w:val="00534160"/>
    <w:rsid w:val="005366B0"/>
    <w:rsid w:val="00537429"/>
    <w:rsid w:val="0053765E"/>
    <w:rsid w:val="005404D4"/>
    <w:rsid w:val="005416A3"/>
    <w:rsid w:val="005436C5"/>
    <w:rsid w:val="005442BC"/>
    <w:rsid w:val="00545634"/>
    <w:rsid w:val="00550703"/>
    <w:rsid w:val="005507F6"/>
    <w:rsid w:val="00550A01"/>
    <w:rsid w:val="005514CE"/>
    <w:rsid w:val="00552D45"/>
    <w:rsid w:val="0055561C"/>
    <w:rsid w:val="005562E9"/>
    <w:rsid w:val="005567F9"/>
    <w:rsid w:val="00560583"/>
    <w:rsid w:val="00560899"/>
    <w:rsid w:val="00562891"/>
    <w:rsid w:val="005628DF"/>
    <w:rsid w:val="00562EF2"/>
    <w:rsid w:val="005647EE"/>
    <w:rsid w:val="0056492B"/>
    <w:rsid w:val="00565028"/>
    <w:rsid w:val="00565372"/>
    <w:rsid w:val="005654D3"/>
    <w:rsid w:val="0056787B"/>
    <w:rsid w:val="00571C0B"/>
    <w:rsid w:val="00571CA9"/>
    <w:rsid w:val="0057273C"/>
    <w:rsid w:val="00572A42"/>
    <w:rsid w:val="00572F55"/>
    <w:rsid w:val="00573640"/>
    <w:rsid w:val="00575934"/>
    <w:rsid w:val="00575CD3"/>
    <w:rsid w:val="0058042E"/>
    <w:rsid w:val="00582047"/>
    <w:rsid w:val="00583274"/>
    <w:rsid w:val="00583860"/>
    <w:rsid w:val="00585FB4"/>
    <w:rsid w:val="00587605"/>
    <w:rsid w:val="00587AE4"/>
    <w:rsid w:val="005933A5"/>
    <w:rsid w:val="005958D7"/>
    <w:rsid w:val="00596652"/>
    <w:rsid w:val="00596EF6"/>
    <w:rsid w:val="005975A4"/>
    <w:rsid w:val="005A2299"/>
    <w:rsid w:val="005A2BE4"/>
    <w:rsid w:val="005A39C4"/>
    <w:rsid w:val="005A49D0"/>
    <w:rsid w:val="005A53DF"/>
    <w:rsid w:val="005A69F0"/>
    <w:rsid w:val="005A7DBE"/>
    <w:rsid w:val="005A7EE9"/>
    <w:rsid w:val="005B02D8"/>
    <w:rsid w:val="005B0EF1"/>
    <w:rsid w:val="005B1DD9"/>
    <w:rsid w:val="005B3398"/>
    <w:rsid w:val="005B34CF"/>
    <w:rsid w:val="005B481A"/>
    <w:rsid w:val="005B5615"/>
    <w:rsid w:val="005B69C0"/>
    <w:rsid w:val="005B76FB"/>
    <w:rsid w:val="005B7734"/>
    <w:rsid w:val="005C058D"/>
    <w:rsid w:val="005C176C"/>
    <w:rsid w:val="005C58C4"/>
    <w:rsid w:val="005C639B"/>
    <w:rsid w:val="005C6725"/>
    <w:rsid w:val="005D1FDA"/>
    <w:rsid w:val="005D297B"/>
    <w:rsid w:val="005D344B"/>
    <w:rsid w:val="005D4234"/>
    <w:rsid w:val="005D7D15"/>
    <w:rsid w:val="005E1869"/>
    <w:rsid w:val="005E37DE"/>
    <w:rsid w:val="005E62A1"/>
    <w:rsid w:val="005E6E51"/>
    <w:rsid w:val="005E7504"/>
    <w:rsid w:val="005E7B52"/>
    <w:rsid w:val="005F01E3"/>
    <w:rsid w:val="005F15F2"/>
    <w:rsid w:val="005F18A0"/>
    <w:rsid w:val="005F5085"/>
    <w:rsid w:val="005F5A91"/>
    <w:rsid w:val="0060008D"/>
    <w:rsid w:val="00602439"/>
    <w:rsid w:val="00602863"/>
    <w:rsid w:val="00602C05"/>
    <w:rsid w:val="00602D65"/>
    <w:rsid w:val="00602DD3"/>
    <w:rsid w:val="00603580"/>
    <w:rsid w:val="00603BAD"/>
    <w:rsid w:val="00604842"/>
    <w:rsid w:val="00604DB5"/>
    <w:rsid w:val="006068D8"/>
    <w:rsid w:val="00606B86"/>
    <w:rsid w:val="006076BC"/>
    <w:rsid w:val="006103ED"/>
    <w:rsid w:val="00610AE5"/>
    <w:rsid w:val="00611A8B"/>
    <w:rsid w:val="006162AC"/>
    <w:rsid w:val="00620302"/>
    <w:rsid w:val="00620331"/>
    <w:rsid w:val="0062081E"/>
    <w:rsid w:val="00623477"/>
    <w:rsid w:val="00624415"/>
    <w:rsid w:val="00624D47"/>
    <w:rsid w:val="00625F6F"/>
    <w:rsid w:val="0063154A"/>
    <w:rsid w:val="00632010"/>
    <w:rsid w:val="0063207C"/>
    <w:rsid w:val="00635DA8"/>
    <w:rsid w:val="00635E78"/>
    <w:rsid w:val="00637681"/>
    <w:rsid w:val="00640724"/>
    <w:rsid w:val="00641651"/>
    <w:rsid w:val="00641AD2"/>
    <w:rsid w:val="0064251C"/>
    <w:rsid w:val="00643E0D"/>
    <w:rsid w:val="00644091"/>
    <w:rsid w:val="00644683"/>
    <w:rsid w:val="0064765F"/>
    <w:rsid w:val="0065196A"/>
    <w:rsid w:val="00652793"/>
    <w:rsid w:val="00652B17"/>
    <w:rsid w:val="00652CAA"/>
    <w:rsid w:val="006553B5"/>
    <w:rsid w:val="00655863"/>
    <w:rsid w:val="006567B8"/>
    <w:rsid w:val="00656C37"/>
    <w:rsid w:val="00660E57"/>
    <w:rsid w:val="006616C0"/>
    <w:rsid w:val="00662C56"/>
    <w:rsid w:val="006639D6"/>
    <w:rsid w:val="00664403"/>
    <w:rsid w:val="006651A9"/>
    <w:rsid w:val="00666232"/>
    <w:rsid w:val="00666EC8"/>
    <w:rsid w:val="0067093A"/>
    <w:rsid w:val="00670BFD"/>
    <w:rsid w:val="00672F7A"/>
    <w:rsid w:val="00675BEA"/>
    <w:rsid w:val="00680586"/>
    <w:rsid w:val="006813BE"/>
    <w:rsid w:val="0068210F"/>
    <w:rsid w:val="00682C0C"/>
    <w:rsid w:val="00683732"/>
    <w:rsid w:val="0068605B"/>
    <w:rsid w:val="00686094"/>
    <w:rsid w:val="00686495"/>
    <w:rsid w:val="0068689C"/>
    <w:rsid w:val="00686C84"/>
    <w:rsid w:val="00690D3F"/>
    <w:rsid w:val="006920E4"/>
    <w:rsid w:val="00692228"/>
    <w:rsid w:val="0069228D"/>
    <w:rsid w:val="00692495"/>
    <w:rsid w:val="00694B7B"/>
    <w:rsid w:val="006966A4"/>
    <w:rsid w:val="00697E94"/>
    <w:rsid w:val="006A41AD"/>
    <w:rsid w:val="006A52F9"/>
    <w:rsid w:val="006A63BF"/>
    <w:rsid w:val="006A64C0"/>
    <w:rsid w:val="006B057C"/>
    <w:rsid w:val="006B0C74"/>
    <w:rsid w:val="006B0F9A"/>
    <w:rsid w:val="006B1001"/>
    <w:rsid w:val="006B1199"/>
    <w:rsid w:val="006B1718"/>
    <w:rsid w:val="006B1A55"/>
    <w:rsid w:val="006B2131"/>
    <w:rsid w:val="006B3185"/>
    <w:rsid w:val="006B5738"/>
    <w:rsid w:val="006B5B10"/>
    <w:rsid w:val="006B744F"/>
    <w:rsid w:val="006B79F6"/>
    <w:rsid w:val="006C0FD8"/>
    <w:rsid w:val="006C247B"/>
    <w:rsid w:val="006C2AB5"/>
    <w:rsid w:val="006C3760"/>
    <w:rsid w:val="006C489B"/>
    <w:rsid w:val="006D0589"/>
    <w:rsid w:val="006D0C72"/>
    <w:rsid w:val="006D1B2F"/>
    <w:rsid w:val="006D2382"/>
    <w:rsid w:val="006D2CFD"/>
    <w:rsid w:val="006D3DEA"/>
    <w:rsid w:val="006D5425"/>
    <w:rsid w:val="006D5B59"/>
    <w:rsid w:val="006D6B5D"/>
    <w:rsid w:val="006D7512"/>
    <w:rsid w:val="006E15F2"/>
    <w:rsid w:val="006E1B7E"/>
    <w:rsid w:val="006E1D26"/>
    <w:rsid w:val="006E2B1C"/>
    <w:rsid w:val="006E4D92"/>
    <w:rsid w:val="006E5F53"/>
    <w:rsid w:val="006E6A2B"/>
    <w:rsid w:val="006E7A2D"/>
    <w:rsid w:val="006F18CF"/>
    <w:rsid w:val="006F1C8B"/>
    <w:rsid w:val="006F27C4"/>
    <w:rsid w:val="006F3102"/>
    <w:rsid w:val="006F3662"/>
    <w:rsid w:val="006F4B5B"/>
    <w:rsid w:val="006F579D"/>
    <w:rsid w:val="006F60CD"/>
    <w:rsid w:val="006F663D"/>
    <w:rsid w:val="006F72BB"/>
    <w:rsid w:val="006F74B1"/>
    <w:rsid w:val="00700475"/>
    <w:rsid w:val="00702045"/>
    <w:rsid w:val="0070235E"/>
    <w:rsid w:val="00704252"/>
    <w:rsid w:val="00705D28"/>
    <w:rsid w:val="0070616A"/>
    <w:rsid w:val="00706CCB"/>
    <w:rsid w:val="0070729D"/>
    <w:rsid w:val="007128B2"/>
    <w:rsid w:val="00713217"/>
    <w:rsid w:val="00713500"/>
    <w:rsid w:val="00713BD2"/>
    <w:rsid w:val="007147D0"/>
    <w:rsid w:val="00717618"/>
    <w:rsid w:val="007217C0"/>
    <w:rsid w:val="00721D69"/>
    <w:rsid w:val="00722E55"/>
    <w:rsid w:val="007239FF"/>
    <w:rsid w:val="00723D53"/>
    <w:rsid w:val="00725794"/>
    <w:rsid w:val="007330BC"/>
    <w:rsid w:val="007337AA"/>
    <w:rsid w:val="007349BF"/>
    <w:rsid w:val="007354A0"/>
    <w:rsid w:val="00740749"/>
    <w:rsid w:val="00740D10"/>
    <w:rsid w:val="00745474"/>
    <w:rsid w:val="0074701F"/>
    <w:rsid w:val="00747221"/>
    <w:rsid w:val="00747C5E"/>
    <w:rsid w:val="007522AF"/>
    <w:rsid w:val="0075250C"/>
    <w:rsid w:val="00753461"/>
    <w:rsid w:val="00753527"/>
    <w:rsid w:val="007538D2"/>
    <w:rsid w:val="0075533F"/>
    <w:rsid w:val="00756E6D"/>
    <w:rsid w:val="00756EEC"/>
    <w:rsid w:val="00760632"/>
    <w:rsid w:val="007610E1"/>
    <w:rsid w:val="00763525"/>
    <w:rsid w:val="00765A33"/>
    <w:rsid w:val="00765A42"/>
    <w:rsid w:val="00766C12"/>
    <w:rsid w:val="00767618"/>
    <w:rsid w:val="00767766"/>
    <w:rsid w:val="00767ECB"/>
    <w:rsid w:val="007703DA"/>
    <w:rsid w:val="007728D8"/>
    <w:rsid w:val="00772A6A"/>
    <w:rsid w:val="00772BEC"/>
    <w:rsid w:val="00775604"/>
    <w:rsid w:val="00777190"/>
    <w:rsid w:val="00780232"/>
    <w:rsid w:val="007814DA"/>
    <w:rsid w:val="007832CE"/>
    <w:rsid w:val="00783639"/>
    <w:rsid w:val="00783774"/>
    <w:rsid w:val="00784AB3"/>
    <w:rsid w:val="00784B28"/>
    <w:rsid w:val="00785732"/>
    <w:rsid w:val="007877C8"/>
    <w:rsid w:val="00787BA4"/>
    <w:rsid w:val="00790F90"/>
    <w:rsid w:val="00791D0D"/>
    <w:rsid w:val="00792CFA"/>
    <w:rsid w:val="00793244"/>
    <w:rsid w:val="007944DE"/>
    <w:rsid w:val="007953AA"/>
    <w:rsid w:val="007A0FB1"/>
    <w:rsid w:val="007A1004"/>
    <w:rsid w:val="007A1CE4"/>
    <w:rsid w:val="007A2034"/>
    <w:rsid w:val="007A283E"/>
    <w:rsid w:val="007A3E95"/>
    <w:rsid w:val="007A6333"/>
    <w:rsid w:val="007A6F61"/>
    <w:rsid w:val="007A7646"/>
    <w:rsid w:val="007B16CC"/>
    <w:rsid w:val="007B1C5F"/>
    <w:rsid w:val="007B2D02"/>
    <w:rsid w:val="007B3208"/>
    <w:rsid w:val="007B3F31"/>
    <w:rsid w:val="007B4326"/>
    <w:rsid w:val="007B4777"/>
    <w:rsid w:val="007B5406"/>
    <w:rsid w:val="007B599B"/>
    <w:rsid w:val="007B6117"/>
    <w:rsid w:val="007B6669"/>
    <w:rsid w:val="007B67C1"/>
    <w:rsid w:val="007B749C"/>
    <w:rsid w:val="007B7BEC"/>
    <w:rsid w:val="007C0611"/>
    <w:rsid w:val="007C0A73"/>
    <w:rsid w:val="007C1D43"/>
    <w:rsid w:val="007C2E34"/>
    <w:rsid w:val="007C3DEA"/>
    <w:rsid w:val="007C4003"/>
    <w:rsid w:val="007C417F"/>
    <w:rsid w:val="007C43E3"/>
    <w:rsid w:val="007C55FC"/>
    <w:rsid w:val="007C59E9"/>
    <w:rsid w:val="007D2050"/>
    <w:rsid w:val="007D5086"/>
    <w:rsid w:val="007D540C"/>
    <w:rsid w:val="007D59E3"/>
    <w:rsid w:val="007D5B59"/>
    <w:rsid w:val="007D660B"/>
    <w:rsid w:val="007D734B"/>
    <w:rsid w:val="007E1027"/>
    <w:rsid w:val="007E3BFD"/>
    <w:rsid w:val="007E3C08"/>
    <w:rsid w:val="007E4997"/>
    <w:rsid w:val="007E5238"/>
    <w:rsid w:val="007E5BFC"/>
    <w:rsid w:val="007E5D5C"/>
    <w:rsid w:val="007E7300"/>
    <w:rsid w:val="007F10FE"/>
    <w:rsid w:val="007F3796"/>
    <w:rsid w:val="007F4155"/>
    <w:rsid w:val="007F5DD6"/>
    <w:rsid w:val="007F6CD4"/>
    <w:rsid w:val="007F7134"/>
    <w:rsid w:val="007F722F"/>
    <w:rsid w:val="00800855"/>
    <w:rsid w:val="00800E31"/>
    <w:rsid w:val="00801F96"/>
    <w:rsid w:val="008028AA"/>
    <w:rsid w:val="00803A88"/>
    <w:rsid w:val="00803C38"/>
    <w:rsid w:val="00803DDD"/>
    <w:rsid w:val="008043A0"/>
    <w:rsid w:val="00804512"/>
    <w:rsid w:val="008051DA"/>
    <w:rsid w:val="0080526F"/>
    <w:rsid w:val="008068AE"/>
    <w:rsid w:val="00807984"/>
    <w:rsid w:val="00810B5F"/>
    <w:rsid w:val="008127B5"/>
    <w:rsid w:val="008128D6"/>
    <w:rsid w:val="008129CC"/>
    <w:rsid w:val="00813248"/>
    <w:rsid w:val="008133DE"/>
    <w:rsid w:val="00814330"/>
    <w:rsid w:val="0081464B"/>
    <w:rsid w:val="00814C72"/>
    <w:rsid w:val="00814D42"/>
    <w:rsid w:val="00814E90"/>
    <w:rsid w:val="00815106"/>
    <w:rsid w:val="00816404"/>
    <w:rsid w:val="0081672B"/>
    <w:rsid w:val="00816806"/>
    <w:rsid w:val="00816970"/>
    <w:rsid w:val="00816AB4"/>
    <w:rsid w:val="00817A58"/>
    <w:rsid w:val="00822D6C"/>
    <w:rsid w:val="00823131"/>
    <w:rsid w:val="0082490E"/>
    <w:rsid w:val="008261EC"/>
    <w:rsid w:val="0082670E"/>
    <w:rsid w:val="00826D35"/>
    <w:rsid w:val="008273D7"/>
    <w:rsid w:val="00827965"/>
    <w:rsid w:val="00831141"/>
    <w:rsid w:val="008318E8"/>
    <w:rsid w:val="0083628B"/>
    <w:rsid w:val="0083630B"/>
    <w:rsid w:val="008421BB"/>
    <w:rsid w:val="00842A68"/>
    <w:rsid w:val="0084425C"/>
    <w:rsid w:val="00846D08"/>
    <w:rsid w:val="008475DE"/>
    <w:rsid w:val="00847731"/>
    <w:rsid w:val="00850067"/>
    <w:rsid w:val="008512F2"/>
    <w:rsid w:val="008545F6"/>
    <w:rsid w:val="00854E59"/>
    <w:rsid w:val="008557C2"/>
    <w:rsid w:val="00855FB3"/>
    <w:rsid w:val="00856C39"/>
    <w:rsid w:val="00856D11"/>
    <w:rsid w:val="008602F3"/>
    <w:rsid w:val="0086174E"/>
    <w:rsid w:val="00861A95"/>
    <w:rsid w:val="0086251C"/>
    <w:rsid w:val="008633FD"/>
    <w:rsid w:val="00863EFD"/>
    <w:rsid w:val="00863F5D"/>
    <w:rsid w:val="00865E22"/>
    <w:rsid w:val="0086613F"/>
    <w:rsid w:val="00866ED6"/>
    <w:rsid w:val="0087459F"/>
    <w:rsid w:val="00874878"/>
    <w:rsid w:val="00875022"/>
    <w:rsid w:val="008752FE"/>
    <w:rsid w:val="00876ED8"/>
    <w:rsid w:val="0087733F"/>
    <w:rsid w:val="00880A04"/>
    <w:rsid w:val="00882108"/>
    <w:rsid w:val="008837E3"/>
    <w:rsid w:val="00886A22"/>
    <w:rsid w:val="0088750E"/>
    <w:rsid w:val="0088783A"/>
    <w:rsid w:val="00891B49"/>
    <w:rsid w:val="00892F33"/>
    <w:rsid w:val="00893B67"/>
    <w:rsid w:val="00894BBF"/>
    <w:rsid w:val="008A0DFC"/>
    <w:rsid w:val="008A14A4"/>
    <w:rsid w:val="008A1860"/>
    <w:rsid w:val="008A2B4A"/>
    <w:rsid w:val="008A2CA9"/>
    <w:rsid w:val="008A4761"/>
    <w:rsid w:val="008A4F4C"/>
    <w:rsid w:val="008B09C9"/>
    <w:rsid w:val="008B1BC7"/>
    <w:rsid w:val="008B1E53"/>
    <w:rsid w:val="008B2BC7"/>
    <w:rsid w:val="008B347A"/>
    <w:rsid w:val="008B35B2"/>
    <w:rsid w:val="008B606D"/>
    <w:rsid w:val="008B6461"/>
    <w:rsid w:val="008B6E3A"/>
    <w:rsid w:val="008C0049"/>
    <w:rsid w:val="008C071D"/>
    <w:rsid w:val="008C1271"/>
    <w:rsid w:val="008C1634"/>
    <w:rsid w:val="008C3F89"/>
    <w:rsid w:val="008D0003"/>
    <w:rsid w:val="008D0B8F"/>
    <w:rsid w:val="008D0BD1"/>
    <w:rsid w:val="008D31C7"/>
    <w:rsid w:val="008D63D8"/>
    <w:rsid w:val="008D6686"/>
    <w:rsid w:val="008D69C2"/>
    <w:rsid w:val="008D778A"/>
    <w:rsid w:val="008E1690"/>
    <w:rsid w:val="008E3EC3"/>
    <w:rsid w:val="008E724E"/>
    <w:rsid w:val="008E7404"/>
    <w:rsid w:val="008E76B5"/>
    <w:rsid w:val="008F05C4"/>
    <w:rsid w:val="008F1F95"/>
    <w:rsid w:val="008F459B"/>
    <w:rsid w:val="008F4E23"/>
    <w:rsid w:val="008F51FF"/>
    <w:rsid w:val="008F73D6"/>
    <w:rsid w:val="008F7F49"/>
    <w:rsid w:val="00900725"/>
    <w:rsid w:val="00901395"/>
    <w:rsid w:val="00901B6F"/>
    <w:rsid w:val="0090313D"/>
    <w:rsid w:val="00905739"/>
    <w:rsid w:val="00906954"/>
    <w:rsid w:val="00906E9C"/>
    <w:rsid w:val="0090736E"/>
    <w:rsid w:val="0091007B"/>
    <w:rsid w:val="00910678"/>
    <w:rsid w:val="00913853"/>
    <w:rsid w:val="009146C6"/>
    <w:rsid w:val="00915722"/>
    <w:rsid w:val="00916FA3"/>
    <w:rsid w:val="00917A29"/>
    <w:rsid w:val="00917F5E"/>
    <w:rsid w:val="009206FD"/>
    <w:rsid w:val="00921196"/>
    <w:rsid w:val="00921664"/>
    <w:rsid w:val="00921C93"/>
    <w:rsid w:val="00923895"/>
    <w:rsid w:val="0092448F"/>
    <w:rsid w:val="00925118"/>
    <w:rsid w:val="0093028D"/>
    <w:rsid w:val="00930718"/>
    <w:rsid w:val="009333A3"/>
    <w:rsid w:val="00936CBB"/>
    <w:rsid w:val="00937792"/>
    <w:rsid w:val="00941B29"/>
    <w:rsid w:val="00941FEE"/>
    <w:rsid w:val="00943272"/>
    <w:rsid w:val="009449DD"/>
    <w:rsid w:val="00944A17"/>
    <w:rsid w:val="00944C53"/>
    <w:rsid w:val="009456FD"/>
    <w:rsid w:val="00946C7A"/>
    <w:rsid w:val="00947855"/>
    <w:rsid w:val="009478E2"/>
    <w:rsid w:val="009502BD"/>
    <w:rsid w:val="00951EC3"/>
    <w:rsid w:val="00952454"/>
    <w:rsid w:val="00952B75"/>
    <w:rsid w:val="00952E0B"/>
    <w:rsid w:val="00952EB2"/>
    <w:rsid w:val="00953B07"/>
    <w:rsid w:val="009544CB"/>
    <w:rsid w:val="00957AFD"/>
    <w:rsid w:val="00960F18"/>
    <w:rsid w:val="0096193E"/>
    <w:rsid w:val="00961C48"/>
    <w:rsid w:val="00965099"/>
    <w:rsid w:val="00965D0A"/>
    <w:rsid w:val="00966D7C"/>
    <w:rsid w:val="0097014E"/>
    <w:rsid w:val="00970A7C"/>
    <w:rsid w:val="00971247"/>
    <w:rsid w:val="00972BC4"/>
    <w:rsid w:val="00974450"/>
    <w:rsid w:val="00977030"/>
    <w:rsid w:val="009771BE"/>
    <w:rsid w:val="00977947"/>
    <w:rsid w:val="00977BEA"/>
    <w:rsid w:val="00982088"/>
    <w:rsid w:val="00982565"/>
    <w:rsid w:val="00984BFD"/>
    <w:rsid w:val="009850F1"/>
    <w:rsid w:val="0098579C"/>
    <w:rsid w:val="00986FB9"/>
    <w:rsid w:val="00987A8A"/>
    <w:rsid w:val="009902CA"/>
    <w:rsid w:val="00990713"/>
    <w:rsid w:val="00990FF3"/>
    <w:rsid w:val="009913BB"/>
    <w:rsid w:val="00995D25"/>
    <w:rsid w:val="00997977"/>
    <w:rsid w:val="009A0D97"/>
    <w:rsid w:val="009A1C8A"/>
    <w:rsid w:val="009A3A3B"/>
    <w:rsid w:val="009A3C6C"/>
    <w:rsid w:val="009A4466"/>
    <w:rsid w:val="009A655B"/>
    <w:rsid w:val="009A72B8"/>
    <w:rsid w:val="009A76A6"/>
    <w:rsid w:val="009B20C3"/>
    <w:rsid w:val="009B2B45"/>
    <w:rsid w:val="009B2DBA"/>
    <w:rsid w:val="009B378F"/>
    <w:rsid w:val="009B457D"/>
    <w:rsid w:val="009B69BA"/>
    <w:rsid w:val="009B6F34"/>
    <w:rsid w:val="009B73B7"/>
    <w:rsid w:val="009C0667"/>
    <w:rsid w:val="009C1142"/>
    <w:rsid w:val="009C1396"/>
    <w:rsid w:val="009C1A19"/>
    <w:rsid w:val="009C2DDE"/>
    <w:rsid w:val="009C4010"/>
    <w:rsid w:val="009C5349"/>
    <w:rsid w:val="009C5981"/>
    <w:rsid w:val="009C66E2"/>
    <w:rsid w:val="009C6CEF"/>
    <w:rsid w:val="009D2761"/>
    <w:rsid w:val="009D6AFE"/>
    <w:rsid w:val="009D7A17"/>
    <w:rsid w:val="009D7B26"/>
    <w:rsid w:val="009E0254"/>
    <w:rsid w:val="009E034E"/>
    <w:rsid w:val="009E16D5"/>
    <w:rsid w:val="009E21C9"/>
    <w:rsid w:val="009E2352"/>
    <w:rsid w:val="009E3CF1"/>
    <w:rsid w:val="009E4A3B"/>
    <w:rsid w:val="009E65F1"/>
    <w:rsid w:val="009E6C1B"/>
    <w:rsid w:val="009E763D"/>
    <w:rsid w:val="009F1E1E"/>
    <w:rsid w:val="009F4BB8"/>
    <w:rsid w:val="009F5828"/>
    <w:rsid w:val="009F58FC"/>
    <w:rsid w:val="009F6A12"/>
    <w:rsid w:val="009F7D87"/>
    <w:rsid w:val="00A006B3"/>
    <w:rsid w:val="00A0085F"/>
    <w:rsid w:val="00A01D32"/>
    <w:rsid w:val="00A0208F"/>
    <w:rsid w:val="00A03057"/>
    <w:rsid w:val="00A0354F"/>
    <w:rsid w:val="00A04105"/>
    <w:rsid w:val="00A04158"/>
    <w:rsid w:val="00A04E77"/>
    <w:rsid w:val="00A101B4"/>
    <w:rsid w:val="00A1228C"/>
    <w:rsid w:val="00A165F0"/>
    <w:rsid w:val="00A168F7"/>
    <w:rsid w:val="00A2066C"/>
    <w:rsid w:val="00A218C3"/>
    <w:rsid w:val="00A23FC8"/>
    <w:rsid w:val="00A25168"/>
    <w:rsid w:val="00A2528E"/>
    <w:rsid w:val="00A254AB"/>
    <w:rsid w:val="00A2595A"/>
    <w:rsid w:val="00A25C1A"/>
    <w:rsid w:val="00A274A6"/>
    <w:rsid w:val="00A301A7"/>
    <w:rsid w:val="00A31052"/>
    <w:rsid w:val="00A311B5"/>
    <w:rsid w:val="00A31265"/>
    <w:rsid w:val="00A31509"/>
    <w:rsid w:val="00A31DB8"/>
    <w:rsid w:val="00A32343"/>
    <w:rsid w:val="00A36C64"/>
    <w:rsid w:val="00A37E83"/>
    <w:rsid w:val="00A41A87"/>
    <w:rsid w:val="00A41D39"/>
    <w:rsid w:val="00A42D3F"/>
    <w:rsid w:val="00A430EF"/>
    <w:rsid w:val="00A44BD7"/>
    <w:rsid w:val="00A45E8F"/>
    <w:rsid w:val="00A467A6"/>
    <w:rsid w:val="00A479D4"/>
    <w:rsid w:val="00A47E84"/>
    <w:rsid w:val="00A47F4D"/>
    <w:rsid w:val="00A52C7F"/>
    <w:rsid w:val="00A52D46"/>
    <w:rsid w:val="00A5498F"/>
    <w:rsid w:val="00A56A7B"/>
    <w:rsid w:val="00A60600"/>
    <w:rsid w:val="00A60A3D"/>
    <w:rsid w:val="00A61577"/>
    <w:rsid w:val="00A62CF0"/>
    <w:rsid w:val="00A63C19"/>
    <w:rsid w:val="00A64936"/>
    <w:rsid w:val="00A65F47"/>
    <w:rsid w:val="00A662BD"/>
    <w:rsid w:val="00A669D5"/>
    <w:rsid w:val="00A70D02"/>
    <w:rsid w:val="00A71363"/>
    <w:rsid w:val="00A7206F"/>
    <w:rsid w:val="00A720BA"/>
    <w:rsid w:val="00A74A62"/>
    <w:rsid w:val="00A74AC0"/>
    <w:rsid w:val="00A75918"/>
    <w:rsid w:val="00A802E8"/>
    <w:rsid w:val="00A80CD5"/>
    <w:rsid w:val="00A82813"/>
    <w:rsid w:val="00A82D01"/>
    <w:rsid w:val="00A836F3"/>
    <w:rsid w:val="00A84CFF"/>
    <w:rsid w:val="00A867F0"/>
    <w:rsid w:val="00A86DA4"/>
    <w:rsid w:val="00A8789C"/>
    <w:rsid w:val="00A90329"/>
    <w:rsid w:val="00A90D1F"/>
    <w:rsid w:val="00A9122E"/>
    <w:rsid w:val="00A917E3"/>
    <w:rsid w:val="00A9256C"/>
    <w:rsid w:val="00A948DD"/>
    <w:rsid w:val="00A94D93"/>
    <w:rsid w:val="00A94D97"/>
    <w:rsid w:val="00A9517B"/>
    <w:rsid w:val="00A9522B"/>
    <w:rsid w:val="00A95337"/>
    <w:rsid w:val="00A95665"/>
    <w:rsid w:val="00AA0337"/>
    <w:rsid w:val="00AA0616"/>
    <w:rsid w:val="00AA089F"/>
    <w:rsid w:val="00AA12B3"/>
    <w:rsid w:val="00AA26A1"/>
    <w:rsid w:val="00AA2723"/>
    <w:rsid w:val="00AA2C6F"/>
    <w:rsid w:val="00AA3640"/>
    <w:rsid w:val="00AA3F9E"/>
    <w:rsid w:val="00AA4883"/>
    <w:rsid w:val="00AA4947"/>
    <w:rsid w:val="00AA51BA"/>
    <w:rsid w:val="00AA5BC4"/>
    <w:rsid w:val="00AA603E"/>
    <w:rsid w:val="00AA6200"/>
    <w:rsid w:val="00AA625D"/>
    <w:rsid w:val="00AA79C3"/>
    <w:rsid w:val="00AA7B53"/>
    <w:rsid w:val="00AB0A46"/>
    <w:rsid w:val="00AB1089"/>
    <w:rsid w:val="00AB1D08"/>
    <w:rsid w:val="00AB20FA"/>
    <w:rsid w:val="00AB2768"/>
    <w:rsid w:val="00AB2920"/>
    <w:rsid w:val="00AB2A46"/>
    <w:rsid w:val="00AB2D53"/>
    <w:rsid w:val="00AB378C"/>
    <w:rsid w:val="00AB3FC2"/>
    <w:rsid w:val="00AB42EC"/>
    <w:rsid w:val="00AB46B9"/>
    <w:rsid w:val="00AB57CE"/>
    <w:rsid w:val="00AB5CD2"/>
    <w:rsid w:val="00AB6B8F"/>
    <w:rsid w:val="00AB6E23"/>
    <w:rsid w:val="00AB725D"/>
    <w:rsid w:val="00AB7520"/>
    <w:rsid w:val="00AB7D21"/>
    <w:rsid w:val="00AC19C2"/>
    <w:rsid w:val="00AC2E72"/>
    <w:rsid w:val="00AC3B31"/>
    <w:rsid w:val="00AC49C6"/>
    <w:rsid w:val="00AC625D"/>
    <w:rsid w:val="00AC6875"/>
    <w:rsid w:val="00AD0896"/>
    <w:rsid w:val="00AD1A1E"/>
    <w:rsid w:val="00AD25A7"/>
    <w:rsid w:val="00AD3451"/>
    <w:rsid w:val="00AD38A5"/>
    <w:rsid w:val="00AD3EDF"/>
    <w:rsid w:val="00AD5041"/>
    <w:rsid w:val="00AD72BC"/>
    <w:rsid w:val="00AD7D75"/>
    <w:rsid w:val="00AE0003"/>
    <w:rsid w:val="00AE144A"/>
    <w:rsid w:val="00AE15C2"/>
    <w:rsid w:val="00AE25FB"/>
    <w:rsid w:val="00AE272E"/>
    <w:rsid w:val="00AE6DE5"/>
    <w:rsid w:val="00AE7015"/>
    <w:rsid w:val="00AE7055"/>
    <w:rsid w:val="00AE70B8"/>
    <w:rsid w:val="00AE7285"/>
    <w:rsid w:val="00AE72F1"/>
    <w:rsid w:val="00AE7441"/>
    <w:rsid w:val="00AF08DC"/>
    <w:rsid w:val="00AF2BF5"/>
    <w:rsid w:val="00AF364B"/>
    <w:rsid w:val="00AF3896"/>
    <w:rsid w:val="00AF51DA"/>
    <w:rsid w:val="00AF7048"/>
    <w:rsid w:val="00AF7789"/>
    <w:rsid w:val="00B014D2"/>
    <w:rsid w:val="00B018C5"/>
    <w:rsid w:val="00B01E05"/>
    <w:rsid w:val="00B022F5"/>
    <w:rsid w:val="00B025F0"/>
    <w:rsid w:val="00B02D03"/>
    <w:rsid w:val="00B02F5D"/>
    <w:rsid w:val="00B03DEC"/>
    <w:rsid w:val="00B044DA"/>
    <w:rsid w:val="00B05463"/>
    <w:rsid w:val="00B07327"/>
    <w:rsid w:val="00B10183"/>
    <w:rsid w:val="00B10C83"/>
    <w:rsid w:val="00B113DA"/>
    <w:rsid w:val="00B129B9"/>
    <w:rsid w:val="00B1383E"/>
    <w:rsid w:val="00B13847"/>
    <w:rsid w:val="00B13FB0"/>
    <w:rsid w:val="00B173A6"/>
    <w:rsid w:val="00B2017B"/>
    <w:rsid w:val="00B23F12"/>
    <w:rsid w:val="00B240AC"/>
    <w:rsid w:val="00B244E6"/>
    <w:rsid w:val="00B24F5F"/>
    <w:rsid w:val="00B2615C"/>
    <w:rsid w:val="00B2623A"/>
    <w:rsid w:val="00B26CDE"/>
    <w:rsid w:val="00B2734E"/>
    <w:rsid w:val="00B3007F"/>
    <w:rsid w:val="00B3063B"/>
    <w:rsid w:val="00B31D03"/>
    <w:rsid w:val="00B3267D"/>
    <w:rsid w:val="00B328CA"/>
    <w:rsid w:val="00B34AAD"/>
    <w:rsid w:val="00B356AA"/>
    <w:rsid w:val="00B36DB2"/>
    <w:rsid w:val="00B37706"/>
    <w:rsid w:val="00B41170"/>
    <w:rsid w:val="00B41715"/>
    <w:rsid w:val="00B432B6"/>
    <w:rsid w:val="00B43BF6"/>
    <w:rsid w:val="00B44B75"/>
    <w:rsid w:val="00B46D56"/>
    <w:rsid w:val="00B47DF9"/>
    <w:rsid w:val="00B47E1E"/>
    <w:rsid w:val="00B536C6"/>
    <w:rsid w:val="00B53ADD"/>
    <w:rsid w:val="00B53D53"/>
    <w:rsid w:val="00B549CD"/>
    <w:rsid w:val="00B55F57"/>
    <w:rsid w:val="00B56CE2"/>
    <w:rsid w:val="00B625EA"/>
    <w:rsid w:val="00B63A4E"/>
    <w:rsid w:val="00B64DA3"/>
    <w:rsid w:val="00B66FB4"/>
    <w:rsid w:val="00B71598"/>
    <w:rsid w:val="00B72930"/>
    <w:rsid w:val="00B7362E"/>
    <w:rsid w:val="00B73A0E"/>
    <w:rsid w:val="00B74510"/>
    <w:rsid w:val="00B74518"/>
    <w:rsid w:val="00B74B73"/>
    <w:rsid w:val="00B7632B"/>
    <w:rsid w:val="00B76E3D"/>
    <w:rsid w:val="00B77CA6"/>
    <w:rsid w:val="00B80408"/>
    <w:rsid w:val="00B80A29"/>
    <w:rsid w:val="00B80BB1"/>
    <w:rsid w:val="00B811F0"/>
    <w:rsid w:val="00B81E53"/>
    <w:rsid w:val="00B8376E"/>
    <w:rsid w:val="00B8656C"/>
    <w:rsid w:val="00B87A29"/>
    <w:rsid w:val="00B900DA"/>
    <w:rsid w:val="00B9049C"/>
    <w:rsid w:val="00B90E8D"/>
    <w:rsid w:val="00B9146B"/>
    <w:rsid w:val="00B922DE"/>
    <w:rsid w:val="00B93645"/>
    <w:rsid w:val="00B93944"/>
    <w:rsid w:val="00B93CB5"/>
    <w:rsid w:val="00B93F83"/>
    <w:rsid w:val="00B949C6"/>
    <w:rsid w:val="00B94B98"/>
    <w:rsid w:val="00B95D0D"/>
    <w:rsid w:val="00BA0761"/>
    <w:rsid w:val="00BA209D"/>
    <w:rsid w:val="00BA27C4"/>
    <w:rsid w:val="00BA2D7E"/>
    <w:rsid w:val="00BA4BCD"/>
    <w:rsid w:val="00BA5496"/>
    <w:rsid w:val="00BA54B8"/>
    <w:rsid w:val="00BA7B4B"/>
    <w:rsid w:val="00BB07BC"/>
    <w:rsid w:val="00BB0ED2"/>
    <w:rsid w:val="00BB2E26"/>
    <w:rsid w:val="00BB382F"/>
    <w:rsid w:val="00BB40AD"/>
    <w:rsid w:val="00BB5E85"/>
    <w:rsid w:val="00BB67E5"/>
    <w:rsid w:val="00BC0584"/>
    <w:rsid w:val="00BC12F9"/>
    <w:rsid w:val="00BC158C"/>
    <w:rsid w:val="00BC2C09"/>
    <w:rsid w:val="00BC2F65"/>
    <w:rsid w:val="00BC4852"/>
    <w:rsid w:val="00BC4E8B"/>
    <w:rsid w:val="00BC537F"/>
    <w:rsid w:val="00BC6533"/>
    <w:rsid w:val="00BD2BD1"/>
    <w:rsid w:val="00BD32ED"/>
    <w:rsid w:val="00BD41FC"/>
    <w:rsid w:val="00BD4EDD"/>
    <w:rsid w:val="00BD51E0"/>
    <w:rsid w:val="00BD65D3"/>
    <w:rsid w:val="00BD69F8"/>
    <w:rsid w:val="00BD7C20"/>
    <w:rsid w:val="00BE14F4"/>
    <w:rsid w:val="00BE2C71"/>
    <w:rsid w:val="00BE5FF0"/>
    <w:rsid w:val="00BE7F95"/>
    <w:rsid w:val="00BF1419"/>
    <w:rsid w:val="00BF1A93"/>
    <w:rsid w:val="00BF2EB4"/>
    <w:rsid w:val="00BF542B"/>
    <w:rsid w:val="00C013CA"/>
    <w:rsid w:val="00C027E0"/>
    <w:rsid w:val="00C033E5"/>
    <w:rsid w:val="00C0354A"/>
    <w:rsid w:val="00C03C5A"/>
    <w:rsid w:val="00C04649"/>
    <w:rsid w:val="00C05DB7"/>
    <w:rsid w:val="00C05DD2"/>
    <w:rsid w:val="00C06857"/>
    <w:rsid w:val="00C0768D"/>
    <w:rsid w:val="00C10964"/>
    <w:rsid w:val="00C114C6"/>
    <w:rsid w:val="00C11843"/>
    <w:rsid w:val="00C119BA"/>
    <w:rsid w:val="00C14130"/>
    <w:rsid w:val="00C15186"/>
    <w:rsid w:val="00C17B89"/>
    <w:rsid w:val="00C204AB"/>
    <w:rsid w:val="00C206EF"/>
    <w:rsid w:val="00C20A3C"/>
    <w:rsid w:val="00C21964"/>
    <w:rsid w:val="00C22576"/>
    <w:rsid w:val="00C239E4"/>
    <w:rsid w:val="00C23C91"/>
    <w:rsid w:val="00C244DB"/>
    <w:rsid w:val="00C2607E"/>
    <w:rsid w:val="00C279FB"/>
    <w:rsid w:val="00C30DF0"/>
    <w:rsid w:val="00C32343"/>
    <w:rsid w:val="00C32388"/>
    <w:rsid w:val="00C3376F"/>
    <w:rsid w:val="00C3498E"/>
    <w:rsid w:val="00C35F21"/>
    <w:rsid w:val="00C36989"/>
    <w:rsid w:val="00C36A1A"/>
    <w:rsid w:val="00C42871"/>
    <w:rsid w:val="00C428C8"/>
    <w:rsid w:val="00C42F49"/>
    <w:rsid w:val="00C435B8"/>
    <w:rsid w:val="00C46018"/>
    <w:rsid w:val="00C4628C"/>
    <w:rsid w:val="00C506E7"/>
    <w:rsid w:val="00C50F2D"/>
    <w:rsid w:val="00C53F7A"/>
    <w:rsid w:val="00C55321"/>
    <w:rsid w:val="00C56750"/>
    <w:rsid w:val="00C62486"/>
    <w:rsid w:val="00C62BD6"/>
    <w:rsid w:val="00C63C09"/>
    <w:rsid w:val="00C64C4C"/>
    <w:rsid w:val="00C66985"/>
    <w:rsid w:val="00C67BDC"/>
    <w:rsid w:val="00C67D53"/>
    <w:rsid w:val="00C71113"/>
    <w:rsid w:val="00C73621"/>
    <w:rsid w:val="00C74239"/>
    <w:rsid w:val="00C7608A"/>
    <w:rsid w:val="00C7655D"/>
    <w:rsid w:val="00C76564"/>
    <w:rsid w:val="00C7677E"/>
    <w:rsid w:val="00C76EAE"/>
    <w:rsid w:val="00C775A2"/>
    <w:rsid w:val="00C779CB"/>
    <w:rsid w:val="00C77B14"/>
    <w:rsid w:val="00C80E79"/>
    <w:rsid w:val="00C81926"/>
    <w:rsid w:val="00C8265E"/>
    <w:rsid w:val="00C82E4E"/>
    <w:rsid w:val="00C83CB5"/>
    <w:rsid w:val="00C87943"/>
    <w:rsid w:val="00C904EE"/>
    <w:rsid w:val="00C9057E"/>
    <w:rsid w:val="00C930E9"/>
    <w:rsid w:val="00C9346C"/>
    <w:rsid w:val="00C94783"/>
    <w:rsid w:val="00C950C4"/>
    <w:rsid w:val="00C95E3C"/>
    <w:rsid w:val="00C96200"/>
    <w:rsid w:val="00C974D9"/>
    <w:rsid w:val="00C9792A"/>
    <w:rsid w:val="00C979DC"/>
    <w:rsid w:val="00CA0E8F"/>
    <w:rsid w:val="00CA0F22"/>
    <w:rsid w:val="00CA16F6"/>
    <w:rsid w:val="00CA1BE0"/>
    <w:rsid w:val="00CA1EA5"/>
    <w:rsid w:val="00CA43DB"/>
    <w:rsid w:val="00CA5AAE"/>
    <w:rsid w:val="00CA63CE"/>
    <w:rsid w:val="00CA7969"/>
    <w:rsid w:val="00CB0525"/>
    <w:rsid w:val="00CB1C87"/>
    <w:rsid w:val="00CB2714"/>
    <w:rsid w:val="00CB27D3"/>
    <w:rsid w:val="00CB3404"/>
    <w:rsid w:val="00CB3CDA"/>
    <w:rsid w:val="00CB3D85"/>
    <w:rsid w:val="00CB3E9A"/>
    <w:rsid w:val="00CB42F2"/>
    <w:rsid w:val="00CB440E"/>
    <w:rsid w:val="00CB4DED"/>
    <w:rsid w:val="00CB7C85"/>
    <w:rsid w:val="00CC574B"/>
    <w:rsid w:val="00CC5C5E"/>
    <w:rsid w:val="00CC6D92"/>
    <w:rsid w:val="00CC781D"/>
    <w:rsid w:val="00CD010A"/>
    <w:rsid w:val="00CD064F"/>
    <w:rsid w:val="00CD177C"/>
    <w:rsid w:val="00CD1EB2"/>
    <w:rsid w:val="00CD4CCA"/>
    <w:rsid w:val="00CD57F7"/>
    <w:rsid w:val="00CD5964"/>
    <w:rsid w:val="00CD7794"/>
    <w:rsid w:val="00CD7D9E"/>
    <w:rsid w:val="00CE0BF9"/>
    <w:rsid w:val="00CE1FE7"/>
    <w:rsid w:val="00CE226A"/>
    <w:rsid w:val="00CE280D"/>
    <w:rsid w:val="00CE28A3"/>
    <w:rsid w:val="00CF05E7"/>
    <w:rsid w:val="00CF1BDA"/>
    <w:rsid w:val="00CF1EC6"/>
    <w:rsid w:val="00CF32F9"/>
    <w:rsid w:val="00CF4681"/>
    <w:rsid w:val="00CF4709"/>
    <w:rsid w:val="00CF4985"/>
    <w:rsid w:val="00CF4DCD"/>
    <w:rsid w:val="00D021A8"/>
    <w:rsid w:val="00D028EF"/>
    <w:rsid w:val="00D02E83"/>
    <w:rsid w:val="00D03564"/>
    <w:rsid w:val="00D03A03"/>
    <w:rsid w:val="00D047A4"/>
    <w:rsid w:val="00D067F4"/>
    <w:rsid w:val="00D13927"/>
    <w:rsid w:val="00D1552B"/>
    <w:rsid w:val="00D15F19"/>
    <w:rsid w:val="00D16237"/>
    <w:rsid w:val="00D17317"/>
    <w:rsid w:val="00D2367F"/>
    <w:rsid w:val="00D23B7D"/>
    <w:rsid w:val="00D23CAC"/>
    <w:rsid w:val="00D2519A"/>
    <w:rsid w:val="00D25A55"/>
    <w:rsid w:val="00D2611B"/>
    <w:rsid w:val="00D30E8B"/>
    <w:rsid w:val="00D31E80"/>
    <w:rsid w:val="00D32599"/>
    <w:rsid w:val="00D34B28"/>
    <w:rsid w:val="00D3673F"/>
    <w:rsid w:val="00D3774B"/>
    <w:rsid w:val="00D40C4D"/>
    <w:rsid w:val="00D418B8"/>
    <w:rsid w:val="00D423F0"/>
    <w:rsid w:val="00D42B6A"/>
    <w:rsid w:val="00D43575"/>
    <w:rsid w:val="00D43B1D"/>
    <w:rsid w:val="00D43B93"/>
    <w:rsid w:val="00D44446"/>
    <w:rsid w:val="00D44BE3"/>
    <w:rsid w:val="00D454E8"/>
    <w:rsid w:val="00D457AD"/>
    <w:rsid w:val="00D46306"/>
    <w:rsid w:val="00D46586"/>
    <w:rsid w:val="00D52055"/>
    <w:rsid w:val="00D53DAA"/>
    <w:rsid w:val="00D5444B"/>
    <w:rsid w:val="00D551E0"/>
    <w:rsid w:val="00D57473"/>
    <w:rsid w:val="00D57F1D"/>
    <w:rsid w:val="00D57F3A"/>
    <w:rsid w:val="00D60CBB"/>
    <w:rsid w:val="00D61160"/>
    <w:rsid w:val="00D612D4"/>
    <w:rsid w:val="00D615AD"/>
    <w:rsid w:val="00D6222A"/>
    <w:rsid w:val="00D62E09"/>
    <w:rsid w:val="00D64273"/>
    <w:rsid w:val="00D64376"/>
    <w:rsid w:val="00D724C0"/>
    <w:rsid w:val="00D73240"/>
    <w:rsid w:val="00D73F0B"/>
    <w:rsid w:val="00D73F79"/>
    <w:rsid w:val="00D7799A"/>
    <w:rsid w:val="00D80190"/>
    <w:rsid w:val="00D80929"/>
    <w:rsid w:val="00D80F94"/>
    <w:rsid w:val="00D8408E"/>
    <w:rsid w:val="00D848D5"/>
    <w:rsid w:val="00D84E04"/>
    <w:rsid w:val="00D85570"/>
    <w:rsid w:val="00D9058C"/>
    <w:rsid w:val="00D90885"/>
    <w:rsid w:val="00D90A13"/>
    <w:rsid w:val="00D90A4B"/>
    <w:rsid w:val="00D911E7"/>
    <w:rsid w:val="00D925F3"/>
    <w:rsid w:val="00D953EA"/>
    <w:rsid w:val="00D95E3B"/>
    <w:rsid w:val="00D9640A"/>
    <w:rsid w:val="00DA08B4"/>
    <w:rsid w:val="00DA190D"/>
    <w:rsid w:val="00DA1C9A"/>
    <w:rsid w:val="00DA3D74"/>
    <w:rsid w:val="00DA4B12"/>
    <w:rsid w:val="00DA4D78"/>
    <w:rsid w:val="00DA5146"/>
    <w:rsid w:val="00DA7FE7"/>
    <w:rsid w:val="00DB2A96"/>
    <w:rsid w:val="00DB2C4C"/>
    <w:rsid w:val="00DB2D01"/>
    <w:rsid w:val="00DB3815"/>
    <w:rsid w:val="00DB3FF5"/>
    <w:rsid w:val="00DB46B1"/>
    <w:rsid w:val="00DB6516"/>
    <w:rsid w:val="00DB67CC"/>
    <w:rsid w:val="00DB7D46"/>
    <w:rsid w:val="00DC097A"/>
    <w:rsid w:val="00DC2473"/>
    <w:rsid w:val="00DC3A37"/>
    <w:rsid w:val="00DC3E62"/>
    <w:rsid w:val="00DC6025"/>
    <w:rsid w:val="00DC667B"/>
    <w:rsid w:val="00DC715D"/>
    <w:rsid w:val="00DC77FB"/>
    <w:rsid w:val="00DD0673"/>
    <w:rsid w:val="00DD1994"/>
    <w:rsid w:val="00DD1E1F"/>
    <w:rsid w:val="00DD30B5"/>
    <w:rsid w:val="00DD372A"/>
    <w:rsid w:val="00DD5EF5"/>
    <w:rsid w:val="00DD6937"/>
    <w:rsid w:val="00DD72FE"/>
    <w:rsid w:val="00DE06C9"/>
    <w:rsid w:val="00DE0B13"/>
    <w:rsid w:val="00DE13D9"/>
    <w:rsid w:val="00DE1662"/>
    <w:rsid w:val="00DE2D85"/>
    <w:rsid w:val="00DE30B8"/>
    <w:rsid w:val="00DE338B"/>
    <w:rsid w:val="00DE49A5"/>
    <w:rsid w:val="00DE4B28"/>
    <w:rsid w:val="00DE5B42"/>
    <w:rsid w:val="00DE71DC"/>
    <w:rsid w:val="00DE78A9"/>
    <w:rsid w:val="00DF3EA9"/>
    <w:rsid w:val="00DF501D"/>
    <w:rsid w:val="00DF585D"/>
    <w:rsid w:val="00DF5CAB"/>
    <w:rsid w:val="00DF6BA0"/>
    <w:rsid w:val="00DF7059"/>
    <w:rsid w:val="00E010D8"/>
    <w:rsid w:val="00E01361"/>
    <w:rsid w:val="00E01A35"/>
    <w:rsid w:val="00E05BF5"/>
    <w:rsid w:val="00E06C9C"/>
    <w:rsid w:val="00E07DF0"/>
    <w:rsid w:val="00E11191"/>
    <w:rsid w:val="00E11247"/>
    <w:rsid w:val="00E11297"/>
    <w:rsid w:val="00E1185B"/>
    <w:rsid w:val="00E1344B"/>
    <w:rsid w:val="00E13B08"/>
    <w:rsid w:val="00E14F2B"/>
    <w:rsid w:val="00E15BE4"/>
    <w:rsid w:val="00E15D67"/>
    <w:rsid w:val="00E160C2"/>
    <w:rsid w:val="00E17AD3"/>
    <w:rsid w:val="00E2273B"/>
    <w:rsid w:val="00E23C37"/>
    <w:rsid w:val="00E25641"/>
    <w:rsid w:val="00E26315"/>
    <w:rsid w:val="00E2777E"/>
    <w:rsid w:val="00E27C9E"/>
    <w:rsid w:val="00E30355"/>
    <w:rsid w:val="00E30E85"/>
    <w:rsid w:val="00E32553"/>
    <w:rsid w:val="00E33872"/>
    <w:rsid w:val="00E33FC7"/>
    <w:rsid w:val="00E34D81"/>
    <w:rsid w:val="00E35BC6"/>
    <w:rsid w:val="00E3697C"/>
    <w:rsid w:val="00E36DFB"/>
    <w:rsid w:val="00E4036B"/>
    <w:rsid w:val="00E42727"/>
    <w:rsid w:val="00E42E52"/>
    <w:rsid w:val="00E42F55"/>
    <w:rsid w:val="00E4709E"/>
    <w:rsid w:val="00E506C8"/>
    <w:rsid w:val="00E5122C"/>
    <w:rsid w:val="00E53AF2"/>
    <w:rsid w:val="00E5411D"/>
    <w:rsid w:val="00E546E7"/>
    <w:rsid w:val="00E570DD"/>
    <w:rsid w:val="00E603AA"/>
    <w:rsid w:val="00E61264"/>
    <w:rsid w:val="00E61BDF"/>
    <w:rsid w:val="00E6765E"/>
    <w:rsid w:val="00E712BC"/>
    <w:rsid w:val="00E727C8"/>
    <w:rsid w:val="00E73266"/>
    <w:rsid w:val="00E73AA3"/>
    <w:rsid w:val="00E74B6A"/>
    <w:rsid w:val="00E756A6"/>
    <w:rsid w:val="00E77265"/>
    <w:rsid w:val="00E77289"/>
    <w:rsid w:val="00E80B17"/>
    <w:rsid w:val="00E8132E"/>
    <w:rsid w:val="00E81C1E"/>
    <w:rsid w:val="00E81FD0"/>
    <w:rsid w:val="00E82B04"/>
    <w:rsid w:val="00E82DBB"/>
    <w:rsid w:val="00E8307C"/>
    <w:rsid w:val="00E87B6E"/>
    <w:rsid w:val="00E9143E"/>
    <w:rsid w:val="00E91FFD"/>
    <w:rsid w:val="00E92298"/>
    <w:rsid w:val="00E92D09"/>
    <w:rsid w:val="00E9495A"/>
    <w:rsid w:val="00E96694"/>
    <w:rsid w:val="00E966DA"/>
    <w:rsid w:val="00EA019A"/>
    <w:rsid w:val="00EA15FA"/>
    <w:rsid w:val="00EA252E"/>
    <w:rsid w:val="00EA27FF"/>
    <w:rsid w:val="00EA4770"/>
    <w:rsid w:val="00EA59A2"/>
    <w:rsid w:val="00EA6192"/>
    <w:rsid w:val="00EA7D81"/>
    <w:rsid w:val="00EB1536"/>
    <w:rsid w:val="00EB1C67"/>
    <w:rsid w:val="00EB2D44"/>
    <w:rsid w:val="00EB3AB6"/>
    <w:rsid w:val="00EB3AE2"/>
    <w:rsid w:val="00EB4401"/>
    <w:rsid w:val="00EB4F3C"/>
    <w:rsid w:val="00EB5F54"/>
    <w:rsid w:val="00EB5FE4"/>
    <w:rsid w:val="00EB615B"/>
    <w:rsid w:val="00EB6528"/>
    <w:rsid w:val="00EB73AA"/>
    <w:rsid w:val="00EC0C99"/>
    <w:rsid w:val="00EC60A5"/>
    <w:rsid w:val="00EC6EB0"/>
    <w:rsid w:val="00ED321F"/>
    <w:rsid w:val="00ED3916"/>
    <w:rsid w:val="00ED407B"/>
    <w:rsid w:val="00ED41B6"/>
    <w:rsid w:val="00ED4492"/>
    <w:rsid w:val="00ED4B81"/>
    <w:rsid w:val="00ED4B84"/>
    <w:rsid w:val="00ED4BDE"/>
    <w:rsid w:val="00ED511E"/>
    <w:rsid w:val="00ED7553"/>
    <w:rsid w:val="00EE0D38"/>
    <w:rsid w:val="00EE15A0"/>
    <w:rsid w:val="00EE184D"/>
    <w:rsid w:val="00EE3489"/>
    <w:rsid w:val="00EE3A4B"/>
    <w:rsid w:val="00EE3F65"/>
    <w:rsid w:val="00EE3FF1"/>
    <w:rsid w:val="00EF0954"/>
    <w:rsid w:val="00EF1161"/>
    <w:rsid w:val="00EF1881"/>
    <w:rsid w:val="00EF1E74"/>
    <w:rsid w:val="00EF414C"/>
    <w:rsid w:val="00EF415E"/>
    <w:rsid w:val="00EF45EF"/>
    <w:rsid w:val="00EF5454"/>
    <w:rsid w:val="00EF5B1A"/>
    <w:rsid w:val="00EF6027"/>
    <w:rsid w:val="00EF68E7"/>
    <w:rsid w:val="00EF6C8A"/>
    <w:rsid w:val="00EF7D81"/>
    <w:rsid w:val="00F02C91"/>
    <w:rsid w:val="00F0374E"/>
    <w:rsid w:val="00F03D53"/>
    <w:rsid w:val="00F05168"/>
    <w:rsid w:val="00F07560"/>
    <w:rsid w:val="00F07A90"/>
    <w:rsid w:val="00F07EC6"/>
    <w:rsid w:val="00F11138"/>
    <w:rsid w:val="00F123D6"/>
    <w:rsid w:val="00F12BFA"/>
    <w:rsid w:val="00F14063"/>
    <w:rsid w:val="00F14219"/>
    <w:rsid w:val="00F142E5"/>
    <w:rsid w:val="00F14941"/>
    <w:rsid w:val="00F14FB8"/>
    <w:rsid w:val="00F15577"/>
    <w:rsid w:val="00F155BD"/>
    <w:rsid w:val="00F1586A"/>
    <w:rsid w:val="00F1633D"/>
    <w:rsid w:val="00F258A5"/>
    <w:rsid w:val="00F25A84"/>
    <w:rsid w:val="00F260DC"/>
    <w:rsid w:val="00F26CF9"/>
    <w:rsid w:val="00F30350"/>
    <w:rsid w:val="00F316E1"/>
    <w:rsid w:val="00F31F98"/>
    <w:rsid w:val="00F32BF1"/>
    <w:rsid w:val="00F32C7A"/>
    <w:rsid w:val="00F34B6C"/>
    <w:rsid w:val="00F34F0F"/>
    <w:rsid w:val="00F34FB3"/>
    <w:rsid w:val="00F36397"/>
    <w:rsid w:val="00F371D1"/>
    <w:rsid w:val="00F373E6"/>
    <w:rsid w:val="00F374F7"/>
    <w:rsid w:val="00F37CB3"/>
    <w:rsid w:val="00F400BB"/>
    <w:rsid w:val="00F40FF3"/>
    <w:rsid w:val="00F42BD5"/>
    <w:rsid w:val="00F4325E"/>
    <w:rsid w:val="00F44462"/>
    <w:rsid w:val="00F44777"/>
    <w:rsid w:val="00F4591A"/>
    <w:rsid w:val="00F45DAB"/>
    <w:rsid w:val="00F51585"/>
    <w:rsid w:val="00F51EE2"/>
    <w:rsid w:val="00F54D19"/>
    <w:rsid w:val="00F5566C"/>
    <w:rsid w:val="00F55702"/>
    <w:rsid w:val="00F55D8E"/>
    <w:rsid w:val="00F56034"/>
    <w:rsid w:val="00F6092B"/>
    <w:rsid w:val="00F60A83"/>
    <w:rsid w:val="00F6124A"/>
    <w:rsid w:val="00F61AAE"/>
    <w:rsid w:val="00F61DB7"/>
    <w:rsid w:val="00F6258E"/>
    <w:rsid w:val="00F63356"/>
    <w:rsid w:val="00F63BC7"/>
    <w:rsid w:val="00F6450D"/>
    <w:rsid w:val="00F710C9"/>
    <w:rsid w:val="00F71EEE"/>
    <w:rsid w:val="00F72664"/>
    <w:rsid w:val="00F72E59"/>
    <w:rsid w:val="00F745C8"/>
    <w:rsid w:val="00F75C38"/>
    <w:rsid w:val="00F75FF8"/>
    <w:rsid w:val="00F76359"/>
    <w:rsid w:val="00F766E7"/>
    <w:rsid w:val="00F76C7E"/>
    <w:rsid w:val="00F7752C"/>
    <w:rsid w:val="00F77598"/>
    <w:rsid w:val="00F82257"/>
    <w:rsid w:val="00F84CC2"/>
    <w:rsid w:val="00F850A4"/>
    <w:rsid w:val="00F861CF"/>
    <w:rsid w:val="00F8709B"/>
    <w:rsid w:val="00F87524"/>
    <w:rsid w:val="00F91452"/>
    <w:rsid w:val="00F91BB2"/>
    <w:rsid w:val="00F92295"/>
    <w:rsid w:val="00F92AF8"/>
    <w:rsid w:val="00F9300A"/>
    <w:rsid w:val="00F944F7"/>
    <w:rsid w:val="00F95FDF"/>
    <w:rsid w:val="00F97D51"/>
    <w:rsid w:val="00FA01D7"/>
    <w:rsid w:val="00FA070A"/>
    <w:rsid w:val="00FA0C65"/>
    <w:rsid w:val="00FA1AB4"/>
    <w:rsid w:val="00FA2E6D"/>
    <w:rsid w:val="00FA467D"/>
    <w:rsid w:val="00FA51E2"/>
    <w:rsid w:val="00FA5ACD"/>
    <w:rsid w:val="00FA6E84"/>
    <w:rsid w:val="00FA75E0"/>
    <w:rsid w:val="00FA7EAD"/>
    <w:rsid w:val="00FB01AA"/>
    <w:rsid w:val="00FB0E08"/>
    <w:rsid w:val="00FB29BF"/>
    <w:rsid w:val="00FB323C"/>
    <w:rsid w:val="00FB5BFB"/>
    <w:rsid w:val="00FB6CA7"/>
    <w:rsid w:val="00FC0D00"/>
    <w:rsid w:val="00FC2AA4"/>
    <w:rsid w:val="00FC32F6"/>
    <w:rsid w:val="00FC4E16"/>
    <w:rsid w:val="00FC5320"/>
    <w:rsid w:val="00FC589A"/>
    <w:rsid w:val="00FC5AC4"/>
    <w:rsid w:val="00FC5B6C"/>
    <w:rsid w:val="00FC5B72"/>
    <w:rsid w:val="00FC71D7"/>
    <w:rsid w:val="00FD08B3"/>
    <w:rsid w:val="00FD0E1A"/>
    <w:rsid w:val="00FD159A"/>
    <w:rsid w:val="00FD1EF5"/>
    <w:rsid w:val="00FD2729"/>
    <w:rsid w:val="00FD35DE"/>
    <w:rsid w:val="00FD4F23"/>
    <w:rsid w:val="00FD56B3"/>
    <w:rsid w:val="00FD5AEC"/>
    <w:rsid w:val="00FD5C41"/>
    <w:rsid w:val="00FD6C7F"/>
    <w:rsid w:val="00FD73FB"/>
    <w:rsid w:val="00FD7645"/>
    <w:rsid w:val="00FE10A6"/>
    <w:rsid w:val="00FE1610"/>
    <w:rsid w:val="00FE29AD"/>
    <w:rsid w:val="00FE2D4F"/>
    <w:rsid w:val="00FE47DD"/>
    <w:rsid w:val="00FE5696"/>
    <w:rsid w:val="00FE6205"/>
    <w:rsid w:val="00FF1DAC"/>
    <w:rsid w:val="00FF24B8"/>
    <w:rsid w:val="00FF3038"/>
    <w:rsid w:val="00FF30F4"/>
    <w:rsid w:val="00FF3321"/>
    <w:rsid w:val="00FF5CFA"/>
    <w:rsid w:val="00FF6527"/>
    <w:rsid w:val="1C068575"/>
    <w:rsid w:val="4C569E9D"/>
    <w:rsid w:val="781A5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</o:shapedefaults>
    <o:shapelayout v:ext="edit">
      <o:idmap v:ext="edit" data="1"/>
    </o:shapelayout>
  </w:shapeDefaults>
  <w:decimalSymbol w:val="."/>
  <w:listSeparator w:val=","/>
  <w14:docId w14:val="2EB70250"/>
  <w15:docId w15:val="{F191014E-0414-47F2-9D99-36693B37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722F"/>
  </w:style>
  <w:style w:type="paragraph" w:styleId="Heading1">
    <w:name w:val="heading 1"/>
    <w:basedOn w:val="Normal"/>
    <w:next w:val="Normal"/>
    <w:link w:val="Heading1Char"/>
    <w:uiPriority w:val="9"/>
    <w:qFormat/>
    <w:rsid w:val="00BE7F95"/>
    <w:pPr>
      <w:keepNext/>
      <w:spacing w:after="240"/>
      <w:outlineLvl w:val="0"/>
    </w:pPr>
    <w:rPr>
      <w:rFonts w:ascii="Arial" w:eastAsia="Times New Roman" w:hAnsi="Arial" w:cs="Times New Roman"/>
      <w:color w:val="003366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BE7F95"/>
    <w:pPr>
      <w:keepNext/>
      <w:autoSpaceDE w:val="0"/>
      <w:autoSpaceDN w:val="0"/>
      <w:adjustRightInd w:val="0"/>
      <w:spacing w:after="120"/>
      <w:outlineLvl w:val="1"/>
    </w:pPr>
    <w:rPr>
      <w:rFonts w:ascii="Arial" w:eastAsia="Times New Roman" w:hAnsi="Arial" w:cs="Times New Roman"/>
      <w:color w:val="00000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E1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7F95"/>
    <w:rPr>
      <w:rFonts w:ascii="Arial" w:eastAsia="Times New Roman" w:hAnsi="Arial" w:cs="Times New Roman"/>
      <w:color w:val="00336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E7F95"/>
    <w:rPr>
      <w:rFonts w:ascii="Arial" w:eastAsia="Times New Roman" w:hAnsi="Arial" w:cs="Times New Roman"/>
      <w:color w:val="000000"/>
      <w:sz w:val="28"/>
      <w:szCs w:val="20"/>
    </w:rPr>
  </w:style>
  <w:style w:type="paragraph" w:customStyle="1" w:styleId="HPBodytext10pt">
    <w:name w:val="_HP Body text 10 pt"/>
    <w:link w:val="HPBodytext10ptChar"/>
    <w:rsid w:val="00BE7F95"/>
    <w:pPr>
      <w:tabs>
        <w:tab w:val="left" w:pos="187"/>
      </w:tabs>
      <w:spacing w:after="120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61C"/>
  </w:style>
  <w:style w:type="paragraph" w:styleId="Footer">
    <w:name w:val="footer"/>
    <w:basedOn w:val="Normal"/>
    <w:link w:val="FooterChar"/>
    <w:uiPriority w:val="99"/>
    <w:unhideWhenUsed/>
    <w:rsid w:val="00392CF6"/>
    <w:pPr>
      <w:tabs>
        <w:tab w:val="center" w:pos="4320"/>
        <w:tab w:val="right" w:pos="8640"/>
      </w:tabs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2C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07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30DB6"/>
    <w:rPr>
      <w:rFonts w:ascii="Futura Bk" w:hAnsi="Futura Bk" w:cs="Times New Roman"/>
      <w:color w:val="04173F"/>
      <w:sz w:val="24"/>
    </w:rPr>
  </w:style>
  <w:style w:type="character" w:styleId="Hyperlink">
    <w:name w:val="Hyperlink"/>
    <w:basedOn w:val="DefaultParagraphFont"/>
    <w:uiPriority w:val="99"/>
    <w:unhideWhenUsed/>
    <w:rsid w:val="00392CF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0D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0D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06EFC"/>
    <w:rPr>
      <w:color w:val="800080" w:themeColor="followedHyperlink"/>
      <w:u w:val="single"/>
    </w:rPr>
  </w:style>
  <w:style w:type="paragraph" w:customStyle="1" w:styleId="HeadingText">
    <w:name w:val="Heading Text"/>
    <w:basedOn w:val="Heading1"/>
    <w:link w:val="HeadingTextChar"/>
    <w:rsid w:val="00CB440E"/>
    <w:rPr>
      <w:rFonts w:ascii="Calibri" w:hAnsi="Calibri" w:cs="Tahoma"/>
      <w:color w:val="41C4DC"/>
      <w:szCs w:val="32"/>
    </w:rPr>
  </w:style>
  <w:style w:type="paragraph" w:customStyle="1" w:styleId="ParagraphText">
    <w:name w:val="Paragraph Text"/>
    <w:basedOn w:val="HPBodytext10pt"/>
    <w:link w:val="ParagraphTextChar"/>
    <w:rsid w:val="00CB440E"/>
    <w:rPr>
      <w:rFonts w:ascii="Calibri" w:hAnsi="Calibri" w:cs="Tahoma"/>
      <w:color w:val="auto"/>
    </w:rPr>
  </w:style>
  <w:style w:type="character" w:customStyle="1" w:styleId="HeadingTextChar">
    <w:name w:val="Heading Text Char"/>
    <w:basedOn w:val="Heading1Char"/>
    <w:link w:val="HeadingText"/>
    <w:rsid w:val="00CB440E"/>
    <w:rPr>
      <w:rFonts w:ascii="Calibri" w:eastAsia="Times New Roman" w:hAnsi="Calibri" w:cs="Tahoma"/>
      <w:color w:val="41C4DC"/>
      <w:sz w:val="32"/>
      <w:szCs w:val="32"/>
    </w:rPr>
  </w:style>
  <w:style w:type="paragraph" w:customStyle="1" w:styleId="SubheadingText">
    <w:name w:val="Subheading Text"/>
    <w:basedOn w:val="NormalWeb"/>
    <w:link w:val="SubheadingTextChar"/>
    <w:rsid w:val="00CB440E"/>
    <w:rPr>
      <w:rFonts w:ascii="Calibri" w:hAnsi="Calibri" w:cs="Tahoma"/>
      <w:b/>
    </w:rPr>
  </w:style>
  <w:style w:type="character" w:customStyle="1" w:styleId="HPBodytext10ptChar">
    <w:name w:val="_HP Body text 10 pt Char"/>
    <w:basedOn w:val="DefaultParagraphFont"/>
    <w:link w:val="HPBodytext10pt"/>
    <w:rsid w:val="00CB440E"/>
    <w:rPr>
      <w:rFonts w:ascii="Futura Bk" w:eastAsia="Times New Roman" w:hAnsi="Futura Bk" w:cs="Times New Roman"/>
      <w:color w:val="000000"/>
      <w:sz w:val="20"/>
      <w:szCs w:val="20"/>
    </w:rPr>
  </w:style>
  <w:style w:type="character" w:customStyle="1" w:styleId="ParagraphTextChar">
    <w:name w:val="Paragraph Text Char"/>
    <w:basedOn w:val="HPBodytext10ptChar"/>
    <w:link w:val="ParagraphText"/>
    <w:rsid w:val="00CB440E"/>
    <w:rPr>
      <w:rFonts w:ascii="Calibri" w:eastAsia="Times New Roman" w:hAnsi="Calibri" w:cs="Tahoma"/>
      <w:color w:val="000000"/>
      <w:sz w:val="20"/>
      <w:szCs w:val="20"/>
    </w:rPr>
  </w:style>
  <w:style w:type="paragraph" w:customStyle="1" w:styleId="Bullet1">
    <w:name w:val="Bullet 1"/>
    <w:basedOn w:val="HPBodytext10pt"/>
    <w:link w:val="Bullet1Char"/>
    <w:rsid w:val="00CB440E"/>
    <w:pPr>
      <w:numPr>
        <w:numId w:val="2"/>
      </w:numPr>
      <w:spacing w:after="0" w:line="192" w:lineRule="auto"/>
      <w:ind w:left="1077" w:hanging="357"/>
    </w:pPr>
    <w:rPr>
      <w:rFonts w:ascii="Calibri" w:hAnsi="Calibri" w:cs="Tahoma"/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CB440E"/>
    <w:rPr>
      <w:rFonts w:ascii="Times New Roman" w:eastAsia="Times New Roman" w:hAnsi="Times New Roman" w:cs="Times New Roman"/>
    </w:rPr>
  </w:style>
  <w:style w:type="character" w:customStyle="1" w:styleId="SubheadingTextChar">
    <w:name w:val="Subheading Text Char"/>
    <w:basedOn w:val="NormalWebChar"/>
    <w:link w:val="SubheadingText"/>
    <w:rsid w:val="00CB440E"/>
    <w:rPr>
      <w:rFonts w:ascii="Calibri" w:eastAsia="Times New Roman" w:hAnsi="Calibri" w:cs="Tahoma"/>
      <w:b/>
    </w:rPr>
  </w:style>
  <w:style w:type="paragraph" w:customStyle="1" w:styleId="Subbullet">
    <w:name w:val="Subbullet"/>
    <w:basedOn w:val="HPBodytext10pt"/>
    <w:link w:val="SubbulletChar"/>
    <w:rsid w:val="00CB440E"/>
    <w:pPr>
      <w:numPr>
        <w:numId w:val="1"/>
      </w:numPr>
      <w:spacing w:after="0" w:line="192" w:lineRule="auto"/>
    </w:pPr>
    <w:rPr>
      <w:rFonts w:asciiTheme="majorHAnsi" w:hAnsiTheme="majorHAnsi" w:cs="Tahoma"/>
      <w:color w:val="auto"/>
    </w:rPr>
  </w:style>
  <w:style w:type="character" w:customStyle="1" w:styleId="Bullet1Char">
    <w:name w:val="Bullet 1 Char"/>
    <w:basedOn w:val="HPBodytext10ptChar"/>
    <w:link w:val="Bullet1"/>
    <w:rsid w:val="00CB440E"/>
    <w:rPr>
      <w:rFonts w:ascii="Calibri" w:eastAsia="Times New Roman" w:hAnsi="Calibri" w:cs="Tahoma"/>
      <w:color w:val="000000"/>
      <w:sz w:val="20"/>
      <w:szCs w:val="20"/>
    </w:rPr>
  </w:style>
  <w:style w:type="character" w:customStyle="1" w:styleId="SubbulletChar">
    <w:name w:val="Subbullet Char"/>
    <w:basedOn w:val="HPBodytext10ptChar"/>
    <w:link w:val="Subbullet"/>
    <w:rsid w:val="00CB440E"/>
    <w:rPr>
      <w:rFonts w:asciiTheme="majorHAnsi" w:eastAsia="Times New Roman" w:hAnsiTheme="majorHAnsi" w:cs="Tahoma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5D0D"/>
    <w:rPr>
      <w:color w:val="808080"/>
    </w:rPr>
  </w:style>
  <w:style w:type="paragraph" w:customStyle="1" w:styleId="TitleOfDocumentHere">
    <w:name w:val="Title Of Document Here"/>
    <w:basedOn w:val="Normal"/>
    <w:link w:val="TitleOfDocumentHereChar"/>
    <w:rsid w:val="00FA5ACD"/>
    <w:pPr>
      <w:spacing w:before="240" w:after="120"/>
    </w:pPr>
    <w:rPr>
      <w:rFonts w:ascii="Calibri" w:hAnsi="Calibri"/>
      <w:b/>
      <w:noProof/>
      <w:color w:val="42C4DD"/>
      <w:sz w:val="36"/>
    </w:rPr>
  </w:style>
  <w:style w:type="paragraph" w:customStyle="1" w:styleId="ParagraphHeadlineCalibri12ptsBold">
    <w:name w:val="Paragraph  Headline Calibri 12pts Bold"/>
    <w:basedOn w:val="ParagraphText"/>
    <w:link w:val="ParagraphHeadlineCalibri12ptsBoldChar"/>
    <w:rsid w:val="00FA5ACD"/>
    <w:pPr>
      <w:spacing w:before="240" w:after="0" w:line="360" w:lineRule="auto"/>
    </w:pPr>
    <w:rPr>
      <w:b/>
      <w:sz w:val="24"/>
    </w:rPr>
  </w:style>
  <w:style w:type="character" w:customStyle="1" w:styleId="TitleOfDocumentHereChar">
    <w:name w:val="Title Of Document Here Char"/>
    <w:basedOn w:val="DefaultParagraphFont"/>
    <w:link w:val="TitleOfDocumentHere"/>
    <w:rsid w:val="00FA5ACD"/>
    <w:rPr>
      <w:rFonts w:ascii="Calibri" w:hAnsi="Calibri"/>
      <w:b/>
      <w:noProof/>
      <w:color w:val="42C4DD"/>
      <w:sz w:val="36"/>
    </w:rPr>
  </w:style>
  <w:style w:type="paragraph" w:customStyle="1" w:styleId="ParagraphTextCalibri11pt">
    <w:name w:val="Paragraph  Text  Calibri 11pt"/>
    <w:aliases w:val="Line spacing 1.5 lines"/>
    <w:basedOn w:val="ParagraphText"/>
    <w:link w:val="ParagraphTextCalibri11ptChar"/>
    <w:rsid w:val="00FA5ACD"/>
    <w:pPr>
      <w:spacing w:after="0" w:line="360" w:lineRule="auto"/>
    </w:pPr>
    <w:rPr>
      <w:sz w:val="22"/>
    </w:rPr>
  </w:style>
  <w:style w:type="character" w:customStyle="1" w:styleId="ParagraphHeadlineCalibri12ptsBoldChar">
    <w:name w:val="Paragraph  Headline Calibri 12pts Bold Char"/>
    <w:basedOn w:val="ParagraphTextChar"/>
    <w:link w:val="ParagraphHeadlineCalibri12ptsBold"/>
    <w:rsid w:val="00FA5ACD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SubheadingCalibriBold14pt">
    <w:name w:val="Subheading Calibri Bold 14 pt"/>
    <w:basedOn w:val="ParagraphText"/>
    <w:link w:val="SubheadingCalibriBold14ptChar"/>
    <w:rsid w:val="00FA5ACD"/>
    <w:pPr>
      <w:spacing w:before="240" w:after="0"/>
    </w:pPr>
    <w:rPr>
      <w:b/>
      <w:sz w:val="28"/>
    </w:rPr>
  </w:style>
  <w:style w:type="character" w:customStyle="1" w:styleId="ParagraphTextCalibri11ptChar">
    <w:name w:val="Paragraph  Text  Calibri 11pt Char"/>
    <w:aliases w:val="Line spacing 1.5 lines Char"/>
    <w:basedOn w:val="ParagraphTextChar"/>
    <w:link w:val="ParagraphTextCalibri11pt"/>
    <w:rsid w:val="00FA5ACD"/>
    <w:rPr>
      <w:rFonts w:ascii="Calibri" w:eastAsia="Times New Roman" w:hAnsi="Calibri" w:cs="Tahoma"/>
      <w:color w:val="000000"/>
      <w:sz w:val="22"/>
      <w:szCs w:val="20"/>
    </w:rPr>
  </w:style>
  <w:style w:type="character" w:customStyle="1" w:styleId="SubheadingCalibriBold14ptChar">
    <w:name w:val="Subheading Calibri Bold 14 pt Char"/>
    <w:basedOn w:val="ParagraphTextChar"/>
    <w:link w:val="SubheadingCalibriBold14pt"/>
    <w:rsid w:val="00FA5ACD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-TitleOfDocument">
    <w:name w:val="MphasiS - Title Of Document"/>
    <w:basedOn w:val="Normal"/>
    <w:link w:val="MphasiS-TitleOfDocumentChar"/>
    <w:qFormat/>
    <w:rsid w:val="00423E2D"/>
    <w:pPr>
      <w:spacing w:line="180" w:lineRule="auto"/>
    </w:pPr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HeadingTextCalibri16PtBold">
    <w:name w:val="MphasiS - Heading Text Calibri 16Pt Bold"/>
    <w:basedOn w:val="HeadingText"/>
    <w:link w:val="MphasiS-HeadingTextCalibri16PtBoldChar"/>
    <w:qFormat/>
    <w:rsid w:val="00423E2D"/>
    <w:pPr>
      <w:spacing w:before="600" w:after="0"/>
    </w:pPr>
    <w:rPr>
      <w:b/>
      <w:color w:val="C50265"/>
    </w:rPr>
  </w:style>
  <w:style w:type="character" w:customStyle="1" w:styleId="MphasiS-TitleOfDocumentChar">
    <w:name w:val="MphasiS - Title Of Document Char"/>
    <w:basedOn w:val="DefaultParagraphFont"/>
    <w:link w:val="MphasiS-TitleOfDocument"/>
    <w:rsid w:val="00423E2D"/>
    <w:rPr>
      <w:rFonts w:asciiTheme="majorHAnsi" w:hAnsiTheme="majorHAnsi" w:cstheme="majorHAnsi"/>
      <w:b/>
      <w:color w:val="C50265"/>
      <w:sz w:val="36"/>
      <w:szCs w:val="36"/>
    </w:rPr>
  </w:style>
  <w:style w:type="paragraph" w:customStyle="1" w:styleId="MphasiS-ParagraphHeadlineCalibri12ptsBold">
    <w:name w:val="MphasiS - Paragraph  Headline Calibri 12pts Bold"/>
    <w:basedOn w:val="ParagraphHeadlineCalibri12ptsBold"/>
    <w:link w:val="MphasiS-ParagraphHeadlineCalibri12ptsBoldChar"/>
    <w:qFormat/>
    <w:rsid w:val="00814330"/>
  </w:style>
  <w:style w:type="character" w:customStyle="1" w:styleId="MphasiS-HeadingTextCalibri16PtBoldChar">
    <w:name w:val="MphasiS - Heading Text Calibri 16Pt Bold Char"/>
    <w:basedOn w:val="HeadingTextChar"/>
    <w:link w:val="MphasiS-HeadingTextCalibri16PtBold"/>
    <w:rsid w:val="00423E2D"/>
    <w:rPr>
      <w:rFonts w:ascii="Calibri" w:eastAsia="Times New Roman" w:hAnsi="Calibri" w:cs="Tahoma"/>
      <w:b/>
      <w:color w:val="C50265"/>
      <w:sz w:val="32"/>
      <w:szCs w:val="32"/>
    </w:rPr>
  </w:style>
  <w:style w:type="paragraph" w:customStyle="1" w:styleId="MphasiS-SubheadingCalibriBold14pt">
    <w:name w:val="MphasiS - Subheading Calibri Bold 14 pt"/>
    <w:basedOn w:val="SubheadingCalibriBold14pt"/>
    <w:link w:val="MphasiS-SubheadingCalibriBold14ptChar"/>
    <w:qFormat/>
    <w:rsid w:val="00814330"/>
  </w:style>
  <w:style w:type="character" w:customStyle="1" w:styleId="MphasiS-ParagraphHeadlineCalibri12ptsBoldChar">
    <w:name w:val="MphasiS - Paragraph  Headline Calibri 12pts Bold Char"/>
    <w:basedOn w:val="ParagraphHeadlineCalibri12ptsBoldChar"/>
    <w:link w:val="MphasiS-ParagraphHeadlineCalibri12ptsBold"/>
    <w:rsid w:val="00814330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MphasiSLevel1Roundbulletedtext">
    <w:name w:val="MphasiS • Level 1 Round bulleted text"/>
    <w:link w:val="MphasiSLevel1RoundbulletedtextChar"/>
    <w:rsid w:val="00641651"/>
    <w:pPr>
      <w:numPr>
        <w:numId w:val="3"/>
      </w:numPr>
      <w:tabs>
        <w:tab w:val="clear" w:pos="363"/>
      </w:tabs>
      <w:spacing w:before="120" w:line="360" w:lineRule="auto"/>
      <w:ind w:left="170" w:hanging="170"/>
    </w:pPr>
    <w:rPr>
      <w:rFonts w:asciiTheme="majorHAnsi" w:eastAsia="Times New Roman" w:hAnsiTheme="majorHAnsi" w:cs="Tahoma"/>
      <w:sz w:val="22"/>
      <w:szCs w:val="20"/>
    </w:rPr>
  </w:style>
  <w:style w:type="character" w:customStyle="1" w:styleId="MphasiS-SubheadingCalibriBold14ptChar">
    <w:name w:val="MphasiS - Subheading Calibri Bold 14 pt Char"/>
    <w:basedOn w:val="SubheadingCalibriBold14ptChar"/>
    <w:link w:val="MphasiS-SubheadingCalibriBold14pt"/>
    <w:rsid w:val="00814330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Level2Squarebulleted">
    <w:name w:val="MphasiS • Level 2 Square bulleted"/>
    <w:basedOn w:val="Subbullet"/>
    <w:link w:val="MphasiSLevel2SquarebulletedChar"/>
    <w:rsid w:val="003D4836"/>
    <w:pPr>
      <w:numPr>
        <w:numId w:val="4"/>
      </w:numPr>
      <w:tabs>
        <w:tab w:val="clear" w:pos="187"/>
        <w:tab w:val="clear" w:pos="550"/>
        <w:tab w:val="left" w:pos="426"/>
      </w:tabs>
      <w:spacing w:before="120" w:line="360" w:lineRule="auto"/>
      <w:ind w:left="397" w:hanging="227"/>
    </w:pPr>
    <w:rPr>
      <w:sz w:val="22"/>
    </w:rPr>
  </w:style>
  <w:style w:type="character" w:customStyle="1" w:styleId="MphasiSLevel1RoundbulletedtextChar">
    <w:name w:val="MphasiS • Level 1 Round bulleted text Char"/>
    <w:basedOn w:val="SubbulletChar"/>
    <w:link w:val="MphasiSLevel1Roundbulletedtext"/>
    <w:rsid w:val="0064165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">
    <w:name w:val="MphasiS - Level 3 Dash Bulleted"/>
    <w:basedOn w:val="Subbullet"/>
    <w:link w:val="MphasiS-Level3DashBulletedChar"/>
    <w:rsid w:val="008D0B8F"/>
    <w:pPr>
      <w:numPr>
        <w:numId w:val="5"/>
      </w:numPr>
      <w:tabs>
        <w:tab w:val="clear" w:pos="187"/>
        <w:tab w:val="left" w:pos="434"/>
      </w:tabs>
      <w:spacing w:before="120" w:line="360" w:lineRule="auto"/>
    </w:pPr>
    <w:rPr>
      <w:rFonts w:ascii="Calibri" w:hAnsi="Calibri"/>
      <w:sz w:val="22"/>
    </w:rPr>
  </w:style>
  <w:style w:type="character" w:customStyle="1" w:styleId="MphasiSLevel2SquarebulletedChar">
    <w:name w:val="MphasiS • Level 2 Square bulleted Char"/>
    <w:basedOn w:val="SubbulletChar"/>
    <w:link w:val="MphasiSLevel2Squarebulleted"/>
    <w:rsid w:val="003D4836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Level1Roundbulleted">
    <w:name w:val="MphasiS •  Level 1 Round bulleted"/>
    <w:basedOn w:val="MphasiSLevel1Roundbulletedtext"/>
    <w:link w:val="MphasiSLevel1RoundbulletedChar"/>
    <w:qFormat/>
    <w:rsid w:val="007A6F61"/>
    <w:pPr>
      <w:ind w:left="227" w:hanging="227"/>
    </w:pPr>
  </w:style>
  <w:style w:type="character" w:customStyle="1" w:styleId="MphasiS-Level3DashBulletedChar">
    <w:name w:val="MphasiS - Level 3 Dash Bulleted Char"/>
    <w:basedOn w:val="SubbulletChar"/>
    <w:link w:val="MphasiS-Level3DashBulleted"/>
    <w:rsid w:val="008D0B8F"/>
    <w:rPr>
      <w:rFonts w:ascii="Calibri" w:eastAsia="Times New Roman" w:hAnsi="Calibri" w:cs="Tahoma"/>
      <w:color w:val="000000"/>
      <w:sz w:val="22"/>
      <w:szCs w:val="20"/>
    </w:rPr>
  </w:style>
  <w:style w:type="paragraph" w:customStyle="1" w:styleId="MphasiSLevel2Squarebulleted0">
    <w:name w:val="MphasiS •  Level 2 Square bulleted"/>
    <w:basedOn w:val="MphasiSLevel2Squarebulleted"/>
    <w:link w:val="MphasiSLevel2SquarebulletedChar0"/>
    <w:qFormat/>
    <w:rsid w:val="00071B19"/>
    <w:pPr>
      <w:ind w:left="432" w:hanging="216"/>
    </w:pPr>
  </w:style>
  <w:style w:type="character" w:customStyle="1" w:styleId="MphasiSLevel1RoundbulletedChar">
    <w:name w:val="MphasiS •  Level 1 Round bulleted Char"/>
    <w:basedOn w:val="MphasiSLevel1RoundbulletedtextChar"/>
    <w:link w:val="MphasiSLevel1Roundbulleted"/>
    <w:rsid w:val="007A6F6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0">
    <w:name w:val="MphasiS -  Level 3 Dash bulleted"/>
    <w:basedOn w:val="MphasiS-Level3DashBulleted"/>
    <w:link w:val="MphasiS-Level3DashbulletedChar0"/>
    <w:qFormat/>
    <w:rsid w:val="002B3E21"/>
    <w:pPr>
      <w:ind w:left="648" w:hanging="216"/>
    </w:pPr>
  </w:style>
  <w:style w:type="character" w:customStyle="1" w:styleId="MphasiSLevel2SquarebulletedChar0">
    <w:name w:val="MphasiS •  Level 2 Square bulleted Char"/>
    <w:basedOn w:val="MphasiSLevel2SquarebulletedChar"/>
    <w:link w:val="MphasiSLevel2Squarebulleted0"/>
    <w:rsid w:val="00071B19"/>
    <w:rPr>
      <w:rFonts w:asciiTheme="majorHAnsi" w:eastAsia="Times New Roman" w:hAnsiTheme="majorHAnsi" w:cs="Tahoma"/>
      <w:color w:val="000000"/>
      <w:sz w:val="22"/>
      <w:szCs w:val="20"/>
    </w:rPr>
  </w:style>
  <w:style w:type="character" w:customStyle="1" w:styleId="MphasiS-Level3DashbulletedChar0">
    <w:name w:val="MphasiS -  Level 3 Dash bulleted Char"/>
    <w:basedOn w:val="MphasiS-Level3DashBulletedChar"/>
    <w:link w:val="MphasiS-Level3Dashbulleted0"/>
    <w:rsid w:val="002B3E21"/>
    <w:rPr>
      <w:rFonts w:ascii="Calibri" w:eastAsia="Times New Roman" w:hAnsi="Calibri" w:cs="Tahoma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74701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B90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6E4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eop">
    <w:name w:val="eop"/>
    <w:basedOn w:val="DefaultParagraphFont"/>
    <w:rsid w:val="006E4D92"/>
  </w:style>
  <w:style w:type="character" w:customStyle="1" w:styleId="normaltextrun">
    <w:name w:val="normaltextrun"/>
    <w:basedOn w:val="DefaultParagraphFont"/>
    <w:rsid w:val="006E4D92"/>
  </w:style>
  <w:style w:type="character" w:customStyle="1" w:styleId="scxw29067742">
    <w:name w:val="scxw29067742"/>
    <w:basedOn w:val="DefaultParagraphFont"/>
    <w:rsid w:val="006E4D92"/>
  </w:style>
  <w:style w:type="character" w:customStyle="1" w:styleId="Heading3Char">
    <w:name w:val="Heading 3 Char"/>
    <w:basedOn w:val="DefaultParagraphFont"/>
    <w:link w:val="Heading3"/>
    <w:uiPriority w:val="9"/>
    <w:semiHidden/>
    <w:rsid w:val="00FE10A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326D0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2047"/>
    <w:pPr>
      <w:tabs>
        <w:tab w:val="right" w:leader="dot" w:pos="10099"/>
      </w:tabs>
      <w:spacing w:after="100"/>
    </w:pPr>
    <w:rPr>
      <w:noProof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340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2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4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0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code.io/new/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barinath.kp\Documents\Custom%20Office%20Templates\Skill%20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43403800EC6469F1D3F02640F169B" ma:contentTypeVersion="9" ma:contentTypeDescription="Create a new document." ma:contentTypeScope="" ma:versionID="52cb8ecd27192598dd2e015127eda92e">
  <xsd:schema xmlns:xsd="http://www.w3.org/2001/XMLSchema" xmlns:xs="http://www.w3.org/2001/XMLSchema" xmlns:p="http://schemas.microsoft.com/office/2006/metadata/properties" xmlns:ns2="83adace7-5b22-465d-8fd6-d5fe27951e28" xmlns:ns3="88d261c6-72a5-4b6f-a442-b184ad27dc93" targetNamespace="http://schemas.microsoft.com/office/2006/metadata/properties" ma:root="true" ma:fieldsID="17ae6fb42c049cc91239abe19ae43e97" ns2:_="" ns3:_="">
    <xsd:import namespace="83adace7-5b22-465d-8fd6-d5fe27951e28"/>
    <xsd:import namespace="88d261c6-72a5-4b6f-a442-b184ad27dc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dace7-5b22-465d-8fd6-d5fe27951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261c6-72a5-4b6f-a442-b184ad27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486896-EE5D-4236-B891-B116493DD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1ABF1D-D735-4C1E-B009-734C62A24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500C4-D07C-4951-8303-D74EEC3C2A2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3ED298A-1D8D-45E6-AA2D-6833DA67F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dace7-5b22-465d-8fd6-d5fe27951e28"/>
    <ds:schemaRef ds:uri="88d261c6-72a5-4b6f-a442-b184ad27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Skill Name.dotx</Template>
  <TotalTime>4703</TotalTime>
  <Pages>13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&lt;Skill Name&gt; - &lt;Proficiency&gt; - Practice Exercise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&lt;Skill Name&gt; - &lt;Proficiency&gt; - Practice Exercise</dc:title>
  <dc:subject>Paragraph  Text  Calibri 11pt, Line spacing 1.5 lines</dc:subject>
  <dc:creator>Shabarinath KP</dc:creator>
  <cp:keywords/>
  <cp:lastModifiedBy>Manpreet Bindra</cp:lastModifiedBy>
  <cp:revision>2226</cp:revision>
  <cp:lastPrinted>2019-02-06T08:06:00Z</cp:lastPrinted>
  <dcterms:created xsi:type="dcterms:W3CDTF">2021-03-16T09:53:00Z</dcterms:created>
  <dcterms:modified xsi:type="dcterms:W3CDTF">2021-06-30T07:11:00Z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0x01010031B43403800EC6469F1D3F02640F169B</vt:lpwstr>
  </property>
</Properties>
</file>